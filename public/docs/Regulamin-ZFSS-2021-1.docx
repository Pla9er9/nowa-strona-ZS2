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00E" w:rsidRPr="0056085B" w:rsidRDefault="008F000E" w:rsidP="008F000E">
      <w:pPr>
        <w:pStyle w:val="Default"/>
        <w:rPr>
          <w:rFonts w:ascii="Times New Roman" w:hAnsi="Times New Roman" w:cs="Times New Roman"/>
          <w:color w:val="auto"/>
        </w:rPr>
      </w:pPr>
    </w:p>
    <w:p w:rsidR="008F000E" w:rsidRPr="0056085B" w:rsidRDefault="008F000E" w:rsidP="004B4081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6085B">
        <w:rPr>
          <w:rFonts w:ascii="Times New Roman" w:hAnsi="Times New Roman" w:cs="Times New Roman"/>
          <w:b/>
          <w:bCs/>
          <w:color w:val="auto"/>
          <w:sz w:val="28"/>
          <w:szCs w:val="28"/>
        </w:rPr>
        <w:t>Regulamin Zakładowego Funduszu Świadczeń Socjalnych</w:t>
      </w:r>
    </w:p>
    <w:p w:rsidR="008F000E" w:rsidRPr="0056085B" w:rsidRDefault="008F000E" w:rsidP="004B4081">
      <w:pPr>
        <w:pStyle w:val="Default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6085B">
        <w:rPr>
          <w:rFonts w:ascii="Times New Roman" w:hAnsi="Times New Roman" w:cs="Times New Roman"/>
          <w:b/>
          <w:bCs/>
          <w:color w:val="auto"/>
          <w:sz w:val="28"/>
          <w:szCs w:val="28"/>
        </w:rPr>
        <w:t>Zespołu Szkół Nr 2 im. dr. ppłk. Stanisława Kulińskiego w Wągrowcu</w:t>
      </w:r>
    </w:p>
    <w:p w:rsidR="008F000E" w:rsidRPr="0056085B" w:rsidRDefault="008F000E" w:rsidP="004B4081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6085B">
        <w:rPr>
          <w:rFonts w:ascii="Times New Roman" w:hAnsi="Times New Roman" w:cs="Times New Roman"/>
          <w:b/>
          <w:bCs/>
          <w:color w:val="auto"/>
          <w:sz w:val="28"/>
          <w:szCs w:val="28"/>
        </w:rPr>
        <w:t>tekst jednolity</w:t>
      </w:r>
    </w:p>
    <w:p w:rsidR="004B4081" w:rsidRPr="0056085B" w:rsidRDefault="004B4081" w:rsidP="004B4081">
      <w:pPr>
        <w:pStyle w:val="Default"/>
        <w:jc w:val="center"/>
        <w:rPr>
          <w:rFonts w:ascii="Times New Roman" w:hAnsi="Times New Roman" w:cs="Times New Roman"/>
          <w:color w:val="auto"/>
        </w:rPr>
      </w:pPr>
    </w:p>
    <w:p w:rsidR="008F000E" w:rsidRPr="0056085B" w:rsidRDefault="008F000E" w:rsidP="004B4081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I. Podstawy prawne</w:t>
      </w:r>
    </w:p>
    <w:p w:rsidR="008F000E" w:rsidRPr="0056085B" w:rsidRDefault="008F000E" w:rsidP="004B4081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 1</w:t>
      </w:r>
    </w:p>
    <w:p w:rsidR="008F000E" w:rsidRPr="0056085B" w:rsidRDefault="008F000E" w:rsidP="004B4081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Podstawą opracowanego Regulaminu Zakładowego F</w:t>
      </w:r>
      <w:r w:rsidR="00D5036B">
        <w:rPr>
          <w:rFonts w:ascii="Times New Roman" w:hAnsi="Times New Roman" w:cs="Times New Roman"/>
          <w:color w:val="auto"/>
        </w:rPr>
        <w:t>unduszu Świadczeń Socjalnych są </w:t>
      </w:r>
      <w:r w:rsidRPr="0056085B">
        <w:rPr>
          <w:rFonts w:ascii="Times New Roman" w:hAnsi="Times New Roman" w:cs="Times New Roman"/>
          <w:color w:val="auto"/>
        </w:rPr>
        <w:t xml:space="preserve">następujące przepisy określające zasady tworzenia tego Funduszu i gospodarowania jego środkami: </w:t>
      </w:r>
    </w:p>
    <w:p w:rsidR="004B4081" w:rsidRPr="0056085B" w:rsidRDefault="008F000E" w:rsidP="00FD6E7B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Ustawa z dnia 4 marca 1994 r. o Zakładowym Funduszu Świadczeń Socjalnych </w:t>
      </w:r>
      <w:r w:rsidR="004B4081" w:rsidRPr="0056085B">
        <w:rPr>
          <w:rFonts w:ascii="Times New Roman" w:hAnsi="Times New Roman" w:cs="Times New Roman"/>
          <w:i/>
          <w:iCs/>
          <w:color w:val="auto"/>
        </w:rPr>
        <w:t>(Dz. U. </w:t>
      </w:r>
      <w:r w:rsidRPr="0056085B">
        <w:rPr>
          <w:rFonts w:ascii="Times New Roman" w:hAnsi="Times New Roman" w:cs="Times New Roman"/>
          <w:i/>
          <w:iCs/>
          <w:color w:val="auto"/>
        </w:rPr>
        <w:t xml:space="preserve">z 2019 r., poz. 1352,1907, z 2020 r., poz. 278 z późniejszymi zmianami), </w:t>
      </w:r>
      <w:r w:rsidRPr="0056085B">
        <w:rPr>
          <w:rFonts w:ascii="Times New Roman" w:hAnsi="Times New Roman" w:cs="Times New Roman"/>
          <w:color w:val="auto"/>
        </w:rPr>
        <w:t xml:space="preserve">zwana dalej </w:t>
      </w:r>
      <w:r w:rsidRPr="0056085B">
        <w:rPr>
          <w:rFonts w:ascii="Times New Roman" w:hAnsi="Times New Roman" w:cs="Times New Roman"/>
          <w:i/>
          <w:iCs/>
          <w:color w:val="auto"/>
        </w:rPr>
        <w:t xml:space="preserve">ustawą. </w:t>
      </w:r>
    </w:p>
    <w:p w:rsidR="004B4081" w:rsidRPr="0056085B" w:rsidRDefault="008F000E" w:rsidP="00FD6E7B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Ustawa z dnia 26 stycznia 1982 r. Karta Nauczyciela </w:t>
      </w:r>
      <w:r w:rsidRPr="0056085B">
        <w:rPr>
          <w:rFonts w:ascii="Times New Roman" w:hAnsi="Times New Roman" w:cs="Times New Roman"/>
          <w:i/>
          <w:iCs/>
          <w:color w:val="auto"/>
        </w:rPr>
        <w:t xml:space="preserve">( Dz. U z 2019r., poz. </w:t>
      </w:r>
      <w:r w:rsidR="004B4081" w:rsidRPr="0056085B">
        <w:rPr>
          <w:rFonts w:ascii="Times New Roman" w:hAnsi="Times New Roman" w:cs="Times New Roman"/>
          <w:i/>
          <w:iCs/>
          <w:color w:val="auto"/>
        </w:rPr>
        <w:t>2215, z późniejszymi zmianami).</w:t>
      </w:r>
    </w:p>
    <w:p w:rsidR="004B4081" w:rsidRPr="0056085B" w:rsidRDefault="008F000E" w:rsidP="00FD6E7B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 Rozporządzenie Ministra Pracy i Polityki Socjalnej z dnia 9.03.2009 roku w sprawie sposobu ustalania przeciętnej liczby zatrudnionych w cel</w:t>
      </w:r>
      <w:r w:rsidR="004B4081" w:rsidRPr="0056085B">
        <w:rPr>
          <w:rFonts w:ascii="Times New Roman" w:hAnsi="Times New Roman" w:cs="Times New Roman"/>
          <w:color w:val="auto"/>
        </w:rPr>
        <w:t>u naliczania odpisów na </w:t>
      </w:r>
      <w:r w:rsidRPr="0056085B">
        <w:rPr>
          <w:rFonts w:ascii="Times New Roman" w:hAnsi="Times New Roman" w:cs="Times New Roman"/>
          <w:color w:val="auto"/>
        </w:rPr>
        <w:t xml:space="preserve">Zakładowy fundusz Świadczeń Socjalnych </w:t>
      </w:r>
      <w:r w:rsidRPr="0056085B">
        <w:rPr>
          <w:rFonts w:ascii="Times New Roman" w:hAnsi="Times New Roman" w:cs="Times New Roman"/>
          <w:i/>
          <w:iCs/>
          <w:color w:val="auto"/>
        </w:rPr>
        <w:t>Dz. U z 2009 r.  nr 43 poz</w:t>
      </w:r>
      <w:r w:rsidR="004B4081" w:rsidRPr="0056085B">
        <w:rPr>
          <w:rFonts w:ascii="Times New Roman" w:hAnsi="Times New Roman" w:cs="Times New Roman"/>
          <w:i/>
          <w:iCs/>
          <w:color w:val="auto"/>
        </w:rPr>
        <w:t>. 349 z późniejszymi zmianami).</w:t>
      </w:r>
    </w:p>
    <w:p w:rsidR="008F000E" w:rsidRPr="0056085B" w:rsidRDefault="008F000E" w:rsidP="00FD6E7B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 Ustawa z dnia 23 maja 1991 r. o związkach zawodowych </w:t>
      </w:r>
      <w:r w:rsidR="009368C9" w:rsidRPr="0056085B">
        <w:rPr>
          <w:rFonts w:ascii="Times New Roman" w:hAnsi="Times New Roman" w:cs="Times New Roman"/>
          <w:i/>
          <w:iCs/>
          <w:color w:val="auto"/>
        </w:rPr>
        <w:t>(Dz. U z 1991r. nr 55 poz. </w:t>
      </w:r>
      <w:r w:rsidRPr="0056085B">
        <w:rPr>
          <w:rFonts w:ascii="Times New Roman" w:hAnsi="Times New Roman" w:cs="Times New Roman"/>
          <w:i/>
          <w:iCs/>
          <w:color w:val="auto"/>
        </w:rPr>
        <w:t xml:space="preserve">234, Dz. U z 2019 r. poz. 263, z późniejszymi zmianami). </w:t>
      </w:r>
    </w:p>
    <w:p w:rsidR="008F000E" w:rsidRPr="0056085B" w:rsidRDefault="008F000E" w:rsidP="004B4081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 2</w:t>
      </w:r>
    </w:p>
    <w:p w:rsidR="008F000E" w:rsidRPr="0056085B" w:rsidRDefault="008F000E" w:rsidP="004B4081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W sprawach nieuregulowanych postanowi</w:t>
      </w:r>
      <w:r w:rsidR="009368C9" w:rsidRPr="0056085B">
        <w:rPr>
          <w:rFonts w:ascii="Times New Roman" w:hAnsi="Times New Roman" w:cs="Times New Roman"/>
          <w:color w:val="auto"/>
        </w:rPr>
        <w:t>eniami niniejszego regulaminu i </w:t>
      </w:r>
      <w:r w:rsidRPr="0056085B">
        <w:rPr>
          <w:rFonts w:ascii="Times New Roman" w:hAnsi="Times New Roman" w:cs="Times New Roman"/>
          <w:color w:val="auto"/>
        </w:rPr>
        <w:t xml:space="preserve">wymienionych w § 1 przepisach prawa, mają zastosowanie przepisy kodeksu cywilnego. </w:t>
      </w:r>
    </w:p>
    <w:p w:rsidR="004B4081" w:rsidRPr="0056085B" w:rsidRDefault="004B4081" w:rsidP="004B4081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</w:p>
    <w:p w:rsidR="008F000E" w:rsidRPr="0056085B" w:rsidRDefault="004B4081" w:rsidP="004B4081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 xml:space="preserve">II. </w:t>
      </w:r>
      <w:r w:rsidR="007A3170">
        <w:rPr>
          <w:rFonts w:ascii="Times New Roman" w:hAnsi="Times New Roman" w:cs="Times New Roman"/>
          <w:b/>
          <w:bCs/>
          <w:color w:val="auto"/>
        </w:rPr>
        <w:t>Postanowienia ogólne</w:t>
      </w:r>
    </w:p>
    <w:p w:rsidR="008F000E" w:rsidRPr="0056085B" w:rsidRDefault="008F000E" w:rsidP="004B4081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§3</w:t>
      </w:r>
    </w:p>
    <w:p w:rsidR="009368C9" w:rsidRPr="0056085B" w:rsidRDefault="008F000E" w:rsidP="009368C9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Ilekroć w regulaminie jest mowa o funduszu, rozumie się przez to Zakładowy Fundusz Świadczeń Socjalnych, ilekroć jest mowa o Szkole, rozumie się przez to Zespół Szkół Nr 2 im. dr. ppłk. Stanisława Kulińskiego w Wągrowcu, natomiast ilekroć jest mowa o Dyrektorze rozumie się Dyrektora Szkoły. </w:t>
      </w:r>
    </w:p>
    <w:p w:rsidR="008F000E" w:rsidRPr="0056085B" w:rsidRDefault="008F000E" w:rsidP="009368C9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§4</w:t>
      </w:r>
    </w:p>
    <w:p w:rsidR="009368C9" w:rsidRPr="0056085B" w:rsidRDefault="008F000E" w:rsidP="00FD6E7B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Środkami Funduszu administruje Dyrektor </w:t>
      </w:r>
      <w:r w:rsidR="00EB1761" w:rsidRPr="0056085B">
        <w:rPr>
          <w:rFonts w:ascii="Times New Roman" w:hAnsi="Times New Roman" w:cs="Times New Roman"/>
          <w:color w:val="auto"/>
        </w:rPr>
        <w:t>w uzgodnieniu ze Związkami Zawodowymi działającymi w Szkole po zasięgnięciu opinii Komisji Socjalnej, która ma uprawnienia doradcze.</w:t>
      </w:r>
    </w:p>
    <w:p w:rsidR="009368C9" w:rsidRPr="0056085B" w:rsidRDefault="008F000E" w:rsidP="00FD6E7B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Środki Funduszu gromadzone są</w:t>
      </w:r>
      <w:r w:rsidR="009368C9" w:rsidRPr="0056085B">
        <w:rPr>
          <w:rFonts w:ascii="Times New Roman" w:hAnsi="Times New Roman" w:cs="Times New Roman"/>
          <w:color w:val="auto"/>
        </w:rPr>
        <w:t xml:space="preserve"> na odrębnym rachunku bankowym.</w:t>
      </w:r>
    </w:p>
    <w:p w:rsidR="008F000E" w:rsidRPr="0056085B" w:rsidRDefault="008F000E" w:rsidP="00FD6E7B">
      <w:pPr>
        <w:pStyle w:val="Default"/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Środki Funduszu niewykorzystane w danym roku kalendarzowym przechodzą na rok następny. </w:t>
      </w:r>
    </w:p>
    <w:p w:rsidR="008F000E" w:rsidRPr="0056085B" w:rsidRDefault="008F000E" w:rsidP="009368C9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§5</w:t>
      </w:r>
    </w:p>
    <w:p w:rsidR="009368C9" w:rsidRPr="0056085B" w:rsidRDefault="008F000E" w:rsidP="00171B26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Fundusz jest funduszem celowym i nie korzystanie z jego świadczeń nie u</w:t>
      </w:r>
      <w:r w:rsidR="009368C9" w:rsidRPr="0056085B">
        <w:rPr>
          <w:rFonts w:ascii="Times New Roman" w:hAnsi="Times New Roman" w:cs="Times New Roman"/>
          <w:color w:val="auto"/>
        </w:rPr>
        <w:t>prawnia do żądania ekwiwalentu.</w:t>
      </w:r>
    </w:p>
    <w:p w:rsidR="008F000E" w:rsidRPr="0056085B" w:rsidRDefault="008F000E" w:rsidP="00171B26">
      <w:pPr>
        <w:pStyle w:val="Default"/>
        <w:numPr>
          <w:ilvl w:val="0"/>
          <w:numId w:val="3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Świadczeni</w:t>
      </w:r>
      <w:r w:rsidR="00247A0D" w:rsidRPr="0056085B">
        <w:rPr>
          <w:rFonts w:ascii="Times New Roman" w:hAnsi="Times New Roman" w:cs="Times New Roman"/>
          <w:color w:val="auto"/>
        </w:rPr>
        <w:t>a</w:t>
      </w:r>
      <w:r w:rsidRPr="0056085B">
        <w:rPr>
          <w:rFonts w:ascii="Times New Roman" w:hAnsi="Times New Roman" w:cs="Times New Roman"/>
          <w:color w:val="auto"/>
        </w:rPr>
        <w:t xml:space="preserve"> socjalne finansowane z Funduszu nie są świadczeniami należnymi. Osoby, których wnioski zostały załatwione odmownie, nie mogą rośc</w:t>
      </w:r>
      <w:r w:rsidR="009368C9" w:rsidRPr="0056085B">
        <w:rPr>
          <w:rFonts w:ascii="Times New Roman" w:hAnsi="Times New Roman" w:cs="Times New Roman"/>
          <w:color w:val="auto"/>
        </w:rPr>
        <w:t>ić pretensji do </w:t>
      </w:r>
      <w:r w:rsidRPr="0056085B">
        <w:rPr>
          <w:rFonts w:ascii="Times New Roman" w:hAnsi="Times New Roman" w:cs="Times New Roman"/>
          <w:color w:val="auto"/>
        </w:rPr>
        <w:t xml:space="preserve">jakiejkolwiek wypłaty z tego tytułu w późniejszym terminie. </w:t>
      </w:r>
    </w:p>
    <w:p w:rsidR="008F000E" w:rsidRPr="0056085B" w:rsidRDefault="008F000E" w:rsidP="009368C9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8F000E" w:rsidRPr="0056085B" w:rsidRDefault="008F000E" w:rsidP="009368C9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lastRenderedPageBreak/>
        <w:t>§6</w:t>
      </w:r>
    </w:p>
    <w:p w:rsidR="008F000E" w:rsidRPr="0056085B" w:rsidRDefault="008F000E" w:rsidP="00FD6E7B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Dyrektor </w:t>
      </w:r>
      <w:r w:rsidR="00EB1761" w:rsidRPr="0056085B">
        <w:rPr>
          <w:rFonts w:ascii="Times New Roman" w:hAnsi="Times New Roman" w:cs="Times New Roman"/>
          <w:color w:val="auto"/>
        </w:rPr>
        <w:t xml:space="preserve">odrębnym zarządzeniem </w:t>
      </w:r>
      <w:r w:rsidRPr="0056085B">
        <w:rPr>
          <w:rFonts w:ascii="Times New Roman" w:hAnsi="Times New Roman" w:cs="Times New Roman"/>
          <w:color w:val="auto"/>
        </w:rPr>
        <w:t>powołuje Komisj</w:t>
      </w:r>
      <w:r w:rsidR="00247A0D" w:rsidRPr="0056085B">
        <w:rPr>
          <w:rFonts w:ascii="Times New Roman" w:hAnsi="Times New Roman" w:cs="Times New Roman"/>
          <w:color w:val="auto"/>
        </w:rPr>
        <w:t>ę</w:t>
      </w:r>
      <w:r w:rsidRPr="0056085B">
        <w:rPr>
          <w:rFonts w:ascii="Times New Roman" w:hAnsi="Times New Roman" w:cs="Times New Roman"/>
          <w:color w:val="auto"/>
        </w:rPr>
        <w:t xml:space="preserve"> Socjaln</w:t>
      </w:r>
      <w:r w:rsidR="00247A0D" w:rsidRPr="0056085B">
        <w:rPr>
          <w:rFonts w:ascii="Times New Roman" w:hAnsi="Times New Roman" w:cs="Times New Roman"/>
          <w:color w:val="auto"/>
        </w:rPr>
        <w:t>ą</w:t>
      </w:r>
      <w:r w:rsidRPr="0056085B">
        <w:rPr>
          <w:rFonts w:ascii="Times New Roman" w:hAnsi="Times New Roman" w:cs="Times New Roman"/>
          <w:color w:val="auto"/>
        </w:rPr>
        <w:t xml:space="preserve"> zwaną dalej Komisją</w:t>
      </w:r>
      <w:r w:rsidR="00247A0D" w:rsidRPr="0056085B">
        <w:rPr>
          <w:rFonts w:ascii="Times New Roman" w:hAnsi="Times New Roman" w:cs="Times New Roman"/>
          <w:color w:val="auto"/>
        </w:rPr>
        <w:t>,</w:t>
      </w:r>
      <w:r w:rsidR="0090050C" w:rsidRPr="0056085B">
        <w:rPr>
          <w:rFonts w:ascii="Times New Roman" w:hAnsi="Times New Roman" w:cs="Times New Roman"/>
          <w:color w:val="auto"/>
        </w:rPr>
        <w:t xml:space="preserve"> w </w:t>
      </w:r>
      <w:r w:rsidRPr="0056085B">
        <w:rPr>
          <w:rFonts w:ascii="Times New Roman" w:hAnsi="Times New Roman" w:cs="Times New Roman"/>
          <w:color w:val="auto"/>
        </w:rPr>
        <w:t xml:space="preserve">skład której wchodzą: </w:t>
      </w:r>
    </w:p>
    <w:p w:rsidR="009368C9" w:rsidRPr="0056085B" w:rsidRDefault="008F000E" w:rsidP="00FD6E7B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2 prz</w:t>
      </w:r>
      <w:r w:rsidR="009368C9" w:rsidRPr="0056085B">
        <w:rPr>
          <w:rFonts w:ascii="Times New Roman" w:hAnsi="Times New Roman" w:cs="Times New Roman"/>
          <w:color w:val="auto"/>
        </w:rPr>
        <w:t>edstawicieli Rady Pedagogicznej,</w:t>
      </w:r>
    </w:p>
    <w:p w:rsidR="009368C9" w:rsidRPr="0056085B" w:rsidRDefault="008F000E" w:rsidP="00FD6E7B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1 przedstawiciel związków zawodowych, dzi</w:t>
      </w:r>
      <w:r w:rsidR="00AA275C" w:rsidRPr="0056085B">
        <w:rPr>
          <w:rFonts w:ascii="Times New Roman" w:hAnsi="Times New Roman" w:cs="Times New Roman"/>
          <w:color w:val="auto"/>
        </w:rPr>
        <w:t>ałających w szkole, które są </w:t>
      </w:r>
      <w:r w:rsidRPr="0056085B">
        <w:rPr>
          <w:rFonts w:ascii="Times New Roman" w:hAnsi="Times New Roman" w:cs="Times New Roman"/>
          <w:color w:val="auto"/>
        </w:rPr>
        <w:t>reprezentatywne w rozumieniu art. 241</w:t>
      </w:r>
      <w:r w:rsidRPr="0056085B">
        <w:rPr>
          <w:rFonts w:ascii="Times New Roman" w:hAnsi="Times New Roman" w:cs="Times New Roman"/>
          <w:color w:val="auto"/>
          <w:vertAlign w:val="superscript"/>
        </w:rPr>
        <w:t>25a</w:t>
      </w:r>
      <w:r w:rsidRPr="0056085B">
        <w:rPr>
          <w:rFonts w:ascii="Times New Roman" w:hAnsi="Times New Roman" w:cs="Times New Roman"/>
          <w:color w:val="auto"/>
        </w:rPr>
        <w:t xml:space="preserve"> </w:t>
      </w:r>
      <w:r w:rsidR="009368C9" w:rsidRPr="0056085B">
        <w:rPr>
          <w:rFonts w:ascii="Times New Roman" w:hAnsi="Times New Roman" w:cs="Times New Roman"/>
          <w:color w:val="auto"/>
        </w:rPr>
        <w:t>Kodeksu pracy,</w:t>
      </w:r>
    </w:p>
    <w:p w:rsidR="009368C9" w:rsidRPr="0056085B" w:rsidRDefault="008F000E" w:rsidP="00FD6E7B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1 przedstawiciel pracowników administracji</w:t>
      </w:r>
      <w:r w:rsidR="009368C9" w:rsidRPr="0056085B">
        <w:rPr>
          <w:rFonts w:ascii="Times New Roman" w:hAnsi="Times New Roman" w:cs="Times New Roman"/>
          <w:color w:val="auto"/>
        </w:rPr>
        <w:t>,</w:t>
      </w:r>
    </w:p>
    <w:p w:rsidR="009368C9" w:rsidRPr="0056085B" w:rsidRDefault="008F000E" w:rsidP="00FD6E7B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1 prz</w:t>
      </w:r>
      <w:r w:rsidR="009368C9" w:rsidRPr="0056085B">
        <w:rPr>
          <w:rFonts w:ascii="Times New Roman" w:hAnsi="Times New Roman" w:cs="Times New Roman"/>
          <w:color w:val="auto"/>
        </w:rPr>
        <w:t>edstawiciel pracowników obsługi,</w:t>
      </w:r>
    </w:p>
    <w:p w:rsidR="008F000E" w:rsidRPr="0056085B" w:rsidRDefault="008F000E" w:rsidP="00FD6E7B">
      <w:pPr>
        <w:pStyle w:val="Default"/>
        <w:numPr>
          <w:ilvl w:val="0"/>
          <w:numId w:val="5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1 prze</w:t>
      </w:r>
      <w:r w:rsidR="009368C9" w:rsidRPr="0056085B">
        <w:rPr>
          <w:rFonts w:ascii="Times New Roman" w:hAnsi="Times New Roman" w:cs="Times New Roman"/>
          <w:color w:val="auto"/>
        </w:rPr>
        <w:t>dstawiciel emerytów i rencistów.</w:t>
      </w:r>
    </w:p>
    <w:p w:rsidR="008F000E" w:rsidRPr="0056085B" w:rsidRDefault="008F000E" w:rsidP="003E0807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Kadencja pracy komisji trwa dwa lata. </w:t>
      </w:r>
    </w:p>
    <w:p w:rsidR="00AA275C" w:rsidRPr="0056085B" w:rsidRDefault="008F000E" w:rsidP="00FD6E7B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Członków Komisji</w:t>
      </w:r>
      <w:r w:rsidR="00AA275C" w:rsidRPr="0056085B">
        <w:rPr>
          <w:rFonts w:ascii="Times New Roman" w:hAnsi="Times New Roman" w:cs="Times New Roman"/>
          <w:color w:val="auto"/>
        </w:rPr>
        <w:t xml:space="preserve"> obowiązuje tajemnica służbowa.</w:t>
      </w:r>
    </w:p>
    <w:p w:rsidR="003E0807" w:rsidRPr="0056085B" w:rsidRDefault="003E0807" w:rsidP="00FD6E7B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Po zasięgnięciu opinii Komisji Socjalnej decyzję w przedmiocie przyznania świadczenia bądź odmowy jego przyznania pode</w:t>
      </w:r>
      <w:r w:rsidR="0090050C" w:rsidRPr="0056085B">
        <w:rPr>
          <w:rFonts w:ascii="Times New Roman" w:hAnsi="Times New Roman" w:cs="Times New Roman"/>
          <w:color w:val="auto"/>
        </w:rPr>
        <w:t>jmuje Dyrektor w uzgodnieniu ze </w:t>
      </w:r>
      <w:r w:rsidRPr="0056085B">
        <w:rPr>
          <w:rFonts w:ascii="Times New Roman" w:hAnsi="Times New Roman" w:cs="Times New Roman"/>
          <w:color w:val="auto"/>
        </w:rPr>
        <w:t>Związkami Zawodowymi.</w:t>
      </w:r>
    </w:p>
    <w:p w:rsidR="00AA275C" w:rsidRPr="0056085B" w:rsidRDefault="008F000E" w:rsidP="00FD6E7B">
      <w:pPr>
        <w:pStyle w:val="Default"/>
        <w:numPr>
          <w:ilvl w:val="0"/>
          <w:numId w:val="4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W uzasadnionych przypadkach Dyrektor może </w:t>
      </w:r>
      <w:r w:rsidR="003E0807" w:rsidRPr="0056085B">
        <w:rPr>
          <w:rFonts w:ascii="Times New Roman" w:hAnsi="Times New Roman" w:cs="Times New Roman"/>
          <w:color w:val="auto"/>
        </w:rPr>
        <w:t>po</w:t>
      </w:r>
      <w:r w:rsidR="00AA275C" w:rsidRPr="0056085B">
        <w:rPr>
          <w:rFonts w:ascii="Times New Roman" w:hAnsi="Times New Roman" w:cs="Times New Roman"/>
          <w:color w:val="auto"/>
        </w:rPr>
        <w:t>djąć decyzję samodzielnie.</w:t>
      </w:r>
    </w:p>
    <w:p w:rsidR="008F000E" w:rsidRPr="0056085B" w:rsidRDefault="008F000E" w:rsidP="00AA275C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§7</w:t>
      </w:r>
    </w:p>
    <w:p w:rsidR="008F000E" w:rsidRPr="0056085B" w:rsidRDefault="008F000E" w:rsidP="00AA275C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Podstawę gospodarowania środkami Funduszu stanowi roczny plan </w:t>
      </w:r>
      <w:r w:rsidR="005C7829" w:rsidRPr="0056085B">
        <w:rPr>
          <w:rFonts w:ascii="Times New Roman" w:hAnsi="Times New Roman" w:cs="Times New Roman"/>
          <w:color w:val="auto"/>
        </w:rPr>
        <w:t>rzeczowo-</w:t>
      </w:r>
      <w:r w:rsidRPr="0056085B">
        <w:rPr>
          <w:rFonts w:ascii="Times New Roman" w:hAnsi="Times New Roman" w:cs="Times New Roman"/>
          <w:color w:val="auto"/>
        </w:rPr>
        <w:t>finansowy</w:t>
      </w:r>
      <w:r w:rsidR="005C7829" w:rsidRPr="0056085B">
        <w:rPr>
          <w:rFonts w:ascii="Times New Roman" w:hAnsi="Times New Roman" w:cs="Times New Roman"/>
          <w:color w:val="auto"/>
        </w:rPr>
        <w:t xml:space="preserve"> (załącznik nr 2)</w:t>
      </w:r>
      <w:r w:rsidRPr="0056085B">
        <w:rPr>
          <w:rFonts w:ascii="Times New Roman" w:hAnsi="Times New Roman" w:cs="Times New Roman"/>
          <w:color w:val="auto"/>
        </w:rPr>
        <w:t>, który opracowuje Komisja, a zatwierdza Dyrektor</w:t>
      </w:r>
      <w:r w:rsidR="005C7829" w:rsidRPr="0056085B">
        <w:rPr>
          <w:rFonts w:ascii="Times New Roman" w:hAnsi="Times New Roman" w:cs="Times New Roman"/>
          <w:color w:val="auto"/>
        </w:rPr>
        <w:t xml:space="preserve"> w uzgodnieniu ze Związkami Zawodowymi</w:t>
      </w:r>
      <w:r w:rsidRPr="0056085B">
        <w:rPr>
          <w:rFonts w:ascii="Times New Roman" w:hAnsi="Times New Roman" w:cs="Times New Roman"/>
          <w:color w:val="auto"/>
        </w:rPr>
        <w:t xml:space="preserve">. </w:t>
      </w:r>
    </w:p>
    <w:p w:rsidR="008F000E" w:rsidRPr="0056085B" w:rsidRDefault="008F000E" w:rsidP="00AA275C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§8</w:t>
      </w:r>
    </w:p>
    <w:p w:rsidR="008F000E" w:rsidRPr="0056085B" w:rsidRDefault="008F000E" w:rsidP="00AA275C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Obowiązki Komisji: </w:t>
      </w:r>
    </w:p>
    <w:p w:rsidR="00AA275C" w:rsidRPr="0056085B" w:rsidRDefault="008F000E" w:rsidP="00FD6E7B">
      <w:pPr>
        <w:pStyle w:val="Default"/>
        <w:numPr>
          <w:ilvl w:val="0"/>
          <w:numId w:val="6"/>
        </w:numPr>
        <w:spacing w:after="142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opracowanie rocznego planu </w:t>
      </w:r>
      <w:r w:rsidR="005C7829" w:rsidRPr="0056085B">
        <w:rPr>
          <w:rFonts w:ascii="Times New Roman" w:hAnsi="Times New Roman" w:cs="Times New Roman"/>
          <w:color w:val="auto"/>
        </w:rPr>
        <w:t>rzeczowo-</w:t>
      </w:r>
      <w:r w:rsidRPr="0056085B">
        <w:rPr>
          <w:rFonts w:ascii="Times New Roman" w:hAnsi="Times New Roman" w:cs="Times New Roman"/>
          <w:color w:val="auto"/>
        </w:rPr>
        <w:t>finansowe</w:t>
      </w:r>
      <w:r w:rsidR="00AA275C" w:rsidRPr="0056085B">
        <w:rPr>
          <w:rFonts w:ascii="Times New Roman" w:hAnsi="Times New Roman" w:cs="Times New Roman"/>
          <w:color w:val="auto"/>
        </w:rPr>
        <w:t>go Funduszu,</w:t>
      </w:r>
    </w:p>
    <w:p w:rsidR="00AA275C" w:rsidRPr="0056085B" w:rsidRDefault="008F000E" w:rsidP="00FD6E7B">
      <w:pPr>
        <w:pStyle w:val="Default"/>
        <w:numPr>
          <w:ilvl w:val="0"/>
          <w:numId w:val="6"/>
        </w:numPr>
        <w:spacing w:after="142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dokonanie racjona</w:t>
      </w:r>
      <w:r w:rsidR="00AA275C" w:rsidRPr="0056085B">
        <w:rPr>
          <w:rFonts w:ascii="Times New Roman" w:hAnsi="Times New Roman" w:cs="Times New Roman"/>
          <w:color w:val="auto"/>
        </w:rPr>
        <w:t>lnego podziału środków Funduszu,</w:t>
      </w:r>
    </w:p>
    <w:p w:rsidR="00AA275C" w:rsidRPr="0056085B" w:rsidRDefault="005C7829" w:rsidP="00FD6E7B">
      <w:pPr>
        <w:pStyle w:val="Default"/>
        <w:numPr>
          <w:ilvl w:val="0"/>
          <w:numId w:val="6"/>
        </w:numPr>
        <w:spacing w:after="142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opiniowanie</w:t>
      </w:r>
      <w:r w:rsidR="008F000E" w:rsidRPr="0056085B">
        <w:rPr>
          <w:rFonts w:ascii="Times New Roman" w:hAnsi="Times New Roman" w:cs="Times New Roman"/>
          <w:color w:val="auto"/>
        </w:rPr>
        <w:t xml:space="preserve"> wniosków i kwalifikowanie ich do</w:t>
      </w:r>
      <w:r w:rsidR="00AA275C" w:rsidRPr="0056085B">
        <w:rPr>
          <w:rFonts w:ascii="Times New Roman" w:hAnsi="Times New Roman" w:cs="Times New Roman"/>
          <w:color w:val="auto"/>
        </w:rPr>
        <w:t xml:space="preserve"> przyznawania świadczeń zgodnie z </w:t>
      </w:r>
      <w:r w:rsidR="008F000E" w:rsidRPr="0056085B">
        <w:rPr>
          <w:rFonts w:ascii="Times New Roman" w:hAnsi="Times New Roman" w:cs="Times New Roman"/>
          <w:color w:val="auto"/>
        </w:rPr>
        <w:t>przyjętym regulaminem według kolejności zgłoszeń</w:t>
      </w:r>
      <w:r w:rsidR="00AA275C" w:rsidRPr="0056085B">
        <w:rPr>
          <w:rFonts w:ascii="Times New Roman" w:hAnsi="Times New Roman" w:cs="Times New Roman"/>
          <w:color w:val="auto"/>
        </w:rPr>
        <w:t>,</w:t>
      </w:r>
    </w:p>
    <w:p w:rsidR="00AA275C" w:rsidRPr="0056085B" w:rsidRDefault="008F000E" w:rsidP="00FD6E7B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ustalenie terminów spotkań Komisji, które b</w:t>
      </w:r>
      <w:r w:rsidR="00AA275C" w:rsidRPr="0056085B">
        <w:rPr>
          <w:rFonts w:ascii="Times New Roman" w:hAnsi="Times New Roman" w:cs="Times New Roman"/>
          <w:color w:val="auto"/>
        </w:rPr>
        <w:t xml:space="preserve">ędą odbywać się w zależności od </w:t>
      </w:r>
      <w:r w:rsidRPr="0056085B">
        <w:rPr>
          <w:rFonts w:ascii="Times New Roman" w:hAnsi="Times New Roman" w:cs="Times New Roman"/>
          <w:color w:val="auto"/>
        </w:rPr>
        <w:t>potrze</w:t>
      </w:r>
      <w:r w:rsidR="00AA275C" w:rsidRPr="0056085B">
        <w:rPr>
          <w:rFonts w:ascii="Times New Roman" w:hAnsi="Times New Roman" w:cs="Times New Roman"/>
          <w:color w:val="auto"/>
        </w:rPr>
        <w:t>b,</w:t>
      </w:r>
    </w:p>
    <w:p w:rsidR="00AA275C" w:rsidRPr="0056085B" w:rsidRDefault="008F000E" w:rsidP="00FD6E7B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posiedzenia Komisji odbywają się przy obecności 50</w:t>
      </w:r>
      <w:r w:rsidR="00AA275C" w:rsidRPr="0056085B">
        <w:rPr>
          <w:rFonts w:ascii="Times New Roman" w:hAnsi="Times New Roman" w:cs="Times New Roman"/>
          <w:color w:val="auto"/>
        </w:rPr>
        <w:t xml:space="preserve">% + 1 członków Komisji. </w:t>
      </w:r>
      <w:r w:rsidR="00171B26">
        <w:rPr>
          <w:rFonts w:ascii="Times New Roman" w:hAnsi="Times New Roman" w:cs="Times New Roman"/>
          <w:color w:val="auto"/>
        </w:rPr>
        <w:t>Opinie</w:t>
      </w:r>
      <w:r w:rsidR="00AA275C" w:rsidRPr="0056085B">
        <w:rPr>
          <w:rFonts w:ascii="Times New Roman" w:hAnsi="Times New Roman" w:cs="Times New Roman"/>
          <w:color w:val="auto"/>
        </w:rPr>
        <w:t xml:space="preserve"> zapadają większością głosów,</w:t>
      </w:r>
    </w:p>
    <w:p w:rsidR="008F000E" w:rsidRPr="0056085B" w:rsidRDefault="008F000E" w:rsidP="00FD6E7B">
      <w:pPr>
        <w:pStyle w:val="Default"/>
        <w:numPr>
          <w:ilvl w:val="0"/>
          <w:numId w:val="6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Komisja może w razie potrzeby dokonywać pr</w:t>
      </w:r>
      <w:r w:rsidR="00AA275C" w:rsidRPr="0056085B">
        <w:rPr>
          <w:rFonts w:ascii="Times New Roman" w:hAnsi="Times New Roman" w:cs="Times New Roman"/>
          <w:color w:val="auto"/>
        </w:rPr>
        <w:t xml:space="preserve">zesunięć środków miedzy grupami </w:t>
      </w:r>
      <w:r w:rsidRPr="0056085B">
        <w:rPr>
          <w:rFonts w:ascii="Times New Roman" w:hAnsi="Times New Roman" w:cs="Times New Roman"/>
          <w:color w:val="auto"/>
        </w:rPr>
        <w:t xml:space="preserve">wydatków. </w:t>
      </w:r>
    </w:p>
    <w:p w:rsidR="008F000E" w:rsidRPr="0056085B" w:rsidRDefault="008F000E" w:rsidP="00AA275C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II</w:t>
      </w:r>
      <w:r w:rsidR="009324E5" w:rsidRPr="0056085B">
        <w:rPr>
          <w:rFonts w:ascii="Times New Roman" w:hAnsi="Times New Roman" w:cs="Times New Roman"/>
          <w:b/>
          <w:bCs/>
          <w:color w:val="auto"/>
        </w:rPr>
        <w:t>I</w:t>
      </w:r>
      <w:r w:rsidRPr="0056085B">
        <w:rPr>
          <w:rFonts w:ascii="Times New Roman" w:hAnsi="Times New Roman" w:cs="Times New Roman"/>
          <w:b/>
          <w:bCs/>
          <w:color w:val="auto"/>
        </w:rPr>
        <w:t>. Tworzenie Funduszu</w:t>
      </w:r>
    </w:p>
    <w:p w:rsidR="008F000E" w:rsidRPr="0056085B" w:rsidRDefault="008F000E" w:rsidP="00AA275C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§9</w:t>
      </w:r>
    </w:p>
    <w:p w:rsidR="008F000E" w:rsidRPr="0056085B" w:rsidRDefault="008F000E" w:rsidP="00AA275C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Fundusz tworzy się z corocznego odpisu podstaw</w:t>
      </w:r>
      <w:r w:rsidR="00AA275C" w:rsidRPr="0056085B">
        <w:rPr>
          <w:rFonts w:ascii="Times New Roman" w:hAnsi="Times New Roman" w:cs="Times New Roman"/>
          <w:color w:val="auto"/>
        </w:rPr>
        <w:t>owego naliczanego w stosunku do </w:t>
      </w:r>
      <w:r w:rsidRPr="0056085B">
        <w:rPr>
          <w:rFonts w:ascii="Times New Roman" w:hAnsi="Times New Roman" w:cs="Times New Roman"/>
          <w:color w:val="auto"/>
        </w:rPr>
        <w:t xml:space="preserve">przeciętnej liczby zatrudnionych. Wysokość odpisu wynosi: </w:t>
      </w:r>
    </w:p>
    <w:p w:rsidR="00AA275C" w:rsidRPr="0056085B" w:rsidRDefault="008F000E" w:rsidP="00FD6E7B">
      <w:pPr>
        <w:pStyle w:val="Default"/>
        <w:numPr>
          <w:ilvl w:val="0"/>
          <w:numId w:val="7"/>
        </w:numPr>
        <w:spacing w:after="142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dla nauczycieli </w:t>
      </w:r>
      <w:r w:rsidR="00247A0D" w:rsidRPr="0056085B">
        <w:rPr>
          <w:rFonts w:ascii="Times New Roman" w:hAnsi="Times New Roman" w:cs="Times New Roman"/>
          <w:color w:val="auto"/>
        </w:rPr>
        <w:t xml:space="preserve">w </w:t>
      </w:r>
      <w:r w:rsidRPr="0056085B">
        <w:rPr>
          <w:rFonts w:ascii="Times New Roman" w:hAnsi="Times New Roman" w:cs="Times New Roman"/>
          <w:color w:val="auto"/>
        </w:rPr>
        <w:t xml:space="preserve">wysokości ustalonej jako iloczyn planowanej, przeciętnej w danym roku kalendarzowym, liczby nauczycieli zatrudnionych w pełnym i niepełnym wymiarze </w:t>
      </w:r>
      <w:r w:rsidR="00AA275C" w:rsidRPr="0056085B">
        <w:rPr>
          <w:rFonts w:ascii="Times New Roman" w:hAnsi="Times New Roman" w:cs="Times New Roman"/>
          <w:color w:val="auto"/>
        </w:rPr>
        <w:t>czasu pracy</w:t>
      </w:r>
      <w:r w:rsidRPr="0056085B">
        <w:rPr>
          <w:rFonts w:ascii="Times New Roman" w:hAnsi="Times New Roman" w:cs="Times New Roman"/>
          <w:color w:val="auto"/>
        </w:rPr>
        <w:t xml:space="preserve"> (po przeliczeniu na pełny wymiar </w:t>
      </w:r>
      <w:r w:rsidR="00AA275C" w:rsidRPr="0056085B">
        <w:rPr>
          <w:rFonts w:ascii="Times New Roman" w:hAnsi="Times New Roman" w:cs="Times New Roman"/>
          <w:color w:val="auto"/>
        </w:rPr>
        <w:t>czasu pracy) skorygowanej w </w:t>
      </w:r>
      <w:r w:rsidRPr="0056085B">
        <w:rPr>
          <w:rFonts w:ascii="Times New Roman" w:hAnsi="Times New Roman" w:cs="Times New Roman"/>
          <w:color w:val="auto"/>
        </w:rPr>
        <w:t>końcu roku do faktycznej przeciętnej lic</w:t>
      </w:r>
      <w:r w:rsidR="00AA275C" w:rsidRPr="0056085B">
        <w:rPr>
          <w:rFonts w:ascii="Times New Roman" w:hAnsi="Times New Roman" w:cs="Times New Roman"/>
          <w:color w:val="auto"/>
        </w:rPr>
        <w:t>zby zatrudnionych nauczycieli (po </w:t>
      </w:r>
      <w:r w:rsidRPr="0056085B">
        <w:rPr>
          <w:rFonts w:ascii="Times New Roman" w:hAnsi="Times New Roman" w:cs="Times New Roman"/>
          <w:color w:val="auto"/>
        </w:rPr>
        <w:t xml:space="preserve">przeliczeniu na pełny wymiar </w:t>
      </w:r>
      <w:r w:rsidR="00AA275C" w:rsidRPr="0056085B">
        <w:rPr>
          <w:rFonts w:ascii="Times New Roman" w:hAnsi="Times New Roman" w:cs="Times New Roman"/>
          <w:color w:val="auto"/>
        </w:rPr>
        <w:t>czasu pracy</w:t>
      </w:r>
      <w:r w:rsidRPr="0056085B">
        <w:rPr>
          <w:rFonts w:ascii="Times New Roman" w:hAnsi="Times New Roman" w:cs="Times New Roman"/>
          <w:color w:val="auto"/>
        </w:rPr>
        <w:t>) 110</w:t>
      </w:r>
      <w:r w:rsidR="00AA275C" w:rsidRPr="0056085B">
        <w:rPr>
          <w:rFonts w:ascii="Times New Roman" w:hAnsi="Times New Roman" w:cs="Times New Roman"/>
          <w:color w:val="auto"/>
        </w:rPr>
        <w:t>% kwoty bazowej, określanej dla </w:t>
      </w:r>
      <w:r w:rsidRPr="0056085B">
        <w:rPr>
          <w:rFonts w:ascii="Times New Roman" w:hAnsi="Times New Roman" w:cs="Times New Roman"/>
          <w:color w:val="auto"/>
        </w:rPr>
        <w:t xml:space="preserve">pracowników państwowej sfery budżetowej na podstawie art. 5 pkt.1 lit. a i art. 6 ust. 1pkt 2 ustawy o kształtowaniu wynagrodzeń w państwowej sferze budżetowej oraz o zmianie niektórych ustaw, ustalanej </w:t>
      </w:r>
      <w:r w:rsidR="00AA275C" w:rsidRPr="0056085B">
        <w:rPr>
          <w:rFonts w:ascii="Times New Roman" w:hAnsi="Times New Roman" w:cs="Times New Roman"/>
          <w:color w:val="auto"/>
        </w:rPr>
        <w:t>corocznie w ustawie budżetowej,</w:t>
      </w:r>
    </w:p>
    <w:p w:rsidR="00AA275C" w:rsidRPr="00FE667E" w:rsidRDefault="00462A01" w:rsidP="00FD6E7B">
      <w:pPr>
        <w:pStyle w:val="Default"/>
        <w:numPr>
          <w:ilvl w:val="0"/>
          <w:numId w:val="7"/>
        </w:numPr>
        <w:spacing w:after="142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5% emerytur,</w:t>
      </w:r>
      <w:r w:rsidR="008F000E" w:rsidRPr="0056085B">
        <w:rPr>
          <w:rFonts w:ascii="Times New Roman" w:hAnsi="Times New Roman" w:cs="Times New Roman"/>
          <w:color w:val="auto"/>
        </w:rPr>
        <w:t xml:space="preserve"> rent</w:t>
      </w:r>
      <w:r>
        <w:rPr>
          <w:rFonts w:ascii="Times New Roman" w:hAnsi="Times New Roman" w:cs="Times New Roman"/>
          <w:color w:val="auto"/>
        </w:rPr>
        <w:t xml:space="preserve"> i </w:t>
      </w:r>
      <w:r w:rsidRPr="00FE667E">
        <w:rPr>
          <w:rFonts w:ascii="Times New Roman" w:hAnsi="Times New Roman" w:cs="Times New Roman"/>
          <w:color w:val="auto"/>
        </w:rPr>
        <w:t>nauczycielskich świadczeń kompensacyjnych</w:t>
      </w:r>
      <w:r w:rsidR="008F000E" w:rsidRPr="00FE667E">
        <w:rPr>
          <w:rFonts w:ascii="Times New Roman" w:hAnsi="Times New Roman" w:cs="Times New Roman"/>
          <w:color w:val="auto"/>
        </w:rPr>
        <w:t xml:space="preserve"> pobieranych przez nauczyciel</w:t>
      </w:r>
      <w:r w:rsidR="00AA275C" w:rsidRPr="00FE667E">
        <w:rPr>
          <w:rFonts w:ascii="Times New Roman" w:hAnsi="Times New Roman" w:cs="Times New Roman"/>
          <w:color w:val="auto"/>
        </w:rPr>
        <w:t>i</w:t>
      </w:r>
      <w:r w:rsidR="008F000E" w:rsidRPr="00FE667E">
        <w:rPr>
          <w:rFonts w:ascii="Times New Roman" w:hAnsi="Times New Roman" w:cs="Times New Roman"/>
          <w:color w:val="auto"/>
        </w:rPr>
        <w:t xml:space="preserve"> b</w:t>
      </w:r>
      <w:r w:rsidR="00AA275C" w:rsidRPr="00FE667E">
        <w:rPr>
          <w:rFonts w:ascii="Times New Roman" w:hAnsi="Times New Roman" w:cs="Times New Roman"/>
          <w:color w:val="auto"/>
        </w:rPr>
        <w:t>ędących emerytami i rencistami</w:t>
      </w:r>
      <w:r w:rsidRPr="00FE667E">
        <w:rPr>
          <w:rFonts w:ascii="Times New Roman" w:hAnsi="Times New Roman" w:cs="Times New Roman"/>
          <w:color w:val="auto"/>
        </w:rPr>
        <w:t xml:space="preserve"> oraz  przebywającymi na</w:t>
      </w:r>
      <w:r w:rsidR="00FE667E">
        <w:rPr>
          <w:rFonts w:ascii="Times New Roman" w:hAnsi="Times New Roman" w:cs="Times New Roman"/>
          <w:color w:val="auto"/>
        </w:rPr>
        <w:t xml:space="preserve"> nauczycielskich</w:t>
      </w:r>
      <w:r w:rsidRPr="00FE667E">
        <w:rPr>
          <w:rFonts w:ascii="Times New Roman" w:hAnsi="Times New Roman" w:cs="Times New Roman"/>
          <w:color w:val="auto"/>
        </w:rPr>
        <w:t xml:space="preserve"> świadczeniach kompensacyjnych</w:t>
      </w:r>
      <w:r w:rsidR="00AA275C" w:rsidRPr="00FE667E">
        <w:rPr>
          <w:rFonts w:ascii="Times New Roman" w:hAnsi="Times New Roman" w:cs="Times New Roman"/>
          <w:color w:val="auto"/>
        </w:rPr>
        <w:t>,</w:t>
      </w:r>
    </w:p>
    <w:p w:rsidR="00AA275C" w:rsidRPr="0056085B" w:rsidRDefault="008F000E" w:rsidP="00FD6E7B">
      <w:pPr>
        <w:pStyle w:val="Default"/>
        <w:numPr>
          <w:ilvl w:val="0"/>
          <w:numId w:val="7"/>
        </w:numPr>
        <w:spacing w:after="142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lastRenderedPageBreak/>
        <w:t>na jednego pracownika niepedagogicznego 37,5% przeciętnego wynagrodzenia miesięcznego w gospodarce narodowej w roku poprzednim lub drugim półroczu roku poprzedniego, jeżeli przeciętne wynagrodzenie z tego o</w:t>
      </w:r>
      <w:r w:rsidR="00AA275C" w:rsidRPr="0056085B">
        <w:rPr>
          <w:rFonts w:ascii="Times New Roman" w:hAnsi="Times New Roman" w:cs="Times New Roman"/>
          <w:color w:val="auto"/>
        </w:rPr>
        <w:t>kresu stanowiło kwotę wyższą,</w:t>
      </w:r>
    </w:p>
    <w:p w:rsidR="008F000E" w:rsidRPr="0056085B" w:rsidRDefault="008F000E" w:rsidP="00FD6E7B">
      <w:pPr>
        <w:pStyle w:val="Default"/>
        <w:numPr>
          <w:ilvl w:val="0"/>
          <w:numId w:val="7"/>
        </w:numPr>
        <w:spacing w:after="142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na jednego emeryta lub rencistę-pracownika niepedagogicznego 6,25% przeciętnego wynagrodzenia miesięcznego w gospodarce narodowej w roku poprzednim lub drugim półroczu roku poprzedniego, jeżeli przeciętne wynagrodzenie z tego okresu stanowiło kwotę wyższą. </w:t>
      </w:r>
    </w:p>
    <w:p w:rsidR="008F000E" w:rsidRPr="0056085B" w:rsidRDefault="008F000E" w:rsidP="00AA275C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8F000E" w:rsidRPr="0056085B" w:rsidRDefault="008F000E" w:rsidP="009324E5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§10</w:t>
      </w:r>
    </w:p>
    <w:p w:rsidR="008F000E" w:rsidRPr="0056085B" w:rsidRDefault="008F000E" w:rsidP="00171B26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Sposób ustalania przeciętnej liczby zatrudnionych w celu naliczania odpisu na Fundusz: </w:t>
      </w:r>
    </w:p>
    <w:p w:rsidR="009324E5" w:rsidRPr="0056085B" w:rsidRDefault="00171B26" w:rsidP="00171B26">
      <w:pPr>
        <w:pStyle w:val="Default"/>
        <w:numPr>
          <w:ilvl w:val="0"/>
          <w:numId w:val="9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P</w:t>
      </w:r>
      <w:r w:rsidR="008F000E" w:rsidRPr="0056085B">
        <w:rPr>
          <w:rFonts w:ascii="Times New Roman" w:hAnsi="Times New Roman" w:cs="Times New Roman"/>
          <w:color w:val="auto"/>
        </w:rPr>
        <w:t>odstawę naliczania odpisu stanowi przeciętna planowania w danym roku kalendarzowym liczba osób zatrudnionych w szkole, sko</w:t>
      </w:r>
      <w:r w:rsidR="009324E5" w:rsidRPr="0056085B">
        <w:rPr>
          <w:rFonts w:ascii="Times New Roman" w:hAnsi="Times New Roman" w:cs="Times New Roman"/>
          <w:color w:val="auto"/>
        </w:rPr>
        <w:t>rygowana w końcu roku do </w:t>
      </w:r>
      <w:r w:rsidR="008F000E" w:rsidRPr="0056085B">
        <w:rPr>
          <w:rFonts w:ascii="Times New Roman" w:hAnsi="Times New Roman" w:cs="Times New Roman"/>
          <w:color w:val="auto"/>
        </w:rPr>
        <w:t>faktycznej liczby osób zatrudnionych, obejmująca:</w:t>
      </w:r>
    </w:p>
    <w:p w:rsidR="009324E5" w:rsidRPr="0056085B" w:rsidRDefault="008F000E" w:rsidP="00171B26">
      <w:pPr>
        <w:pStyle w:val="Default"/>
        <w:numPr>
          <w:ilvl w:val="1"/>
          <w:numId w:val="8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pracowników zatrudnionych na czas określony i nie określony</w:t>
      </w:r>
      <w:r w:rsidR="00247A0D" w:rsidRPr="0056085B">
        <w:rPr>
          <w:rFonts w:ascii="Times New Roman" w:hAnsi="Times New Roman" w:cs="Times New Roman"/>
          <w:color w:val="auto"/>
        </w:rPr>
        <w:t>,</w:t>
      </w:r>
      <w:r w:rsidRPr="0056085B">
        <w:rPr>
          <w:rFonts w:ascii="Times New Roman" w:hAnsi="Times New Roman" w:cs="Times New Roman"/>
          <w:color w:val="auto"/>
        </w:rPr>
        <w:t xml:space="preserve"> na czas powołania, mianowania lub umowy o prac</w:t>
      </w:r>
      <w:r w:rsidR="00247A0D" w:rsidRPr="0056085B">
        <w:rPr>
          <w:rFonts w:ascii="Times New Roman" w:hAnsi="Times New Roman" w:cs="Times New Roman"/>
          <w:color w:val="auto"/>
        </w:rPr>
        <w:t>ę</w:t>
      </w:r>
      <w:r w:rsidRPr="0056085B">
        <w:rPr>
          <w:rFonts w:ascii="Times New Roman" w:hAnsi="Times New Roman" w:cs="Times New Roman"/>
          <w:color w:val="auto"/>
        </w:rPr>
        <w:t xml:space="preserve"> w pełnym i niepełnym wymiarze </w:t>
      </w:r>
      <w:r w:rsidR="009324E5" w:rsidRPr="0056085B">
        <w:rPr>
          <w:rFonts w:ascii="Times New Roman" w:hAnsi="Times New Roman" w:cs="Times New Roman"/>
          <w:color w:val="auto"/>
        </w:rPr>
        <w:t>czasu pracy</w:t>
      </w:r>
      <w:r w:rsidRPr="0056085B">
        <w:rPr>
          <w:rFonts w:ascii="Times New Roman" w:hAnsi="Times New Roman" w:cs="Times New Roman"/>
          <w:color w:val="auto"/>
        </w:rPr>
        <w:t xml:space="preserve"> (po przeliczeniu na pełen </w:t>
      </w:r>
      <w:r w:rsidR="009324E5" w:rsidRPr="0056085B">
        <w:rPr>
          <w:rFonts w:ascii="Times New Roman" w:hAnsi="Times New Roman" w:cs="Times New Roman"/>
          <w:color w:val="auto"/>
        </w:rPr>
        <w:t>wymiar czasu pracy),</w:t>
      </w:r>
    </w:p>
    <w:p w:rsidR="009324E5" w:rsidRPr="0056085B" w:rsidRDefault="008F000E" w:rsidP="00171B26">
      <w:pPr>
        <w:pStyle w:val="Default"/>
        <w:numPr>
          <w:ilvl w:val="1"/>
          <w:numId w:val="8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pracowników przebywając</w:t>
      </w:r>
      <w:r w:rsidR="009324E5" w:rsidRPr="0056085B">
        <w:rPr>
          <w:rFonts w:ascii="Times New Roman" w:hAnsi="Times New Roman" w:cs="Times New Roman"/>
          <w:color w:val="auto"/>
        </w:rPr>
        <w:t>ych na urlopach wychowawczych</w:t>
      </w:r>
      <w:r w:rsidR="005C7829" w:rsidRPr="0056085B">
        <w:rPr>
          <w:rFonts w:ascii="Times New Roman" w:hAnsi="Times New Roman" w:cs="Times New Roman"/>
          <w:color w:val="auto"/>
        </w:rPr>
        <w:t xml:space="preserve"> oraz urlopach bezpłatnych</w:t>
      </w:r>
      <w:r w:rsidR="009324E5" w:rsidRPr="0056085B">
        <w:rPr>
          <w:rFonts w:ascii="Times New Roman" w:hAnsi="Times New Roman" w:cs="Times New Roman"/>
          <w:color w:val="auto"/>
        </w:rPr>
        <w:t>.</w:t>
      </w:r>
    </w:p>
    <w:p w:rsidR="008F000E" w:rsidRPr="0056085B" w:rsidRDefault="008F000E" w:rsidP="00171B26">
      <w:pPr>
        <w:pStyle w:val="Default"/>
        <w:numPr>
          <w:ilvl w:val="0"/>
          <w:numId w:val="8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Przy obliczaniu przeciętnej liczby zatrudnionych w danym roku kalendarzowym dodaje się przeciętne liczby zatrudnionych w poszczególnych miesiącach i otrzymaną sumę dzieli się przez dwanaście. </w:t>
      </w:r>
    </w:p>
    <w:p w:rsidR="008F000E" w:rsidRPr="0056085B" w:rsidRDefault="008F000E" w:rsidP="008F000E">
      <w:pPr>
        <w:pStyle w:val="Default"/>
        <w:rPr>
          <w:rFonts w:ascii="Times New Roman" w:hAnsi="Times New Roman" w:cs="Times New Roman"/>
          <w:color w:val="auto"/>
        </w:rPr>
      </w:pPr>
    </w:p>
    <w:p w:rsidR="008F000E" w:rsidRPr="0056085B" w:rsidRDefault="008F000E" w:rsidP="009324E5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§11</w:t>
      </w:r>
    </w:p>
    <w:p w:rsidR="008F000E" w:rsidRPr="0056085B" w:rsidRDefault="008F000E" w:rsidP="00171B26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Wysokość Funduszu może być zwiększona o: </w:t>
      </w:r>
    </w:p>
    <w:p w:rsidR="009324E5" w:rsidRPr="0056085B" w:rsidRDefault="009324E5" w:rsidP="00171B26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odsetki </w:t>
      </w:r>
      <w:r w:rsidR="005C7829" w:rsidRPr="0056085B">
        <w:rPr>
          <w:rFonts w:ascii="Times New Roman" w:hAnsi="Times New Roman" w:cs="Times New Roman"/>
          <w:color w:val="auto"/>
        </w:rPr>
        <w:t xml:space="preserve">bankowe </w:t>
      </w:r>
      <w:r w:rsidRPr="0056085B">
        <w:rPr>
          <w:rFonts w:ascii="Times New Roman" w:hAnsi="Times New Roman" w:cs="Times New Roman"/>
          <w:color w:val="auto"/>
        </w:rPr>
        <w:t>od środków Funduszu,</w:t>
      </w:r>
    </w:p>
    <w:p w:rsidR="009324E5" w:rsidRPr="0056085B" w:rsidRDefault="008F000E" w:rsidP="00171B26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wpływy z oprocentowania pożyczek ud</w:t>
      </w:r>
      <w:r w:rsidR="009324E5" w:rsidRPr="0056085B">
        <w:rPr>
          <w:rFonts w:ascii="Times New Roman" w:hAnsi="Times New Roman" w:cs="Times New Roman"/>
          <w:color w:val="auto"/>
        </w:rPr>
        <w:t>zielonych na cele mieszkaniowe,</w:t>
      </w:r>
    </w:p>
    <w:p w:rsidR="008F000E" w:rsidRPr="0056085B" w:rsidRDefault="008F000E" w:rsidP="00171B26">
      <w:pPr>
        <w:pStyle w:val="Default"/>
        <w:numPr>
          <w:ilvl w:val="0"/>
          <w:numId w:val="10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darowizny i zapisy od osób fizycznych i prawnych </w:t>
      </w:r>
    </w:p>
    <w:p w:rsidR="008F000E" w:rsidRPr="0056085B" w:rsidRDefault="008F000E" w:rsidP="008F000E">
      <w:pPr>
        <w:pStyle w:val="Default"/>
        <w:rPr>
          <w:rFonts w:ascii="Times New Roman" w:hAnsi="Times New Roman" w:cs="Times New Roman"/>
          <w:color w:val="auto"/>
        </w:rPr>
      </w:pPr>
    </w:p>
    <w:p w:rsidR="008F000E" w:rsidRPr="0056085B" w:rsidRDefault="008F000E" w:rsidP="009324E5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§12</w:t>
      </w:r>
    </w:p>
    <w:p w:rsidR="009324E5" w:rsidRPr="0056085B" w:rsidRDefault="008F000E" w:rsidP="00171B26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Odpisy i zwięk</w:t>
      </w:r>
      <w:r w:rsidR="005C7829" w:rsidRPr="0056085B">
        <w:rPr>
          <w:rFonts w:ascii="Times New Roman" w:hAnsi="Times New Roman" w:cs="Times New Roman"/>
          <w:color w:val="auto"/>
        </w:rPr>
        <w:t>szenia</w:t>
      </w:r>
      <w:r w:rsidR="009324E5" w:rsidRPr="0056085B">
        <w:rPr>
          <w:rFonts w:ascii="Times New Roman" w:hAnsi="Times New Roman" w:cs="Times New Roman"/>
          <w:color w:val="auto"/>
        </w:rPr>
        <w:t xml:space="preserve"> stanowią jeden Fundusz,</w:t>
      </w:r>
    </w:p>
    <w:p w:rsidR="009324E5" w:rsidRPr="0056085B" w:rsidRDefault="008F000E" w:rsidP="00171B26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Niezależnie od różnic w wysokości odpisu wszyscy uprawnieni pracownicy (czynni, emerytowani i renciści) mają równe prawa do korzystania na t</w:t>
      </w:r>
      <w:r w:rsidR="009324E5" w:rsidRPr="0056085B">
        <w:rPr>
          <w:rFonts w:ascii="Times New Roman" w:hAnsi="Times New Roman" w:cs="Times New Roman"/>
          <w:color w:val="auto"/>
        </w:rPr>
        <w:t>ych samych zasadach z Funduszu.</w:t>
      </w:r>
    </w:p>
    <w:p w:rsidR="008F000E" w:rsidRPr="0056085B" w:rsidRDefault="008F000E" w:rsidP="00171B26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Równowartość dokonanych odpisów i zwiększeń naliczonych</w:t>
      </w:r>
      <w:r w:rsidR="005C7829" w:rsidRPr="0056085B">
        <w:rPr>
          <w:rFonts w:ascii="Times New Roman" w:hAnsi="Times New Roman" w:cs="Times New Roman"/>
          <w:color w:val="auto"/>
        </w:rPr>
        <w:t xml:space="preserve"> na dany rok kalendarzowy </w:t>
      </w:r>
      <w:r w:rsidRPr="0056085B">
        <w:rPr>
          <w:rFonts w:ascii="Times New Roman" w:hAnsi="Times New Roman" w:cs="Times New Roman"/>
          <w:color w:val="auto"/>
        </w:rPr>
        <w:t>przekazuje</w:t>
      </w:r>
      <w:r w:rsidR="009324E5" w:rsidRPr="0056085B">
        <w:rPr>
          <w:rFonts w:ascii="Times New Roman" w:hAnsi="Times New Roman" w:cs="Times New Roman"/>
          <w:color w:val="auto"/>
        </w:rPr>
        <w:t xml:space="preserve"> </w:t>
      </w:r>
      <w:r w:rsidR="005C7829" w:rsidRPr="0056085B">
        <w:rPr>
          <w:rFonts w:ascii="Times New Roman" w:hAnsi="Times New Roman" w:cs="Times New Roman"/>
          <w:color w:val="auto"/>
        </w:rPr>
        <w:t xml:space="preserve">się </w:t>
      </w:r>
      <w:r w:rsidR="009324E5" w:rsidRPr="0056085B">
        <w:rPr>
          <w:rFonts w:ascii="Times New Roman" w:hAnsi="Times New Roman" w:cs="Times New Roman"/>
          <w:color w:val="auto"/>
        </w:rPr>
        <w:t>na rachunek bankowy Funduszu w </w:t>
      </w:r>
      <w:r w:rsidRPr="0056085B">
        <w:rPr>
          <w:rFonts w:ascii="Times New Roman" w:hAnsi="Times New Roman" w:cs="Times New Roman"/>
          <w:color w:val="auto"/>
        </w:rPr>
        <w:t>terminie do dn</w:t>
      </w:r>
      <w:r w:rsidR="005C7829" w:rsidRPr="0056085B">
        <w:rPr>
          <w:rFonts w:ascii="Times New Roman" w:hAnsi="Times New Roman" w:cs="Times New Roman"/>
          <w:color w:val="auto"/>
        </w:rPr>
        <w:t>ia 30 </w:t>
      </w:r>
      <w:r w:rsidR="009324E5" w:rsidRPr="0056085B">
        <w:rPr>
          <w:rFonts w:ascii="Times New Roman" w:hAnsi="Times New Roman" w:cs="Times New Roman"/>
          <w:color w:val="auto"/>
        </w:rPr>
        <w:t>września tego roku, z tym</w:t>
      </w:r>
      <w:r w:rsidRPr="0056085B">
        <w:rPr>
          <w:rFonts w:ascii="Times New Roman" w:hAnsi="Times New Roman" w:cs="Times New Roman"/>
          <w:color w:val="auto"/>
        </w:rPr>
        <w:t xml:space="preserve"> że w terminie do dnia 31 maja tego roku przekazuje</w:t>
      </w:r>
      <w:r w:rsidR="005C7829" w:rsidRPr="0056085B">
        <w:rPr>
          <w:rFonts w:ascii="Times New Roman" w:hAnsi="Times New Roman" w:cs="Times New Roman"/>
          <w:color w:val="auto"/>
        </w:rPr>
        <w:t xml:space="preserve"> się</w:t>
      </w:r>
      <w:r w:rsidRPr="0056085B">
        <w:rPr>
          <w:rFonts w:ascii="Times New Roman" w:hAnsi="Times New Roman" w:cs="Times New Roman"/>
          <w:color w:val="auto"/>
        </w:rPr>
        <w:t xml:space="preserve"> kwotę stanowiącą 75% równowartości odpisów. </w:t>
      </w:r>
    </w:p>
    <w:p w:rsidR="008F000E" w:rsidRPr="0056085B" w:rsidRDefault="008F000E" w:rsidP="008F000E">
      <w:pPr>
        <w:pStyle w:val="Default"/>
        <w:rPr>
          <w:rFonts w:ascii="Times New Roman" w:hAnsi="Times New Roman" w:cs="Times New Roman"/>
          <w:color w:val="auto"/>
        </w:rPr>
      </w:pPr>
    </w:p>
    <w:p w:rsidR="008F000E" w:rsidRPr="0056085B" w:rsidRDefault="008F000E" w:rsidP="009324E5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I</w:t>
      </w:r>
      <w:r w:rsidR="009324E5" w:rsidRPr="0056085B">
        <w:rPr>
          <w:rFonts w:ascii="Times New Roman" w:hAnsi="Times New Roman" w:cs="Times New Roman"/>
          <w:b/>
          <w:bCs/>
          <w:color w:val="auto"/>
        </w:rPr>
        <w:t>V</w:t>
      </w:r>
      <w:r w:rsidRPr="0056085B">
        <w:rPr>
          <w:rFonts w:ascii="Times New Roman" w:hAnsi="Times New Roman" w:cs="Times New Roman"/>
          <w:b/>
          <w:bCs/>
          <w:color w:val="auto"/>
        </w:rPr>
        <w:t>. Przeznaczenie Funduszu</w:t>
      </w:r>
    </w:p>
    <w:p w:rsidR="008F000E" w:rsidRPr="0056085B" w:rsidRDefault="008F000E" w:rsidP="009324E5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§13</w:t>
      </w:r>
    </w:p>
    <w:p w:rsidR="007F3E35" w:rsidRPr="0056085B" w:rsidRDefault="007F3E35" w:rsidP="00FD6E7B">
      <w:pPr>
        <w:pStyle w:val="Default"/>
        <w:numPr>
          <w:ilvl w:val="0"/>
          <w:numId w:val="22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Przeznaczenie i wysokość pomocy z Funduszu dla osób uprawnionych uzależnia się od:</w:t>
      </w:r>
    </w:p>
    <w:p w:rsidR="007F3E35" w:rsidRPr="0056085B" w:rsidRDefault="0099072C" w:rsidP="00FD6E7B">
      <w:pPr>
        <w:pStyle w:val="Default"/>
        <w:numPr>
          <w:ilvl w:val="1"/>
          <w:numId w:val="21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w</w:t>
      </w:r>
      <w:r w:rsidR="007F3E35" w:rsidRPr="0056085B">
        <w:rPr>
          <w:rFonts w:ascii="Times New Roman" w:hAnsi="Times New Roman" w:cs="Times New Roman"/>
          <w:color w:val="auto"/>
        </w:rPr>
        <w:t>ysokości posiadanych środków finansowych z odpisu podsta</w:t>
      </w:r>
      <w:r w:rsidR="00FB5E85" w:rsidRPr="0056085B">
        <w:rPr>
          <w:rFonts w:ascii="Times New Roman" w:hAnsi="Times New Roman" w:cs="Times New Roman"/>
          <w:color w:val="auto"/>
        </w:rPr>
        <w:t>wowego w </w:t>
      </w:r>
      <w:r w:rsidR="007F3E35" w:rsidRPr="0056085B">
        <w:rPr>
          <w:rFonts w:ascii="Times New Roman" w:hAnsi="Times New Roman" w:cs="Times New Roman"/>
          <w:color w:val="auto"/>
        </w:rPr>
        <w:t>danym roku kalendarzowym;</w:t>
      </w:r>
    </w:p>
    <w:p w:rsidR="007F3E35" w:rsidRPr="0056085B" w:rsidRDefault="0099072C" w:rsidP="00FD6E7B">
      <w:pPr>
        <w:pStyle w:val="Default"/>
        <w:numPr>
          <w:ilvl w:val="1"/>
          <w:numId w:val="21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s</w:t>
      </w:r>
      <w:r w:rsidR="007F3E35" w:rsidRPr="0056085B">
        <w:rPr>
          <w:rFonts w:ascii="Times New Roman" w:hAnsi="Times New Roman" w:cs="Times New Roman"/>
          <w:color w:val="auto"/>
        </w:rPr>
        <w:t>ytuacji życiowej, rodzinnej i materialnej osoby uprawnionej do korzystania z Funduszu</w:t>
      </w:r>
    </w:p>
    <w:p w:rsidR="007F3E35" w:rsidRPr="0056085B" w:rsidRDefault="008F000E" w:rsidP="00B73699">
      <w:pPr>
        <w:pStyle w:val="Default"/>
        <w:numPr>
          <w:ilvl w:val="0"/>
          <w:numId w:val="21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Fundusz w szcz</w:t>
      </w:r>
      <w:r w:rsidR="007F3E35" w:rsidRPr="0056085B">
        <w:rPr>
          <w:rFonts w:ascii="Times New Roman" w:hAnsi="Times New Roman" w:cs="Times New Roman"/>
          <w:color w:val="auto"/>
        </w:rPr>
        <w:t>ególności przeznaczony jest na:</w:t>
      </w:r>
    </w:p>
    <w:p w:rsidR="007F3E35" w:rsidRPr="0056085B" w:rsidRDefault="008F000E" w:rsidP="00FD6E7B">
      <w:pPr>
        <w:pStyle w:val="Default"/>
        <w:numPr>
          <w:ilvl w:val="1"/>
          <w:numId w:val="21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świad</w:t>
      </w:r>
      <w:r w:rsidR="009324E5" w:rsidRPr="0056085B">
        <w:rPr>
          <w:rFonts w:ascii="Times New Roman" w:hAnsi="Times New Roman" w:cs="Times New Roman"/>
          <w:color w:val="auto"/>
        </w:rPr>
        <w:t>czenia urlopowe dla nauczycieli,</w:t>
      </w:r>
    </w:p>
    <w:p w:rsidR="007F3E35" w:rsidRPr="0056085B" w:rsidRDefault="008F000E" w:rsidP="00FD6E7B">
      <w:pPr>
        <w:pStyle w:val="Default"/>
        <w:numPr>
          <w:ilvl w:val="1"/>
          <w:numId w:val="21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lastRenderedPageBreak/>
        <w:t>udzielanie pomocy finansowej w postaci</w:t>
      </w:r>
      <w:r w:rsidR="004B4081" w:rsidRPr="0056085B">
        <w:rPr>
          <w:rFonts w:ascii="Times New Roman" w:hAnsi="Times New Roman" w:cs="Times New Roman"/>
          <w:color w:val="auto"/>
        </w:rPr>
        <w:t xml:space="preserve"> zapomogi</w:t>
      </w:r>
      <w:r w:rsidRPr="0056085B">
        <w:rPr>
          <w:rFonts w:ascii="Times New Roman" w:hAnsi="Times New Roman" w:cs="Times New Roman"/>
          <w:color w:val="auto"/>
        </w:rPr>
        <w:t xml:space="preserve"> osobom, które znalazły się w trudnej sytuacji życiowej i losowej</w:t>
      </w:r>
      <w:r w:rsidR="004B4081" w:rsidRPr="0056085B">
        <w:rPr>
          <w:rFonts w:ascii="Times New Roman" w:hAnsi="Times New Roman" w:cs="Times New Roman"/>
          <w:color w:val="auto"/>
        </w:rPr>
        <w:t>,</w:t>
      </w:r>
    </w:p>
    <w:p w:rsidR="007F3E35" w:rsidRPr="0056085B" w:rsidRDefault="008F000E" w:rsidP="00FD6E7B">
      <w:pPr>
        <w:pStyle w:val="Default"/>
        <w:numPr>
          <w:ilvl w:val="1"/>
          <w:numId w:val="21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udzielanie</w:t>
      </w:r>
      <w:r w:rsidR="009324E5" w:rsidRPr="0056085B">
        <w:rPr>
          <w:rFonts w:ascii="Times New Roman" w:hAnsi="Times New Roman" w:cs="Times New Roman"/>
          <w:color w:val="auto"/>
        </w:rPr>
        <w:t xml:space="preserve"> pożyczek na cele mieszkaniowe,</w:t>
      </w:r>
    </w:p>
    <w:p w:rsidR="00FB5E85" w:rsidRPr="0056085B" w:rsidRDefault="008F000E" w:rsidP="00FD6E7B">
      <w:pPr>
        <w:pStyle w:val="Default"/>
        <w:numPr>
          <w:ilvl w:val="1"/>
          <w:numId w:val="21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jednorazowe (coroczne) dofinansowanie do wypoczynku</w:t>
      </w:r>
      <w:r w:rsidR="00FB5E85" w:rsidRPr="0056085B">
        <w:rPr>
          <w:rFonts w:ascii="Times New Roman" w:hAnsi="Times New Roman" w:cs="Times New Roman"/>
          <w:color w:val="auto"/>
        </w:rPr>
        <w:t xml:space="preserve"> organizowanego we własnym zakresie,</w:t>
      </w:r>
    </w:p>
    <w:p w:rsidR="00FB5E85" w:rsidRPr="0056085B" w:rsidRDefault="00FB5E85" w:rsidP="00FD6E7B">
      <w:pPr>
        <w:pStyle w:val="Default"/>
        <w:numPr>
          <w:ilvl w:val="1"/>
          <w:numId w:val="21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dofinansowanie</w:t>
      </w:r>
      <w:r w:rsidR="008F000E" w:rsidRPr="0056085B">
        <w:rPr>
          <w:rFonts w:ascii="Times New Roman" w:hAnsi="Times New Roman" w:cs="Times New Roman"/>
          <w:color w:val="auto"/>
        </w:rPr>
        <w:t xml:space="preserve"> działalności kulturalno-oświatowej </w:t>
      </w:r>
      <w:r w:rsidRPr="0056085B">
        <w:rPr>
          <w:rFonts w:ascii="Times New Roman" w:hAnsi="Times New Roman" w:cs="Times New Roman"/>
          <w:color w:val="auto"/>
        </w:rPr>
        <w:t>i sportowo-rekreacyjnej (impreza z okazji Dnia Edukacji Narodowej),</w:t>
      </w:r>
    </w:p>
    <w:p w:rsidR="008F000E" w:rsidRPr="00335BDA" w:rsidRDefault="008F000E" w:rsidP="008F000E">
      <w:pPr>
        <w:pStyle w:val="Default"/>
        <w:numPr>
          <w:ilvl w:val="1"/>
          <w:numId w:val="21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Cs/>
          <w:color w:val="auto"/>
        </w:rPr>
        <w:t>jednorazową wypłatę świadczeń świątecznych</w:t>
      </w:r>
      <w:r w:rsidR="00335BDA">
        <w:rPr>
          <w:rFonts w:ascii="Times New Roman" w:hAnsi="Times New Roman" w:cs="Times New Roman"/>
          <w:bCs/>
          <w:color w:val="auto"/>
        </w:rPr>
        <w:t>.</w:t>
      </w:r>
    </w:p>
    <w:p w:rsidR="00335BDA" w:rsidRPr="00335BDA" w:rsidRDefault="00335BDA" w:rsidP="00335BDA">
      <w:pPr>
        <w:pStyle w:val="Default"/>
        <w:ind w:left="1788"/>
        <w:jc w:val="both"/>
        <w:rPr>
          <w:rFonts w:ascii="Times New Roman" w:hAnsi="Times New Roman" w:cs="Times New Roman"/>
          <w:color w:val="auto"/>
        </w:rPr>
      </w:pPr>
    </w:p>
    <w:p w:rsidR="008F000E" w:rsidRPr="0056085B" w:rsidRDefault="008F000E" w:rsidP="009324E5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§14</w:t>
      </w:r>
    </w:p>
    <w:p w:rsidR="009324E5" w:rsidRPr="0056085B" w:rsidRDefault="008F000E" w:rsidP="0011535A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Podział Funduszu na dany rok kalendarzowy następuje na podstawie rocznego planu </w:t>
      </w:r>
      <w:r w:rsidR="007F3E35" w:rsidRPr="0056085B">
        <w:rPr>
          <w:rFonts w:ascii="Times New Roman" w:hAnsi="Times New Roman" w:cs="Times New Roman"/>
          <w:color w:val="auto"/>
        </w:rPr>
        <w:t>rzeczowo-</w:t>
      </w:r>
      <w:r w:rsidRPr="0056085B">
        <w:rPr>
          <w:rFonts w:ascii="Times New Roman" w:hAnsi="Times New Roman" w:cs="Times New Roman"/>
          <w:color w:val="auto"/>
        </w:rPr>
        <w:t>finansoweg</w:t>
      </w:r>
      <w:r w:rsidR="007F3E35" w:rsidRPr="0056085B">
        <w:rPr>
          <w:rFonts w:ascii="Times New Roman" w:hAnsi="Times New Roman" w:cs="Times New Roman"/>
          <w:color w:val="auto"/>
        </w:rPr>
        <w:t>o</w:t>
      </w:r>
      <w:r w:rsidR="009324E5" w:rsidRPr="0056085B">
        <w:rPr>
          <w:rFonts w:ascii="Times New Roman" w:hAnsi="Times New Roman" w:cs="Times New Roman"/>
          <w:color w:val="auto"/>
        </w:rPr>
        <w:t xml:space="preserve"> Funduszu.</w:t>
      </w:r>
    </w:p>
    <w:p w:rsidR="009324E5" w:rsidRPr="0056085B" w:rsidRDefault="008F000E" w:rsidP="0011535A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Nauczycielom – zgodnie z art.53 ustawy z dnia 26 stycznia 1982 r. – Karta Nauczyciela (Dz. U Nr 56 z 1997r poz.357 z późniejszymi zmianami) – z odpisu na zakładowy fundusz świadczeń socjalnych wypłaca się do końca sierpnia każdego roku świadczenie urlopowe w wysokości odpisu podstawoweg</w:t>
      </w:r>
      <w:r w:rsidR="005F5296" w:rsidRPr="0056085B">
        <w:rPr>
          <w:rFonts w:ascii="Times New Roman" w:hAnsi="Times New Roman" w:cs="Times New Roman"/>
          <w:color w:val="auto"/>
        </w:rPr>
        <w:t>o, o którym mowa w przepisach o </w:t>
      </w:r>
      <w:r w:rsidRPr="0056085B">
        <w:rPr>
          <w:rFonts w:ascii="Times New Roman" w:hAnsi="Times New Roman" w:cs="Times New Roman"/>
          <w:color w:val="auto"/>
        </w:rPr>
        <w:t xml:space="preserve">funduszu, ustalonego proporcjonalnie do wymiaru </w:t>
      </w:r>
      <w:r w:rsidR="009324E5" w:rsidRPr="0056085B">
        <w:rPr>
          <w:rFonts w:ascii="Times New Roman" w:hAnsi="Times New Roman" w:cs="Times New Roman"/>
          <w:color w:val="auto"/>
        </w:rPr>
        <w:t>czasu pracy</w:t>
      </w:r>
      <w:r w:rsidRPr="0056085B">
        <w:rPr>
          <w:rFonts w:ascii="Times New Roman" w:hAnsi="Times New Roman" w:cs="Times New Roman"/>
          <w:color w:val="auto"/>
        </w:rPr>
        <w:t xml:space="preserve"> i okresu zatrudnienia nau</w:t>
      </w:r>
      <w:r w:rsidR="009324E5" w:rsidRPr="0056085B">
        <w:rPr>
          <w:rFonts w:ascii="Times New Roman" w:hAnsi="Times New Roman" w:cs="Times New Roman"/>
          <w:color w:val="auto"/>
        </w:rPr>
        <w:t>czyciela w danym roku szkolnym.</w:t>
      </w:r>
    </w:p>
    <w:p w:rsidR="009324E5" w:rsidRPr="0056085B" w:rsidRDefault="008F000E" w:rsidP="0011535A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Do otrzymania świadczenia urlopowego uprawnieni są wszyscy nauczyciele czynni.</w:t>
      </w:r>
    </w:p>
    <w:p w:rsidR="005F5296" w:rsidRPr="0056085B" w:rsidRDefault="008F000E" w:rsidP="0011535A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Wysokość świadczenia urlopowego nauczyciela zależy od wymiaru czasu pracy. Przepracowane godziny ponadwymiarowo nie stanowią podstawy do</w:t>
      </w:r>
      <w:r w:rsidR="005F5296" w:rsidRPr="0056085B">
        <w:rPr>
          <w:rFonts w:ascii="Times New Roman" w:hAnsi="Times New Roman" w:cs="Times New Roman"/>
          <w:color w:val="auto"/>
        </w:rPr>
        <w:t xml:space="preserve"> podwyższenia tego świadczenia.</w:t>
      </w:r>
    </w:p>
    <w:p w:rsidR="008F000E" w:rsidRPr="0056085B" w:rsidRDefault="008F000E" w:rsidP="0011535A">
      <w:pPr>
        <w:pStyle w:val="Default"/>
        <w:numPr>
          <w:ilvl w:val="0"/>
          <w:numId w:val="12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Pozostałe - po odliczeniu świadczeń urlopowych dla nauczycieli – środki Funduszu przeznaczone są na działalność socjalną prowadzon</w:t>
      </w:r>
      <w:r w:rsidR="005F5296" w:rsidRPr="0056085B">
        <w:rPr>
          <w:rFonts w:ascii="Times New Roman" w:hAnsi="Times New Roman" w:cs="Times New Roman"/>
          <w:color w:val="auto"/>
        </w:rPr>
        <w:t>ą</w:t>
      </w:r>
      <w:r w:rsidRPr="0056085B">
        <w:rPr>
          <w:rFonts w:ascii="Times New Roman" w:hAnsi="Times New Roman" w:cs="Times New Roman"/>
          <w:color w:val="auto"/>
        </w:rPr>
        <w:t xml:space="preserve"> na zasadach określonych w</w:t>
      </w:r>
      <w:r w:rsidR="005F5296" w:rsidRPr="0056085B">
        <w:rPr>
          <w:rFonts w:ascii="Times New Roman" w:hAnsi="Times New Roman" w:cs="Times New Roman"/>
          <w:color w:val="auto"/>
        </w:rPr>
        <w:t> </w:t>
      </w:r>
      <w:r w:rsidRPr="0056085B">
        <w:rPr>
          <w:rFonts w:ascii="Times New Roman" w:hAnsi="Times New Roman" w:cs="Times New Roman"/>
          <w:color w:val="auto"/>
        </w:rPr>
        <w:t xml:space="preserve">niniejszym regulaminie. </w:t>
      </w:r>
    </w:p>
    <w:p w:rsidR="008F000E" w:rsidRPr="0056085B" w:rsidRDefault="008F000E" w:rsidP="008F000E">
      <w:pPr>
        <w:pStyle w:val="Default"/>
        <w:rPr>
          <w:rFonts w:ascii="Times New Roman" w:hAnsi="Times New Roman" w:cs="Times New Roman"/>
          <w:color w:val="auto"/>
        </w:rPr>
      </w:pPr>
    </w:p>
    <w:p w:rsidR="008F000E" w:rsidRPr="0056085B" w:rsidRDefault="008F000E" w:rsidP="005F5296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V. Osoby uprawnione do korzystania z Funduszu</w:t>
      </w:r>
    </w:p>
    <w:p w:rsidR="008F000E" w:rsidRPr="0056085B" w:rsidRDefault="008F000E" w:rsidP="005F5296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§15</w:t>
      </w:r>
    </w:p>
    <w:p w:rsidR="005F5296" w:rsidRPr="0056085B" w:rsidRDefault="008F000E" w:rsidP="0011535A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Do korzystania z Funduszu uprawn</w:t>
      </w:r>
      <w:r w:rsidR="005F5296" w:rsidRPr="0056085B">
        <w:rPr>
          <w:rFonts w:ascii="Times New Roman" w:hAnsi="Times New Roman" w:cs="Times New Roman"/>
          <w:color w:val="auto"/>
        </w:rPr>
        <w:t>ieni są:</w:t>
      </w:r>
    </w:p>
    <w:p w:rsidR="005F5296" w:rsidRPr="0056085B" w:rsidRDefault="008F000E" w:rsidP="0011535A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zatrudnieni w Szkole nauczyciele oraz pracownicy administracji i obsługi </w:t>
      </w:r>
      <w:r w:rsidR="00335BDA">
        <w:rPr>
          <w:rFonts w:ascii="Times New Roman" w:hAnsi="Times New Roman" w:cs="Times New Roman"/>
          <w:color w:val="auto"/>
        </w:rPr>
        <w:t>niezależnie od podstawy zatrudnienia,</w:t>
      </w:r>
      <w:r w:rsidR="009837F6">
        <w:rPr>
          <w:rFonts w:ascii="Times New Roman" w:hAnsi="Times New Roman" w:cs="Times New Roman"/>
          <w:color w:val="auto"/>
        </w:rPr>
        <w:t xml:space="preserve"> rodzaju</w:t>
      </w:r>
      <w:r w:rsidR="00335BDA">
        <w:rPr>
          <w:rFonts w:ascii="Times New Roman" w:hAnsi="Times New Roman" w:cs="Times New Roman"/>
          <w:color w:val="auto"/>
        </w:rPr>
        <w:t xml:space="preserve"> umowy o pracę</w:t>
      </w:r>
      <w:r w:rsidR="009837F6">
        <w:rPr>
          <w:rFonts w:ascii="Times New Roman" w:hAnsi="Times New Roman" w:cs="Times New Roman"/>
          <w:color w:val="auto"/>
        </w:rPr>
        <w:t xml:space="preserve"> oraz wymiaru czasu pracy</w:t>
      </w:r>
      <w:r w:rsidR="00335BDA">
        <w:rPr>
          <w:rFonts w:ascii="Times New Roman" w:hAnsi="Times New Roman" w:cs="Times New Roman"/>
          <w:color w:val="auto"/>
        </w:rPr>
        <w:t>,</w:t>
      </w:r>
    </w:p>
    <w:p w:rsidR="005F5296" w:rsidRPr="0056085B" w:rsidRDefault="008F000E" w:rsidP="0011535A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nauczyciele i pozostali pracownicy korzystający z urlopów macierzyńskich, wychowawczych i zdrowotnych</w:t>
      </w:r>
      <w:r w:rsidR="00FB5E85" w:rsidRPr="0056085B">
        <w:rPr>
          <w:rFonts w:ascii="Times New Roman" w:hAnsi="Times New Roman" w:cs="Times New Roman"/>
          <w:bCs/>
          <w:color w:val="auto"/>
        </w:rPr>
        <w:t>,</w:t>
      </w:r>
    </w:p>
    <w:p w:rsidR="005F5296" w:rsidRPr="0056085B" w:rsidRDefault="008F000E" w:rsidP="0011535A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Cs/>
          <w:color w:val="auto"/>
        </w:rPr>
        <w:t>byli pracownicy administracji, obsługi oraz nauczyciele - emeryci i renciści, którzy poszli na emeryturę lub rentę ze Szkoły</w:t>
      </w:r>
      <w:r w:rsidR="005F5296" w:rsidRPr="0056085B">
        <w:rPr>
          <w:rFonts w:ascii="Times New Roman" w:hAnsi="Times New Roman" w:cs="Times New Roman"/>
          <w:bCs/>
          <w:color w:val="auto"/>
        </w:rPr>
        <w:t xml:space="preserve"> oraz </w:t>
      </w:r>
      <w:r w:rsidR="00FB5E85" w:rsidRPr="0056085B">
        <w:rPr>
          <w:rFonts w:ascii="Times New Roman" w:hAnsi="Times New Roman" w:cs="Times New Roman"/>
          <w:bCs/>
          <w:color w:val="auto"/>
        </w:rPr>
        <w:t xml:space="preserve">byli </w:t>
      </w:r>
      <w:r w:rsidR="005F5296" w:rsidRPr="0056085B">
        <w:rPr>
          <w:rFonts w:ascii="Times New Roman" w:hAnsi="Times New Roman" w:cs="Times New Roman"/>
          <w:bCs/>
          <w:color w:val="auto"/>
        </w:rPr>
        <w:t>pracownicy przebywający na świadczeniach kompensacyjnych</w:t>
      </w:r>
      <w:r w:rsidR="00FB5E85" w:rsidRPr="0056085B">
        <w:rPr>
          <w:rFonts w:ascii="Times New Roman" w:hAnsi="Times New Roman" w:cs="Times New Roman"/>
          <w:bCs/>
          <w:color w:val="auto"/>
        </w:rPr>
        <w:t xml:space="preserve"> lub przedemerytalnych</w:t>
      </w:r>
      <w:r w:rsidR="005F5296" w:rsidRPr="0056085B">
        <w:rPr>
          <w:rFonts w:ascii="Times New Roman" w:hAnsi="Times New Roman" w:cs="Times New Roman"/>
          <w:bCs/>
          <w:color w:val="auto"/>
        </w:rPr>
        <w:t>.</w:t>
      </w:r>
    </w:p>
    <w:p w:rsidR="005F5296" w:rsidRPr="0056085B" w:rsidRDefault="008F000E" w:rsidP="0011535A">
      <w:pPr>
        <w:pStyle w:val="Default"/>
        <w:numPr>
          <w:ilvl w:val="0"/>
          <w:numId w:val="13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uprawnieni członkowie rodzin </w:t>
      </w:r>
      <w:r w:rsidR="00FB5E85" w:rsidRPr="0056085B">
        <w:rPr>
          <w:rFonts w:ascii="Times New Roman" w:hAnsi="Times New Roman" w:cs="Times New Roman"/>
          <w:color w:val="auto"/>
        </w:rPr>
        <w:t xml:space="preserve">osób </w:t>
      </w:r>
      <w:r w:rsidRPr="0056085B">
        <w:rPr>
          <w:rFonts w:ascii="Times New Roman" w:hAnsi="Times New Roman" w:cs="Times New Roman"/>
          <w:color w:val="auto"/>
        </w:rPr>
        <w:t xml:space="preserve">wymienionych </w:t>
      </w:r>
      <w:r w:rsidR="00FB5E85" w:rsidRPr="0056085B">
        <w:rPr>
          <w:rFonts w:ascii="Times New Roman" w:hAnsi="Times New Roman" w:cs="Times New Roman"/>
          <w:color w:val="auto"/>
        </w:rPr>
        <w:t>w pkt. 1,2,3:</w:t>
      </w:r>
    </w:p>
    <w:p w:rsidR="005F5296" w:rsidRPr="0056085B" w:rsidRDefault="008F000E" w:rsidP="0011535A">
      <w:pPr>
        <w:pStyle w:val="Default"/>
        <w:numPr>
          <w:ilvl w:val="1"/>
          <w:numId w:val="13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pozostające na utrzymaniu i wychowaniu osoby uprawnionej dzieci własne, dzieci współmałżonka, dzieci </w:t>
      </w:r>
      <w:r w:rsidR="005F5296" w:rsidRPr="0056085B">
        <w:rPr>
          <w:rFonts w:ascii="Times New Roman" w:hAnsi="Times New Roman" w:cs="Times New Roman"/>
          <w:color w:val="auto"/>
        </w:rPr>
        <w:t>przysposobione oraz przyjęte na </w:t>
      </w:r>
      <w:r w:rsidRPr="0056085B">
        <w:rPr>
          <w:rFonts w:ascii="Times New Roman" w:hAnsi="Times New Roman" w:cs="Times New Roman"/>
          <w:color w:val="auto"/>
        </w:rPr>
        <w:t>wychowanie w ramach rodziny zastępczej, dzieci współmałżonków</w:t>
      </w:r>
      <w:r w:rsidR="005F5296" w:rsidRPr="0056085B">
        <w:rPr>
          <w:rFonts w:ascii="Times New Roman" w:hAnsi="Times New Roman" w:cs="Times New Roman"/>
          <w:color w:val="auto"/>
        </w:rPr>
        <w:t xml:space="preserve"> </w:t>
      </w:r>
      <w:r w:rsidRPr="0056085B">
        <w:rPr>
          <w:rFonts w:ascii="Times New Roman" w:hAnsi="Times New Roman" w:cs="Times New Roman"/>
          <w:color w:val="auto"/>
        </w:rPr>
        <w:t>- do lat 18, a jeżeli się kształcą w szkole - do czasu ukończe</w:t>
      </w:r>
      <w:r w:rsidR="005F5296" w:rsidRPr="0056085B">
        <w:rPr>
          <w:rFonts w:ascii="Times New Roman" w:hAnsi="Times New Roman" w:cs="Times New Roman"/>
          <w:color w:val="auto"/>
        </w:rPr>
        <w:t>nia nauki w </w:t>
      </w:r>
      <w:r w:rsidRPr="0056085B">
        <w:rPr>
          <w:rFonts w:ascii="Times New Roman" w:hAnsi="Times New Roman" w:cs="Times New Roman"/>
          <w:color w:val="auto"/>
        </w:rPr>
        <w:t xml:space="preserve">systemie dziennym, nie dłużej jednak niż do </w:t>
      </w:r>
      <w:r w:rsidRPr="0056085B">
        <w:rPr>
          <w:rFonts w:ascii="Times New Roman" w:hAnsi="Times New Roman" w:cs="Times New Roman"/>
          <w:bCs/>
          <w:color w:val="auto"/>
        </w:rPr>
        <w:t>25 roku życia</w:t>
      </w:r>
      <w:r w:rsidRPr="0056085B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56085B">
        <w:rPr>
          <w:rFonts w:ascii="Times New Roman" w:hAnsi="Times New Roman" w:cs="Times New Roman"/>
          <w:color w:val="auto"/>
        </w:rPr>
        <w:t>- bez względu na pobieranie zasiłku rodzinnego, fakt kontynuowania nauki dzieci w szkołach ponadgimnazjalnych i wyższych należy potwierdzić stosownym zaświadczeniem lub kserokopią aktualnej legity</w:t>
      </w:r>
      <w:r w:rsidR="005F5296" w:rsidRPr="0056085B">
        <w:rPr>
          <w:rFonts w:ascii="Times New Roman" w:hAnsi="Times New Roman" w:cs="Times New Roman"/>
          <w:color w:val="auto"/>
        </w:rPr>
        <w:t>macji szkolnej lub studenckiej,</w:t>
      </w:r>
    </w:p>
    <w:p w:rsidR="008F000E" w:rsidRPr="0056085B" w:rsidRDefault="008F000E" w:rsidP="0011535A">
      <w:pPr>
        <w:pStyle w:val="Default"/>
        <w:numPr>
          <w:ilvl w:val="1"/>
          <w:numId w:val="13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lastRenderedPageBreak/>
        <w:t xml:space="preserve">osoby wymienione w punkcie </w:t>
      </w:r>
      <w:r w:rsidR="0090050C" w:rsidRPr="0056085B">
        <w:rPr>
          <w:rFonts w:ascii="Times New Roman" w:hAnsi="Times New Roman" w:cs="Times New Roman"/>
          <w:color w:val="auto"/>
        </w:rPr>
        <w:t>„</w:t>
      </w:r>
      <w:r w:rsidRPr="0056085B">
        <w:rPr>
          <w:rFonts w:ascii="Times New Roman" w:hAnsi="Times New Roman" w:cs="Times New Roman"/>
          <w:bCs/>
          <w:color w:val="auto"/>
        </w:rPr>
        <w:t>a</w:t>
      </w:r>
      <w:r w:rsidR="0090050C" w:rsidRPr="0056085B">
        <w:rPr>
          <w:rFonts w:ascii="Times New Roman" w:hAnsi="Times New Roman" w:cs="Times New Roman"/>
          <w:bCs/>
          <w:color w:val="auto"/>
        </w:rPr>
        <w:t>”</w:t>
      </w:r>
      <w:r w:rsidRPr="0056085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4A0075" w:rsidRPr="0056085B">
        <w:rPr>
          <w:rFonts w:ascii="Times New Roman" w:hAnsi="Times New Roman" w:cs="Times New Roman"/>
          <w:color w:val="auto"/>
        </w:rPr>
        <w:t xml:space="preserve">w stosunku do których orzeczono znaczny lub umiarkowany stopień niepełnosprawności </w:t>
      </w:r>
      <w:r w:rsidR="0090050C" w:rsidRPr="0056085B">
        <w:rPr>
          <w:rFonts w:ascii="Times New Roman" w:hAnsi="Times New Roman" w:cs="Times New Roman"/>
          <w:color w:val="auto"/>
        </w:rPr>
        <w:t>- bez względu na </w:t>
      </w:r>
      <w:r w:rsidR="005F5296" w:rsidRPr="0056085B">
        <w:rPr>
          <w:rFonts w:ascii="Times New Roman" w:hAnsi="Times New Roman" w:cs="Times New Roman"/>
          <w:color w:val="auto"/>
        </w:rPr>
        <w:t>wiek</w:t>
      </w:r>
      <w:r w:rsidR="004A0075" w:rsidRPr="0056085B">
        <w:rPr>
          <w:rFonts w:ascii="Times New Roman" w:hAnsi="Times New Roman" w:cs="Times New Roman"/>
          <w:color w:val="auto"/>
        </w:rPr>
        <w:t xml:space="preserve"> (wymagane jest dostarczenie orzeczenia zespołu do spraw niepełnosprawności lub organu rentowego)</w:t>
      </w:r>
      <w:r w:rsidR="005F5296" w:rsidRPr="0056085B">
        <w:rPr>
          <w:rFonts w:ascii="Times New Roman" w:hAnsi="Times New Roman" w:cs="Times New Roman"/>
          <w:color w:val="auto"/>
        </w:rPr>
        <w:t>.</w:t>
      </w:r>
      <w:r w:rsidRPr="0056085B">
        <w:rPr>
          <w:rFonts w:ascii="Times New Roman" w:hAnsi="Times New Roman" w:cs="Times New Roman"/>
          <w:color w:val="auto"/>
        </w:rPr>
        <w:t xml:space="preserve"> </w:t>
      </w:r>
    </w:p>
    <w:p w:rsidR="008F000E" w:rsidRPr="0056085B" w:rsidRDefault="008F000E" w:rsidP="005F529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8F000E" w:rsidRPr="0056085B" w:rsidRDefault="008F000E" w:rsidP="005F5296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V</w:t>
      </w:r>
      <w:r w:rsidR="005F5296" w:rsidRPr="0056085B">
        <w:rPr>
          <w:rFonts w:ascii="Times New Roman" w:hAnsi="Times New Roman" w:cs="Times New Roman"/>
          <w:b/>
          <w:bCs/>
          <w:color w:val="auto"/>
        </w:rPr>
        <w:t>I</w:t>
      </w:r>
      <w:r w:rsidRPr="0056085B">
        <w:rPr>
          <w:rFonts w:ascii="Times New Roman" w:hAnsi="Times New Roman" w:cs="Times New Roman"/>
          <w:b/>
          <w:bCs/>
          <w:color w:val="auto"/>
        </w:rPr>
        <w:t>. Zasady przyznawania świadczeń z Funduszu</w:t>
      </w:r>
    </w:p>
    <w:p w:rsidR="008F000E" w:rsidRPr="0056085B" w:rsidRDefault="008F000E" w:rsidP="005F5296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§16</w:t>
      </w:r>
    </w:p>
    <w:p w:rsidR="005F5296" w:rsidRPr="0056085B" w:rsidRDefault="008F000E" w:rsidP="0066649B">
      <w:pPr>
        <w:pStyle w:val="Default"/>
        <w:numPr>
          <w:ilvl w:val="0"/>
          <w:numId w:val="14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Przyznawanie świadczeń z Funduszu oraz ich wysokość uzależnia się od </w:t>
      </w:r>
      <w:r w:rsidR="00FB5E85" w:rsidRPr="0056085B">
        <w:rPr>
          <w:rFonts w:ascii="Times New Roman" w:hAnsi="Times New Roman" w:cs="Times New Roman"/>
          <w:color w:val="auto"/>
        </w:rPr>
        <w:t>sytuacji życiowej, rodzinnej i materialnej osoby uprawnionej do</w:t>
      </w:r>
      <w:r w:rsidR="0090050C" w:rsidRPr="0056085B">
        <w:rPr>
          <w:rFonts w:ascii="Times New Roman" w:hAnsi="Times New Roman" w:cs="Times New Roman"/>
          <w:color w:val="auto"/>
        </w:rPr>
        <w:t xml:space="preserve"> korzystania z Funduszu oraz od </w:t>
      </w:r>
      <w:r w:rsidRPr="0056085B">
        <w:rPr>
          <w:rFonts w:ascii="Times New Roman" w:hAnsi="Times New Roman" w:cs="Times New Roman"/>
          <w:color w:val="auto"/>
        </w:rPr>
        <w:t>środków finansowych zg</w:t>
      </w:r>
      <w:r w:rsidR="005F5296" w:rsidRPr="0056085B">
        <w:rPr>
          <w:rFonts w:ascii="Times New Roman" w:hAnsi="Times New Roman" w:cs="Times New Roman"/>
          <w:color w:val="auto"/>
        </w:rPr>
        <w:t>romadzonych na koncie Funduszu.</w:t>
      </w:r>
    </w:p>
    <w:p w:rsidR="005F5296" w:rsidRPr="0056085B" w:rsidRDefault="008F000E" w:rsidP="0066649B">
      <w:pPr>
        <w:pStyle w:val="Default"/>
        <w:numPr>
          <w:ilvl w:val="0"/>
          <w:numId w:val="14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Świadczenia z Funduszu realizowane są zgodnie z ro</w:t>
      </w:r>
      <w:r w:rsidR="005F5296" w:rsidRPr="0056085B">
        <w:rPr>
          <w:rFonts w:ascii="Times New Roman" w:hAnsi="Times New Roman" w:cs="Times New Roman"/>
          <w:color w:val="auto"/>
        </w:rPr>
        <w:t xml:space="preserve">cznym planem </w:t>
      </w:r>
      <w:r w:rsidR="00FB5E85" w:rsidRPr="0056085B">
        <w:rPr>
          <w:rFonts w:ascii="Times New Roman" w:hAnsi="Times New Roman" w:cs="Times New Roman"/>
          <w:color w:val="auto"/>
        </w:rPr>
        <w:t>rzeczowo-finansowym na dany rok kalendarzowy</w:t>
      </w:r>
      <w:r w:rsidR="005F5296" w:rsidRPr="0056085B">
        <w:rPr>
          <w:rFonts w:ascii="Times New Roman" w:hAnsi="Times New Roman" w:cs="Times New Roman"/>
          <w:color w:val="auto"/>
        </w:rPr>
        <w:t>.</w:t>
      </w:r>
    </w:p>
    <w:p w:rsidR="005F5296" w:rsidRPr="0056085B" w:rsidRDefault="008F000E" w:rsidP="0066649B">
      <w:pPr>
        <w:pStyle w:val="Default"/>
        <w:numPr>
          <w:ilvl w:val="0"/>
          <w:numId w:val="14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Podstawą przyznania świadczenia finansowego z Funduszu jest </w:t>
      </w:r>
      <w:r w:rsidRPr="0056085B">
        <w:rPr>
          <w:rFonts w:ascii="Times New Roman" w:hAnsi="Times New Roman" w:cs="Times New Roman"/>
          <w:bCs/>
          <w:color w:val="auto"/>
        </w:rPr>
        <w:t>wniosek osoby uprawnionej</w:t>
      </w:r>
      <w:r w:rsidR="0090050C" w:rsidRPr="0056085B">
        <w:rPr>
          <w:rFonts w:ascii="Times New Roman" w:hAnsi="Times New Roman" w:cs="Times New Roman"/>
          <w:bCs/>
          <w:color w:val="auto"/>
        </w:rPr>
        <w:t xml:space="preserve"> (załącznik</w:t>
      </w:r>
      <w:r w:rsidR="0011535A">
        <w:rPr>
          <w:rFonts w:ascii="Times New Roman" w:hAnsi="Times New Roman" w:cs="Times New Roman"/>
          <w:bCs/>
          <w:color w:val="auto"/>
        </w:rPr>
        <w:t xml:space="preserve"> nr 4</w:t>
      </w:r>
      <w:r w:rsidR="0090050C" w:rsidRPr="0056085B">
        <w:rPr>
          <w:rFonts w:ascii="Times New Roman" w:hAnsi="Times New Roman" w:cs="Times New Roman"/>
          <w:bCs/>
          <w:color w:val="auto"/>
        </w:rPr>
        <w:t>)</w:t>
      </w:r>
      <w:r w:rsidRPr="0056085B">
        <w:rPr>
          <w:rFonts w:ascii="Times New Roman" w:hAnsi="Times New Roman" w:cs="Times New Roman"/>
          <w:color w:val="auto"/>
        </w:rPr>
        <w:t>. Wniosek powinien zawierać zwięzłe prz</w:t>
      </w:r>
      <w:r w:rsidR="005F5296" w:rsidRPr="0056085B">
        <w:rPr>
          <w:rFonts w:ascii="Times New Roman" w:hAnsi="Times New Roman" w:cs="Times New Roman"/>
          <w:color w:val="auto"/>
        </w:rPr>
        <w:t>edstawienie sytuacji życiowej i </w:t>
      </w:r>
      <w:r w:rsidRPr="0056085B">
        <w:rPr>
          <w:rFonts w:ascii="Times New Roman" w:hAnsi="Times New Roman" w:cs="Times New Roman"/>
          <w:color w:val="auto"/>
        </w:rPr>
        <w:t xml:space="preserve">rodzinnej. </w:t>
      </w:r>
      <w:r w:rsidR="00FB5E85" w:rsidRPr="0056085B">
        <w:rPr>
          <w:rFonts w:ascii="Times New Roman" w:hAnsi="Times New Roman" w:cs="Times New Roman"/>
          <w:color w:val="auto"/>
        </w:rPr>
        <w:t>Ś</w:t>
      </w:r>
      <w:r w:rsidRPr="0056085B">
        <w:rPr>
          <w:rFonts w:ascii="Times New Roman" w:hAnsi="Times New Roman" w:cs="Times New Roman"/>
          <w:color w:val="auto"/>
        </w:rPr>
        <w:t>wiadczenia</w:t>
      </w:r>
      <w:r w:rsidR="00FB5E85" w:rsidRPr="0056085B">
        <w:rPr>
          <w:rFonts w:ascii="Times New Roman" w:hAnsi="Times New Roman" w:cs="Times New Roman"/>
          <w:color w:val="auto"/>
        </w:rPr>
        <w:t xml:space="preserve"> zostaną przyznane</w:t>
      </w:r>
      <w:r w:rsidRPr="0056085B">
        <w:rPr>
          <w:rFonts w:ascii="Times New Roman" w:hAnsi="Times New Roman" w:cs="Times New Roman"/>
          <w:color w:val="auto"/>
        </w:rPr>
        <w:t xml:space="preserve"> ty</w:t>
      </w:r>
      <w:r w:rsidR="005F5296" w:rsidRPr="0056085B">
        <w:rPr>
          <w:rFonts w:ascii="Times New Roman" w:hAnsi="Times New Roman" w:cs="Times New Roman"/>
          <w:color w:val="auto"/>
        </w:rPr>
        <w:t>lko osobom składającym wnioski.</w:t>
      </w:r>
    </w:p>
    <w:p w:rsidR="005F5296" w:rsidRPr="0056085B" w:rsidRDefault="00FB5E85" w:rsidP="0066649B">
      <w:pPr>
        <w:pStyle w:val="Default"/>
        <w:numPr>
          <w:ilvl w:val="0"/>
          <w:numId w:val="14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O</w:t>
      </w:r>
      <w:r w:rsidR="008F000E" w:rsidRPr="0056085B">
        <w:rPr>
          <w:rFonts w:ascii="Times New Roman" w:hAnsi="Times New Roman" w:cs="Times New Roman"/>
          <w:color w:val="auto"/>
        </w:rPr>
        <w:t xml:space="preserve">świadczenie o dochodach każdy uprawniony ma obowiązek złożyć bez uprzedniego wezwania, </w:t>
      </w:r>
      <w:r w:rsidR="008F000E" w:rsidRPr="0056085B">
        <w:rPr>
          <w:rFonts w:ascii="Times New Roman" w:hAnsi="Times New Roman" w:cs="Times New Roman"/>
          <w:bCs/>
          <w:color w:val="auto"/>
        </w:rPr>
        <w:t>do 31</w:t>
      </w:r>
      <w:r w:rsidRPr="0056085B">
        <w:rPr>
          <w:rFonts w:ascii="Times New Roman" w:hAnsi="Times New Roman" w:cs="Times New Roman"/>
          <w:bCs/>
          <w:color w:val="auto"/>
        </w:rPr>
        <w:t xml:space="preserve"> maja</w:t>
      </w:r>
      <w:r w:rsidR="008F000E" w:rsidRPr="0056085B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8F000E" w:rsidRPr="0056085B">
        <w:rPr>
          <w:rFonts w:ascii="Times New Roman" w:hAnsi="Times New Roman" w:cs="Times New Roman"/>
          <w:color w:val="auto"/>
        </w:rPr>
        <w:t xml:space="preserve">każdego roku, na druku stanowiącym załącznik </w:t>
      </w:r>
      <w:r w:rsidR="004A0075" w:rsidRPr="0056085B">
        <w:rPr>
          <w:rFonts w:ascii="Times New Roman" w:hAnsi="Times New Roman" w:cs="Times New Roman"/>
          <w:color w:val="auto"/>
        </w:rPr>
        <w:t xml:space="preserve">nr 3 do niniejszego </w:t>
      </w:r>
      <w:r w:rsidR="008F000E" w:rsidRPr="0056085B">
        <w:rPr>
          <w:rFonts w:ascii="Times New Roman" w:hAnsi="Times New Roman" w:cs="Times New Roman"/>
          <w:color w:val="auto"/>
        </w:rPr>
        <w:t xml:space="preserve">regulaminu. </w:t>
      </w:r>
    </w:p>
    <w:p w:rsidR="005F5296" w:rsidRPr="0056085B" w:rsidRDefault="008F000E" w:rsidP="00D5036B">
      <w:pPr>
        <w:pStyle w:val="Default"/>
        <w:ind w:left="720" w:firstLine="696"/>
        <w:jc w:val="both"/>
        <w:rPr>
          <w:rFonts w:ascii="Times New Roman" w:hAnsi="Times New Roman" w:cs="Times New Roman"/>
          <w:bCs/>
          <w:color w:val="auto"/>
        </w:rPr>
      </w:pPr>
      <w:r w:rsidRPr="0056085B">
        <w:rPr>
          <w:rFonts w:ascii="Times New Roman" w:hAnsi="Times New Roman" w:cs="Times New Roman"/>
          <w:bCs/>
          <w:color w:val="auto"/>
        </w:rPr>
        <w:t>Wszelką dokumentację dotyczącą spraw związanych z Zakładowym Funduszem Świadczeń Socjalnych należy składać w sekretariacie szkoły</w:t>
      </w:r>
      <w:r w:rsidR="005F5296" w:rsidRPr="0056085B">
        <w:rPr>
          <w:rFonts w:ascii="Times New Roman" w:hAnsi="Times New Roman" w:cs="Times New Roman"/>
          <w:bCs/>
          <w:color w:val="auto"/>
        </w:rPr>
        <w:t>,</w:t>
      </w:r>
      <w:r w:rsidRPr="0056085B">
        <w:rPr>
          <w:rFonts w:ascii="Times New Roman" w:hAnsi="Times New Roman" w:cs="Times New Roman"/>
          <w:bCs/>
          <w:color w:val="auto"/>
        </w:rPr>
        <w:t xml:space="preserve"> w celu umieszczenia daty wpływu i numeru z dziennik</w:t>
      </w:r>
      <w:r w:rsidR="005F5296" w:rsidRPr="0056085B">
        <w:rPr>
          <w:rFonts w:ascii="Times New Roman" w:hAnsi="Times New Roman" w:cs="Times New Roman"/>
          <w:bCs/>
          <w:color w:val="auto"/>
        </w:rPr>
        <w:t>a korespondencji przychodzącej.</w:t>
      </w:r>
    </w:p>
    <w:p w:rsidR="00D5036B" w:rsidRDefault="00D5036B" w:rsidP="00D107DD">
      <w:pPr>
        <w:pStyle w:val="Default"/>
        <w:numPr>
          <w:ilvl w:val="0"/>
          <w:numId w:val="14"/>
        </w:numPr>
        <w:jc w:val="both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>Do przetwarzania danych osobowych dotyczących zdrowia, o których mowa w art. 9 ust. 1 rozporządzenia Parlamentu Europejskiego</w:t>
      </w:r>
      <w:r w:rsidR="00FE667E">
        <w:rPr>
          <w:rFonts w:ascii="Times New Roman" w:hAnsi="Times New Roman" w:cs="Times New Roman"/>
          <w:bCs/>
          <w:color w:val="auto"/>
        </w:rPr>
        <w:t xml:space="preserve"> i Rady (UE) 2016/679 z dnia 27 </w:t>
      </w:r>
      <w:r>
        <w:rPr>
          <w:rFonts w:ascii="Times New Roman" w:hAnsi="Times New Roman" w:cs="Times New Roman"/>
          <w:bCs/>
          <w:color w:val="auto"/>
        </w:rPr>
        <w:t>kwietnia 2016 r. w sprawie ochrony osób fizycznych w związku z przetwarzaniem danych osobowych i w sprawie swobodnego przepływu takich danych oraz uchylenia</w:t>
      </w:r>
      <w:r w:rsidR="00D107DD">
        <w:rPr>
          <w:rFonts w:ascii="Times New Roman" w:hAnsi="Times New Roman" w:cs="Times New Roman"/>
          <w:bCs/>
          <w:color w:val="auto"/>
        </w:rPr>
        <w:t xml:space="preserve"> dyrektywy 95/46/WE (ogólne rozporządzenie o ochronie danych) (Dz. Urz. UE L 119 z 04.05.2016, str. 1 z </w:t>
      </w:r>
      <w:proofErr w:type="spellStart"/>
      <w:r w:rsidR="00D107DD">
        <w:rPr>
          <w:rFonts w:ascii="Times New Roman" w:hAnsi="Times New Roman" w:cs="Times New Roman"/>
          <w:bCs/>
          <w:color w:val="auto"/>
        </w:rPr>
        <w:t>późn</w:t>
      </w:r>
      <w:proofErr w:type="spellEnd"/>
      <w:r w:rsidR="00D107DD">
        <w:rPr>
          <w:rFonts w:ascii="Times New Roman" w:hAnsi="Times New Roman" w:cs="Times New Roman"/>
          <w:bCs/>
          <w:color w:val="auto"/>
        </w:rPr>
        <w:t>. Zm.), są dopuszczeni wyłącznie członkowie Komisji Socjalnej oraz pracownicy Księgowości. Osoby dopuszczone do przetwarzania takich danych posiadają pisemne upoważnienie pracodawcy w zakresie przetwarzania tych danych oraz są obowiązane do zachowania ich w tajemnicy.</w:t>
      </w:r>
    </w:p>
    <w:p w:rsidR="00D107DD" w:rsidRDefault="00D107DD" w:rsidP="0066649B">
      <w:pPr>
        <w:pStyle w:val="Default"/>
        <w:ind w:left="720"/>
        <w:jc w:val="both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ab/>
        <w:t>Dane osobowe są przetwarzane przez okres niezbędny do przyznania świadczenia z Funduszu oraz ustalenia jego wysokości, a także przez okres niezbędny do dochodzenia praw lub roszczeń.</w:t>
      </w:r>
    </w:p>
    <w:p w:rsidR="00D107DD" w:rsidRPr="0056085B" w:rsidRDefault="00D107DD" w:rsidP="0066649B">
      <w:pPr>
        <w:pStyle w:val="Default"/>
        <w:ind w:left="720"/>
        <w:jc w:val="both"/>
        <w:rPr>
          <w:rFonts w:ascii="Times New Roman" w:hAnsi="Times New Roman" w:cs="Times New Roman"/>
          <w:bCs/>
          <w:color w:val="auto"/>
        </w:rPr>
      </w:pPr>
      <w:r>
        <w:rPr>
          <w:rFonts w:ascii="Times New Roman" w:hAnsi="Times New Roman" w:cs="Times New Roman"/>
          <w:bCs/>
          <w:color w:val="auto"/>
        </w:rPr>
        <w:tab/>
        <w:t>Raz w roku dokonuje się przeglądu da</w:t>
      </w:r>
      <w:r w:rsidR="00FE667E">
        <w:rPr>
          <w:rFonts w:ascii="Times New Roman" w:hAnsi="Times New Roman" w:cs="Times New Roman"/>
          <w:bCs/>
          <w:color w:val="auto"/>
        </w:rPr>
        <w:t>nych osobowych udostępnionych w </w:t>
      </w:r>
      <w:r>
        <w:rPr>
          <w:rFonts w:ascii="Times New Roman" w:hAnsi="Times New Roman" w:cs="Times New Roman"/>
          <w:bCs/>
          <w:color w:val="auto"/>
        </w:rPr>
        <w:t>oświadczeniach osób uprawnionych oraz w ich wnioskach w celu ustalenia niezbędności ich dalszego przechowywania. Dane osobowe, których dalsze przechowywanie jest zbędne są usuwane.</w:t>
      </w:r>
    </w:p>
    <w:p w:rsidR="005F5296" w:rsidRPr="0056085B" w:rsidRDefault="008F000E" w:rsidP="0066649B">
      <w:pPr>
        <w:pStyle w:val="Default"/>
        <w:numPr>
          <w:ilvl w:val="0"/>
          <w:numId w:val="14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Wysokość świadczeń określa tabela stanowiąca załąc</w:t>
      </w:r>
      <w:r w:rsidR="005F5296" w:rsidRPr="0056085B">
        <w:rPr>
          <w:rFonts w:ascii="Times New Roman" w:hAnsi="Times New Roman" w:cs="Times New Roman"/>
          <w:color w:val="auto"/>
        </w:rPr>
        <w:t xml:space="preserve">znik </w:t>
      </w:r>
      <w:r w:rsidR="004A0075" w:rsidRPr="0056085B">
        <w:rPr>
          <w:rFonts w:ascii="Times New Roman" w:hAnsi="Times New Roman" w:cs="Times New Roman"/>
          <w:color w:val="auto"/>
        </w:rPr>
        <w:t xml:space="preserve">nr 1 </w:t>
      </w:r>
      <w:r w:rsidR="005F5296" w:rsidRPr="0056085B">
        <w:rPr>
          <w:rFonts w:ascii="Times New Roman" w:hAnsi="Times New Roman" w:cs="Times New Roman"/>
          <w:color w:val="auto"/>
        </w:rPr>
        <w:t>do niniejszego regulaminu.</w:t>
      </w:r>
    </w:p>
    <w:p w:rsidR="005F5296" w:rsidRPr="0056085B" w:rsidRDefault="008F000E" w:rsidP="0066649B">
      <w:pPr>
        <w:pStyle w:val="Default"/>
        <w:numPr>
          <w:ilvl w:val="0"/>
          <w:numId w:val="14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Dochód </w:t>
      </w:r>
      <w:r w:rsidR="005F5296" w:rsidRPr="0056085B">
        <w:rPr>
          <w:rFonts w:ascii="Times New Roman" w:hAnsi="Times New Roman" w:cs="Times New Roman"/>
          <w:color w:val="auto"/>
        </w:rPr>
        <w:t>brutto</w:t>
      </w:r>
      <w:r w:rsidRPr="0056085B">
        <w:rPr>
          <w:rFonts w:ascii="Times New Roman" w:hAnsi="Times New Roman" w:cs="Times New Roman"/>
          <w:color w:val="auto"/>
        </w:rPr>
        <w:t xml:space="preserve"> na osobę w rodzinie oblicza się na podstawie dochodów opodatkowanych ze wszystkich źródeł tych członków rodziny, k</w:t>
      </w:r>
      <w:r w:rsidR="005F5296" w:rsidRPr="0056085B">
        <w:rPr>
          <w:rFonts w:ascii="Times New Roman" w:hAnsi="Times New Roman" w:cs="Times New Roman"/>
          <w:color w:val="auto"/>
        </w:rPr>
        <w:t>tórzy tworzą rodzinę (mąż, żona</w:t>
      </w:r>
      <w:r w:rsidRPr="0056085B">
        <w:rPr>
          <w:rFonts w:ascii="Times New Roman" w:hAnsi="Times New Roman" w:cs="Times New Roman"/>
          <w:color w:val="auto"/>
        </w:rPr>
        <w:t>, dzieci uprawnione) wskazanych w zeznaniu podatkowym</w:t>
      </w:r>
      <w:r w:rsidR="004A0075" w:rsidRPr="0056085B">
        <w:rPr>
          <w:rFonts w:ascii="Times New Roman" w:hAnsi="Times New Roman" w:cs="Times New Roman"/>
          <w:color w:val="auto"/>
        </w:rPr>
        <w:t xml:space="preserve"> za poprzedni rok kalendarzowy.</w:t>
      </w:r>
    </w:p>
    <w:p w:rsidR="005F5296" w:rsidRPr="0056085B" w:rsidRDefault="009837F6" w:rsidP="0066649B">
      <w:pPr>
        <w:pStyle w:val="Default"/>
        <w:numPr>
          <w:ilvl w:val="0"/>
          <w:numId w:val="14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W uzasadnionym przypadku </w:t>
      </w:r>
      <w:r w:rsidR="004A0075" w:rsidRPr="0056085B">
        <w:rPr>
          <w:rFonts w:ascii="Times New Roman" w:hAnsi="Times New Roman" w:cs="Times New Roman"/>
          <w:color w:val="auto"/>
        </w:rPr>
        <w:t>Komisja Socjalna</w:t>
      </w:r>
      <w:r w:rsidR="008F000E" w:rsidRPr="0056085B">
        <w:rPr>
          <w:rFonts w:ascii="Times New Roman" w:hAnsi="Times New Roman" w:cs="Times New Roman"/>
          <w:color w:val="auto"/>
        </w:rPr>
        <w:t xml:space="preserve"> może zażądać od wnioskodawcy udokumentowania sposobu</w:t>
      </w:r>
      <w:r w:rsidR="005F5296" w:rsidRPr="0056085B">
        <w:rPr>
          <w:rFonts w:ascii="Times New Roman" w:hAnsi="Times New Roman" w:cs="Times New Roman"/>
          <w:color w:val="auto"/>
        </w:rPr>
        <w:t xml:space="preserve"> obliczenia dochodu w rodzinie.</w:t>
      </w:r>
    </w:p>
    <w:p w:rsidR="008F000E" w:rsidRPr="0056085B" w:rsidRDefault="008F000E" w:rsidP="0066649B">
      <w:pPr>
        <w:pStyle w:val="Default"/>
        <w:numPr>
          <w:ilvl w:val="0"/>
          <w:numId w:val="14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Osob</w:t>
      </w:r>
      <w:r w:rsidR="005F5296" w:rsidRPr="0056085B">
        <w:rPr>
          <w:rFonts w:ascii="Times New Roman" w:hAnsi="Times New Roman" w:cs="Times New Roman"/>
          <w:color w:val="auto"/>
        </w:rPr>
        <w:t>y</w:t>
      </w:r>
      <w:r w:rsidRPr="0056085B">
        <w:rPr>
          <w:rFonts w:ascii="Times New Roman" w:hAnsi="Times New Roman" w:cs="Times New Roman"/>
          <w:color w:val="auto"/>
        </w:rPr>
        <w:t xml:space="preserve"> uprawnion</w:t>
      </w:r>
      <w:r w:rsidR="005F5296" w:rsidRPr="0056085B">
        <w:rPr>
          <w:rFonts w:ascii="Times New Roman" w:hAnsi="Times New Roman" w:cs="Times New Roman"/>
          <w:color w:val="auto"/>
        </w:rPr>
        <w:t>e</w:t>
      </w:r>
      <w:r w:rsidRPr="0056085B">
        <w:rPr>
          <w:rFonts w:ascii="Times New Roman" w:hAnsi="Times New Roman" w:cs="Times New Roman"/>
          <w:color w:val="auto"/>
        </w:rPr>
        <w:t xml:space="preserve"> do korzystania z Funduszu, które nie chcą ujawniać dochodu</w:t>
      </w:r>
      <w:r w:rsidR="005F5296" w:rsidRPr="0056085B">
        <w:rPr>
          <w:rFonts w:ascii="Times New Roman" w:hAnsi="Times New Roman" w:cs="Times New Roman"/>
          <w:color w:val="auto"/>
        </w:rPr>
        <w:t>,</w:t>
      </w:r>
      <w:r w:rsidR="00C721A7" w:rsidRPr="0056085B">
        <w:rPr>
          <w:rFonts w:ascii="Times New Roman" w:hAnsi="Times New Roman" w:cs="Times New Roman"/>
          <w:color w:val="auto"/>
        </w:rPr>
        <w:t xml:space="preserve"> o </w:t>
      </w:r>
      <w:r w:rsidRPr="0056085B">
        <w:rPr>
          <w:rFonts w:ascii="Times New Roman" w:hAnsi="Times New Roman" w:cs="Times New Roman"/>
          <w:color w:val="auto"/>
        </w:rPr>
        <w:t>którym mowa w p</w:t>
      </w:r>
      <w:r w:rsidR="005F5296" w:rsidRPr="0056085B">
        <w:rPr>
          <w:rFonts w:ascii="Times New Roman" w:hAnsi="Times New Roman" w:cs="Times New Roman"/>
          <w:color w:val="auto"/>
        </w:rPr>
        <w:t>kt</w:t>
      </w:r>
      <w:r w:rsidRPr="0056085B">
        <w:rPr>
          <w:rFonts w:ascii="Times New Roman" w:hAnsi="Times New Roman" w:cs="Times New Roman"/>
          <w:color w:val="auto"/>
        </w:rPr>
        <w:t>.</w:t>
      </w:r>
      <w:r w:rsidR="004A0075" w:rsidRPr="0056085B">
        <w:rPr>
          <w:rFonts w:ascii="Times New Roman" w:hAnsi="Times New Roman" w:cs="Times New Roman"/>
          <w:color w:val="auto"/>
        </w:rPr>
        <w:t xml:space="preserve"> </w:t>
      </w:r>
      <w:r w:rsidRPr="0056085B">
        <w:rPr>
          <w:rFonts w:ascii="Times New Roman" w:hAnsi="Times New Roman" w:cs="Times New Roman"/>
          <w:color w:val="auto"/>
        </w:rPr>
        <w:t xml:space="preserve">7, mogą złożyć oświadczenie, że </w:t>
      </w:r>
      <w:r w:rsidR="005F5296" w:rsidRPr="0056085B">
        <w:rPr>
          <w:rFonts w:ascii="Times New Roman" w:hAnsi="Times New Roman" w:cs="Times New Roman"/>
          <w:color w:val="auto"/>
        </w:rPr>
        <w:t>ich</w:t>
      </w:r>
      <w:r w:rsidR="00C721A7" w:rsidRPr="0056085B">
        <w:rPr>
          <w:rFonts w:ascii="Times New Roman" w:hAnsi="Times New Roman" w:cs="Times New Roman"/>
          <w:color w:val="auto"/>
        </w:rPr>
        <w:t xml:space="preserve"> dochody są najwyższe </w:t>
      </w:r>
      <w:r w:rsidR="00C721A7" w:rsidRPr="0056085B">
        <w:rPr>
          <w:rFonts w:ascii="Times New Roman" w:hAnsi="Times New Roman" w:cs="Times New Roman"/>
          <w:color w:val="auto"/>
        </w:rPr>
        <w:lastRenderedPageBreak/>
        <w:t>i </w:t>
      </w:r>
      <w:r w:rsidRPr="0056085B">
        <w:rPr>
          <w:rFonts w:ascii="Times New Roman" w:hAnsi="Times New Roman" w:cs="Times New Roman"/>
          <w:color w:val="auto"/>
        </w:rPr>
        <w:t xml:space="preserve">znajdują się w </w:t>
      </w:r>
      <w:r w:rsidR="0011535A">
        <w:rPr>
          <w:rFonts w:ascii="Times New Roman" w:hAnsi="Times New Roman" w:cs="Times New Roman"/>
          <w:color w:val="auto"/>
        </w:rPr>
        <w:t>najwyższym progu dochodowym</w:t>
      </w:r>
      <w:r w:rsidR="0099072C">
        <w:rPr>
          <w:rFonts w:ascii="Times New Roman" w:hAnsi="Times New Roman" w:cs="Times New Roman"/>
          <w:color w:val="auto"/>
        </w:rPr>
        <w:t>.</w:t>
      </w:r>
      <w:r w:rsidR="0011535A">
        <w:rPr>
          <w:rFonts w:ascii="Times New Roman" w:hAnsi="Times New Roman" w:cs="Times New Roman"/>
          <w:color w:val="auto"/>
        </w:rPr>
        <w:t xml:space="preserve"> Nie złożenie oświadczenia </w:t>
      </w:r>
      <w:r w:rsidRPr="0056085B">
        <w:rPr>
          <w:rFonts w:ascii="Times New Roman" w:hAnsi="Times New Roman" w:cs="Times New Roman"/>
          <w:color w:val="auto"/>
        </w:rPr>
        <w:t xml:space="preserve">powoduje </w:t>
      </w:r>
      <w:r w:rsidR="00FB5BCC">
        <w:rPr>
          <w:rFonts w:ascii="Times New Roman" w:hAnsi="Times New Roman" w:cs="Times New Roman"/>
          <w:color w:val="auto"/>
        </w:rPr>
        <w:t>przypisanie do najwyższej grupy dochodowej</w:t>
      </w:r>
      <w:r w:rsidRPr="0056085B">
        <w:rPr>
          <w:rFonts w:ascii="Times New Roman" w:hAnsi="Times New Roman" w:cs="Times New Roman"/>
          <w:color w:val="auto"/>
        </w:rPr>
        <w:t xml:space="preserve"> w danym roku. </w:t>
      </w:r>
      <w:r w:rsidR="00335BDA">
        <w:rPr>
          <w:rFonts w:ascii="Times New Roman" w:hAnsi="Times New Roman" w:cs="Times New Roman"/>
          <w:color w:val="auto"/>
        </w:rPr>
        <w:t>Osoby, które nie podały dochodu nie otrzymują dofinansowania w formie pieniężnej.</w:t>
      </w:r>
    </w:p>
    <w:p w:rsidR="008F000E" w:rsidRPr="0056085B" w:rsidRDefault="008F000E" w:rsidP="005F5296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8F000E" w:rsidRPr="0056085B" w:rsidRDefault="008F000E" w:rsidP="00C721A7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§17</w:t>
      </w:r>
    </w:p>
    <w:p w:rsidR="008F000E" w:rsidRPr="0056085B" w:rsidRDefault="008F000E" w:rsidP="008F000E">
      <w:pPr>
        <w:pStyle w:val="Default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Zasady finansowania ś</w:t>
      </w:r>
      <w:r w:rsidR="00C721A7" w:rsidRPr="0056085B">
        <w:rPr>
          <w:rFonts w:ascii="Times New Roman" w:hAnsi="Times New Roman" w:cs="Times New Roman"/>
          <w:b/>
          <w:bCs/>
          <w:color w:val="auto"/>
        </w:rPr>
        <w:t>wiadczeń urlopowych nauczycieli</w:t>
      </w:r>
      <w:r w:rsidRPr="0056085B">
        <w:rPr>
          <w:rFonts w:ascii="Times New Roman" w:hAnsi="Times New Roman" w:cs="Times New Roman"/>
          <w:b/>
          <w:bCs/>
          <w:color w:val="auto"/>
        </w:rPr>
        <w:t xml:space="preserve"> </w:t>
      </w:r>
    </w:p>
    <w:p w:rsidR="008F000E" w:rsidRPr="0056085B" w:rsidRDefault="008F000E" w:rsidP="00C721A7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Z odpisu na zakładowy fundusz świadczeń ogólnych, wypłacane </w:t>
      </w:r>
      <w:r w:rsidR="00C721A7" w:rsidRPr="0056085B">
        <w:rPr>
          <w:rFonts w:ascii="Times New Roman" w:hAnsi="Times New Roman" w:cs="Times New Roman"/>
          <w:color w:val="auto"/>
        </w:rPr>
        <w:t>są</w:t>
      </w:r>
      <w:r w:rsidRPr="0056085B">
        <w:rPr>
          <w:rFonts w:ascii="Times New Roman" w:hAnsi="Times New Roman" w:cs="Times New Roman"/>
          <w:color w:val="auto"/>
        </w:rPr>
        <w:t xml:space="preserve"> nauczycielo</w:t>
      </w:r>
      <w:r w:rsidR="00C721A7" w:rsidRPr="0056085B">
        <w:rPr>
          <w:rFonts w:ascii="Times New Roman" w:hAnsi="Times New Roman" w:cs="Times New Roman"/>
          <w:color w:val="auto"/>
        </w:rPr>
        <w:t>m do </w:t>
      </w:r>
      <w:r w:rsidRPr="0056085B">
        <w:rPr>
          <w:rFonts w:ascii="Times New Roman" w:hAnsi="Times New Roman" w:cs="Times New Roman"/>
          <w:color w:val="auto"/>
        </w:rPr>
        <w:t>końca sierpnia każdego roku świadczenia urlopowe w w</w:t>
      </w:r>
      <w:r w:rsidR="00C721A7" w:rsidRPr="0056085B">
        <w:rPr>
          <w:rFonts w:ascii="Times New Roman" w:hAnsi="Times New Roman" w:cs="Times New Roman"/>
          <w:color w:val="auto"/>
        </w:rPr>
        <w:t>ysokości odpisu podstawowego, o </w:t>
      </w:r>
      <w:r w:rsidRPr="0056085B">
        <w:rPr>
          <w:rFonts w:ascii="Times New Roman" w:hAnsi="Times New Roman" w:cs="Times New Roman"/>
          <w:color w:val="auto"/>
        </w:rPr>
        <w:t>którym mowa w przepisach o zakładowym funduszu świadczeń socjalnych, ustalonego proporcjonalnie do wymiaru czasu pracy i okresu zatrudnienia nauczyciela w danym roku szkolnym (zgodnie z §14 p.</w:t>
      </w:r>
      <w:r w:rsidR="00C721A7" w:rsidRPr="0056085B">
        <w:rPr>
          <w:rFonts w:ascii="Times New Roman" w:hAnsi="Times New Roman" w:cs="Times New Roman"/>
          <w:color w:val="auto"/>
        </w:rPr>
        <w:t xml:space="preserve"> </w:t>
      </w:r>
      <w:r w:rsidRPr="0056085B">
        <w:rPr>
          <w:rFonts w:ascii="Times New Roman" w:hAnsi="Times New Roman" w:cs="Times New Roman"/>
          <w:color w:val="auto"/>
        </w:rPr>
        <w:t xml:space="preserve">2 do 5). </w:t>
      </w:r>
    </w:p>
    <w:p w:rsidR="008F000E" w:rsidRPr="0056085B" w:rsidRDefault="008F000E" w:rsidP="00C721A7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 18</w:t>
      </w:r>
    </w:p>
    <w:p w:rsidR="008F000E" w:rsidRPr="0056085B" w:rsidRDefault="008F000E" w:rsidP="00C721A7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 xml:space="preserve">Udzielanie pomocy finansowej lub materialnej (zapomogi) </w:t>
      </w:r>
    </w:p>
    <w:p w:rsidR="00C721A7" w:rsidRPr="0056085B" w:rsidRDefault="00C721A7" w:rsidP="0011535A">
      <w:pPr>
        <w:pStyle w:val="Default"/>
        <w:numPr>
          <w:ilvl w:val="0"/>
          <w:numId w:val="15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O </w:t>
      </w:r>
      <w:r w:rsidR="008F000E" w:rsidRPr="0056085B">
        <w:rPr>
          <w:rFonts w:ascii="Times New Roman" w:hAnsi="Times New Roman" w:cs="Times New Roman"/>
          <w:color w:val="auto"/>
        </w:rPr>
        <w:t>pomoc finansową ze środków funduszu mogą ubiegać się wszystkie osoby uprawnione</w:t>
      </w:r>
      <w:r w:rsidRPr="0056085B">
        <w:rPr>
          <w:rFonts w:ascii="Times New Roman" w:hAnsi="Times New Roman" w:cs="Times New Roman"/>
          <w:color w:val="auto"/>
        </w:rPr>
        <w:t xml:space="preserve"> do korzystania z Funduszu.</w:t>
      </w:r>
    </w:p>
    <w:p w:rsidR="00C721A7" w:rsidRPr="0056085B" w:rsidRDefault="008F000E" w:rsidP="0011535A">
      <w:pPr>
        <w:pStyle w:val="Default"/>
        <w:numPr>
          <w:ilvl w:val="0"/>
          <w:numId w:val="15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Podstawę do przyznania zapomogi stanowi wniosek </w:t>
      </w:r>
      <w:r w:rsidR="00887EFF" w:rsidRPr="0056085B">
        <w:rPr>
          <w:rFonts w:ascii="Times New Roman" w:hAnsi="Times New Roman" w:cs="Times New Roman"/>
          <w:color w:val="auto"/>
        </w:rPr>
        <w:t xml:space="preserve">(załącznik nr </w:t>
      </w:r>
      <w:r w:rsidR="0011535A">
        <w:rPr>
          <w:rFonts w:ascii="Times New Roman" w:hAnsi="Times New Roman" w:cs="Times New Roman"/>
          <w:color w:val="auto"/>
        </w:rPr>
        <w:t>4</w:t>
      </w:r>
      <w:r w:rsidR="00887EFF" w:rsidRPr="0056085B">
        <w:rPr>
          <w:rFonts w:ascii="Times New Roman" w:hAnsi="Times New Roman" w:cs="Times New Roman"/>
          <w:color w:val="auto"/>
        </w:rPr>
        <w:t xml:space="preserve">) </w:t>
      </w:r>
      <w:r w:rsidRPr="0056085B">
        <w:rPr>
          <w:rFonts w:ascii="Times New Roman" w:hAnsi="Times New Roman" w:cs="Times New Roman"/>
          <w:color w:val="auto"/>
        </w:rPr>
        <w:t>osoby uprawnionej</w:t>
      </w:r>
      <w:r w:rsidR="00C721A7" w:rsidRPr="0056085B">
        <w:rPr>
          <w:rFonts w:ascii="Times New Roman" w:hAnsi="Times New Roman" w:cs="Times New Roman"/>
          <w:color w:val="auto"/>
        </w:rPr>
        <w:t>,</w:t>
      </w:r>
      <w:r w:rsidRPr="0056085B">
        <w:rPr>
          <w:rFonts w:ascii="Times New Roman" w:hAnsi="Times New Roman" w:cs="Times New Roman"/>
          <w:color w:val="auto"/>
        </w:rPr>
        <w:t xml:space="preserve"> zawierający uzasadnienie wyjątkowe</w:t>
      </w:r>
      <w:r w:rsidR="00C721A7" w:rsidRPr="0056085B">
        <w:rPr>
          <w:rFonts w:ascii="Times New Roman" w:hAnsi="Times New Roman" w:cs="Times New Roman"/>
          <w:color w:val="auto"/>
        </w:rPr>
        <w:t>j</w:t>
      </w:r>
      <w:r w:rsidRPr="0056085B">
        <w:rPr>
          <w:rFonts w:ascii="Times New Roman" w:hAnsi="Times New Roman" w:cs="Times New Roman"/>
          <w:color w:val="auto"/>
        </w:rPr>
        <w:t xml:space="preserve"> sytuacji oraz dokumenty potwierdzające zdarzenie (pożar, kradzież, zalani</w:t>
      </w:r>
      <w:r w:rsidR="00887EFF" w:rsidRPr="0056085B">
        <w:rPr>
          <w:rFonts w:ascii="Times New Roman" w:hAnsi="Times New Roman" w:cs="Times New Roman"/>
          <w:color w:val="auto"/>
        </w:rPr>
        <w:t>e, klęska żywiołowa lub inne) i </w:t>
      </w:r>
      <w:r w:rsidRPr="0056085B">
        <w:rPr>
          <w:rFonts w:ascii="Times New Roman" w:hAnsi="Times New Roman" w:cs="Times New Roman"/>
          <w:color w:val="auto"/>
        </w:rPr>
        <w:t>informacje o wysok</w:t>
      </w:r>
      <w:r w:rsidR="00C721A7" w:rsidRPr="0056085B">
        <w:rPr>
          <w:rFonts w:ascii="Times New Roman" w:hAnsi="Times New Roman" w:cs="Times New Roman"/>
          <w:color w:val="auto"/>
        </w:rPr>
        <w:t>ości powstałej szkody.</w:t>
      </w:r>
    </w:p>
    <w:p w:rsidR="00C721A7" w:rsidRPr="0056085B" w:rsidRDefault="008F000E" w:rsidP="0011535A">
      <w:pPr>
        <w:pStyle w:val="Default"/>
        <w:numPr>
          <w:ilvl w:val="0"/>
          <w:numId w:val="15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Wysokość zapomóg ustala</w:t>
      </w:r>
      <w:r w:rsidR="00887EFF" w:rsidRPr="0056085B">
        <w:rPr>
          <w:rFonts w:ascii="Times New Roman" w:hAnsi="Times New Roman" w:cs="Times New Roman"/>
          <w:color w:val="auto"/>
        </w:rPr>
        <w:t>na jest</w:t>
      </w:r>
      <w:r w:rsidRPr="0056085B">
        <w:rPr>
          <w:rFonts w:ascii="Times New Roman" w:hAnsi="Times New Roman" w:cs="Times New Roman"/>
          <w:color w:val="auto"/>
        </w:rPr>
        <w:t xml:space="preserve"> każdorazowo indywidualnie w ramach </w:t>
      </w:r>
      <w:r w:rsidR="00C721A7" w:rsidRPr="0056085B">
        <w:rPr>
          <w:rFonts w:ascii="Times New Roman" w:hAnsi="Times New Roman" w:cs="Times New Roman"/>
          <w:color w:val="auto"/>
        </w:rPr>
        <w:t>środków planowanych na ten cel.</w:t>
      </w:r>
    </w:p>
    <w:p w:rsidR="008F000E" w:rsidRPr="0056085B" w:rsidRDefault="008F000E" w:rsidP="0011535A">
      <w:pPr>
        <w:pStyle w:val="Default"/>
        <w:numPr>
          <w:ilvl w:val="0"/>
          <w:numId w:val="15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O zapomogę może wystąpić osoba zainteresowana, przedstawiciel związku zawodowego lub przełożony pracownika. </w:t>
      </w:r>
    </w:p>
    <w:p w:rsidR="008F000E" w:rsidRPr="0056085B" w:rsidRDefault="008F000E" w:rsidP="008F000E">
      <w:pPr>
        <w:pStyle w:val="Default"/>
        <w:rPr>
          <w:rFonts w:ascii="Times New Roman" w:hAnsi="Times New Roman" w:cs="Times New Roman"/>
          <w:color w:val="auto"/>
        </w:rPr>
      </w:pPr>
    </w:p>
    <w:p w:rsidR="008F000E" w:rsidRPr="0056085B" w:rsidRDefault="008F000E" w:rsidP="00C721A7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 19</w:t>
      </w:r>
    </w:p>
    <w:p w:rsidR="008F000E" w:rsidRPr="0056085B" w:rsidRDefault="008F000E" w:rsidP="008F000E">
      <w:pPr>
        <w:pStyle w:val="Default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 xml:space="preserve">Udzielanie pożyczek na cele mieszkaniowe </w:t>
      </w:r>
    </w:p>
    <w:p w:rsidR="00C721A7" w:rsidRPr="0056085B" w:rsidRDefault="00C721A7" w:rsidP="0011535A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O </w:t>
      </w:r>
      <w:r w:rsidR="008F000E" w:rsidRPr="0056085B">
        <w:rPr>
          <w:rFonts w:ascii="Times New Roman" w:hAnsi="Times New Roman" w:cs="Times New Roman"/>
          <w:color w:val="auto"/>
        </w:rPr>
        <w:t xml:space="preserve">pożyczkę ze środków funduszu mogą ubiegać się </w:t>
      </w:r>
      <w:r w:rsidRPr="0056085B">
        <w:rPr>
          <w:rFonts w:ascii="Times New Roman" w:hAnsi="Times New Roman" w:cs="Times New Roman"/>
          <w:color w:val="auto"/>
        </w:rPr>
        <w:t>pracownicy, emeryci i renciści oraz osoby przebywające na świadczeniach kompensacyjnych</w:t>
      </w:r>
      <w:r w:rsidR="00887EFF" w:rsidRPr="0056085B">
        <w:rPr>
          <w:rFonts w:ascii="Times New Roman" w:hAnsi="Times New Roman" w:cs="Times New Roman"/>
          <w:color w:val="auto"/>
        </w:rPr>
        <w:t xml:space="preserve"> i przedemerytalnych</w:t>
      </w:r>
      <w:r w:rsidRPr="0056085B">
        <w:rPr>
          <w:rFonts w:ascii="Times New Roman" w:hAnsi="Times New Roman" w:cs="Times New Roman"/>
          <w:color w:val="auto"/>
        </w:rPr>
        <w:t>.</w:t>
      </w:r>
    </w:p>
    <w:p w:rsidR="00C721A7" w:rsidRPr="0056085B" w:rsidRDefault="008F000E" w:rsidP="0011535A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O pożyczki na cele mieszkaniowe mogą ubiegać się pracownicy zatrudnieni na czas nieokreślony po przepracowaniu co najmniej 12 miesięcy</w:t>
      </w:r>
      <w:r w:rsidR="00C721A7" w:rsidRPr="0056085B">
        <w:rPr>
          <w:rFonts w:ascii="Times New Roman" w:hAnsi="Times New Roman" w:cs="Times New Roman"/>
          <w:color w:val="auto"/>
        </w:rPr>
        <w:t>.</w:t>
      </w:r>
    </w:p>
    <w:p w:rsidR="00F064D6" w:rsidRPr="0056085B" w:rsidRDefault="008F000E" w:rsidP="0011535A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Dopuszcza się ubieganie o pożyczki na cele mieszkan</w:t>
      </w:r>
      <w:r w:rsidR="00F064D6" w:rsidRPr="0056085B">
        <w:rPr>
          <w:rFonts w:ascii="Times New Roman" w:hAnsi="Times New Roman" w:cs="Times New Roman"/>
          <w:color w:val="auto"/>
        </w:rPr>
        <w:t>iowe przez osoby zatrudnione na </w:t>
      </w:r>
      <w:r w:rsidRPr="0056085B">
        <w:rPr>
          <w:rFonts w:ascii="Times New Roman" w:hAnsi="Times New Roman" w:cs="Times New Roman"/>
          <w:color w:val="auto"/>
        </w:rPr>
        <w:t>umowy na czas</w:t>
      </w:r>
      <w:r w:rsidR="00C721A7" w:rsidRPr="0056085B">
        <w:rPr>
          <w:rFonts w:ascii="Times New Roman" w:hAnsi="Times New Roman" w:cs="Times New Roman"/>
          <w:color w:val="auto"/>
        </w:rPr>
        <w:t xml:space="preserve"> określony</w:t>
      </w:r>
      <w:r w:rsidRPr="0056085B">
        <w:rPr>
          <w:rFonts w:ascii="Times New Roman" w:hAnsi="Times New Roman" w:cs="Times New Roman"/>
          <w:color w:val="auto"/>
        </w:rPr>
        <w:t>, o ile umowa o pracę jest na czas nie krótszy niż przewi</w:t>
      </w:r>
      <w:r w:rsidR="00F064D6" w:rsidRPr="0056085B">
        <w:rPr>
          <w:rFonts w:ascii="Times New Roman" w:hAnsi="Times New Roman" w:cs="Times New Roman"/>
          <w:color w:val="auto"/>
        </w:rPr>
        <w:t>dywany okres spłaty pożyczki.</w:t>
      </w:r>
    </w:p>
    <w:p w:rsidR="00F064D6" w:rsidRPr="0056085B" w:rsidRDefault="008F000E" w:rsidP="0011535A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O kolejności przyznawania pożyczek decyduje data złożenia wniosku</w:t>
      </w:r>
      <w:r w:rsidR="0090050C" w:rsidRPr="0056085B">
        <w:rPr>
          <w:rFonts w:ascii="Times New Roman" w:hAnsi="Times New Roman" w:cs="Times New Roman"/>
          <w:color w:val="auto"/>
        </w:rPr>
        <w:t xml:space="preserve"> </w:t>
      </w:r>
      <w:r w:rsidRPr="0056085B">
        <w:rPr>
          <w:rFonts w:ascii="Times New Roman" w:hAnsi="Times New Roman" w:cs="Times New Roman"/>
          <w:color w:val="auto"/>
        </w:rPr>
        <w:t xml:space="preserve">wnioski będą rozpatrywane raz </w:t>
      </w:r>
      <w:r w:rsidR="00F064D6" w:rsidRPr="0056085B">
        <w:rPr>
          <w:rFonts w:ascii="Times New Roman" w:hAnsi="Times New Roman" w:cs="Times New Roman"/>
          <w:color w:val="auto"/>
        </w:rPr>
        <w:t>na pół roku na zebraniu Komisji Socjalnej.</w:t>
      </w:r>
    </w:p>
    <w:p w:rsidR="00F064D6" w:rsidRPr="0056085B" w:rsidRDefault="008F000E" w:rsidP="0011535A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Cs/>
          <w:color w:val="auto"/>
        </w:rPr>
        <w:t>Pomoc socjalna na cele mieszkaniowe ma formę pożyczki na budowę, kupno lub remon</w:t>
      </w:r>
      <w:r w:rsidR="00F064D6" w:rsidRPr="0056085B">
        <w:rPr>
          <w:rFonts w:ascii="Times New Roman" w:hAnsi="Times New Roman" w:cs="Times New Roman"/>
          <w:bCs/>
          <w:color w:val="auto"/>
        </w:rPr>
        <w:t>t domu lub mieszkania i wynosi:</w:t>
      </w:r>
    </w:p>
    <w:p w:rsidR="00F064D6" w:rsidRPr="0056085B" w:rsidRDefault="0099072C" w:rsidP="0011535A">
      <w:pPr>
        <w:pStyle w:val="Default"/>
        <w:numPr>
          <w:ilvl w:val="1"/>
          <w:numId w:val="16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Cs/>
          <w:color w:val="auto"/>
        </w:rPr>
        <w:t>do 15 </w:t>
      </w:r>
      <w:r w:rsidR="008F000E" w:rsidRPr="0056085B">
        <w:rPr>
          <w:rFonts w:ascii="Times New Roman" w:hAnsi="Times New Roman" w:cs="Times New Roman"/>
          <w:bCs/>
          <w:color w:val="auto"/>
        </w:rPr>
        <w:t>000</w:t>
      </w:r>
      <w:r>
        <w:rPr>
          <w:rFonts w:ascii="Times New Roman" w:hAnsi="Times New Roman" w:cs="Times New Roman"/>
          <w:bCs/>
          <w:color w:val="auto"/>
        </w:rPr>
        <w:t>,00</w:t>
      </w:r>
      <w:r w:rsidR="008F000E" w:rsidRPr="0056085B">
        <w:rPr>
          <w:rFonts w:ascii="Times New Roman" w:hAnsi="Times New Roman" w:cs="Times New Roman"/>
          <w:bCs/>
          <w:color w:val="auto"/>
        </w:rPr>
        <w:t xml:space="preserve"> zł</w:t>
      </w:r>
      <w:r w:rsidR="00F064D6" w:rsidRPr="0056085B">
        <w:rPr>
          <w:rFonts w:ascii="Times New Roman" w:hAnsi="Times New Roman" w:cs="Times New Roman"/>
          <w:bCs/>
          <w:color w:val="auto"/>
        </w:rPr>
        <w:t xml:space="preserve"> na kupno, budowę lub rozbudowę,</w:t>
      </w:r>
    </w:p>
    <w:p w:rsidR="00F064D6" w:rsidRPr="0056085B" w:rsidRDefault="0099072C" w:rsidP="0011535A">
      <w:pPr>
        <w:pStyle w:val="Default"/>
        <w:numPr>
          <w:ilvl w:val="1"/>
          <w:numId w:val="16"/>
        </w:numPr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Cs/>
          <w:color w:val="auto"/>
        </w:rPr>
        <w:t>do 6 </w:t>
      </w:r>
      <w:r w:rsidR="00F064D6" w:rsidRPr="0056085B">
        <w:rPr>
          <w:rFonts w:ascii="Times New Roman" w:hAnsi="Times New Roman" w:cs="Times New Roman"/>
          <w:bCs/>
          <w:color w:val="auto"/>
        </w:rPr>
        <w:t>000</w:t>
      </w:r>
      <w:r>
        <w:rPr>
          <w:rFonts w:ascii="Times New Roman" w:hAnsi="Times New Roman" w:cs="Times New Roman"/>
          <w:bCs/>
          <w:color w:val="auto"/>
        </w:rPr>
        <w:t>,00</w:t>
      </w:r>
      <w:r w:rsidR="00F064D6" w:rsidRPr="0056085B">
        <w:rPr>
          <w:rFonts w:ascii="Times New Roman" w:hAnsi="Times New Roman" w:cs="Times New Roman"/>
          <w:bCs/>
          <w:color w:val="auto"/>
        </w:rPr>
        <w:t xml:space="preserve"> zł na remont.</w:t>
      </w:r>
    </w:p>
    <w:p w:rsidR="00F064D6" w:rsidRPr="0056085B" w:rsidRDefault="008F000E" w:rsidP="0011535A">
      <w:pPr>
        <w:pStyle w:val="Default"/>
        <w:ind w:firstLine="708"/>
        <w:jc w:val="both"/>
        <w:rPr>
          <w:rFonts w:ascii="Times New Roman" w:hAnsi="Times New Roman" w:cs="Times New Roman"/>
          <w:bCs/>
          <w:color w:val="auto"/>
        </w:rPr>
      </w:pPr>
      <w:r w:rsidRPr="0056085B">
        <w:rPr>
          <w:rFonts w:ascii="Times New Roman" w:hAnsi="Times New Roman" w:cs="Times New Roman"/>
          <w:bCs/>
          <w:color w:val="auto"/>
        </w:rPr>
        <w:t>Ok</w:t>
      </w:r>
      <w:r w:rsidR="00F064D6" w:rsidRPr="0056085B">
        <w:rPr>
          <w:rFonts w:ascii="Times New Roman" w:hAnsi="Times New Roman" w:cs="Times New Roman"/>
          <w:bCs/>
          <w:color w:val="auto"/>
        </w:rPr>
        <w:t>res spłaty: od 1 roku do 3 lat.</w:t>
      </w:r>
    </w:p>
    <w:p w:rsidR="00F064D6" w:rsidRPr="0056085B" w:rsidRDefault="008F000E" w:rsidP="0011535A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Pożyczka może być udzielona po zakończeniu spłacania pożyczki uprzednio zaciągniętej na ten cel, zgodnie z terminem osta</w:t>
      </w:r>
      <w:r w:rsidR="00F064D6" w:rsidRPr="0056085B">
        <w:rPr>
          <w:rFonts w:ascii="Times New Roman" w:hAnsi="Times New Roman" w:cs="Times New Roman"/>
          <w:color w:val="auto"/>
        </w:rPr>
        <w:t>tniej raty określonym w umowie.</w:t>
      </w:r>
    </w:p>
    <w:p w:rsidR="00F064D6" w:rsidRPr="0056085B" w:rsidRDefault="008F000E" w:rsidP="0011535A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Cs/>
          <w:color w:val="auto"/>
        </w:rPr>
        <w:t xml:space="preserve">Wnioski o przyznanie pożyczki można składać po </w:t>
      </w:r>
      <w:r w:rsidR="00F064D6" w:rsidRPr="0056085B">
        <w:rPr>
          <w:rFonts w:ascii="Times New Roman" w:hAnsi="Times New Roman" w:cs="Times New Roman"/>
          <w:bCs/>
          <w:color w:val="auto"/>
        </w:rPr>
        <w:t>spłaceniu poprzedniej pożyczki.</w:t>
      </w:r>
    </w:p>
    <w:p w:rsidR="00F064D6" w:rsidRPr="0056085B" w:rsidRDefault="008F000E" w:rsidP="0011535A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Wysokość pożyczek mieszkaniowych zależy od wys</w:t>
      </w:r>
      <w:r w:rsidR="00F064D6" w:rsidRPr="0056085B">
        <w:rPr>
          <w:rFonts w:ascii="Times New Roman" w:hAnsi="Times New Roman" w:cs="Times New Roman"/>
          <w:color w:val="auto"/>
        </w:rPr>
        <w:t>okości środków zgromadzonych na </w:t>
      </w:r>
      <w:r w:rsidRPr="0056085B">
        <w:rPr>
          <w:rFonts w:ascii="Times New Roman" w:hAnsi="Times New Roman" w:cs="Times New Roman"/>
          <w:color w:val="auto"/>
        </w:rPr>
        <w:t>rachunku Funduszu oraz kwoty przeznaczonej w dany</w:t>
      </w:r>
      <w:r w:rsidR="00F064D6" w:rsidRPr="0056085B">
        <w:rPr>
          <w:rFonts w:ascii="Times New Roman" w:hAnsi="Times New Roman" w:cs="Times New Roman"/>
          <w:color w:val="auto"/>
        </w:rPr>
        <w:t>m roku kalendarzowym w </w:t>
      </w:r>
      <w:r w:rsidRPr="0056085B">
        <w:rPr>
          <w:rFonts w:ascii="Times New Roman" w:hAnsi="Times New Roman" w:cs="Times New Roman"/>
          <w:color w:val="auto"/>
        </w:rPr>
        <w:t>planie</w:t>
      </w:r>
      <w:r w:rsidR="00F064D6" w:rsidRPr="0056085B">
        <w:rPr>
          <w:rFonts w:ascii="Times New Roman" w:hAnsi="Times New Roman" w:cs="Times New Roman"/>
          <w:color w:val="auto"/>
        </w:rPr>
        <w:t xml:space="preserve"> </w:t>
      </w:r>
      <w:r w:rsidR="0090050C" w:rsidRPr="0056085B">
        <w:rPr>
          <w:rFonts w:ascii="Times New Roman" w:hAnsi="Times New Roman" w:cs="Times New Roman"/>
          <w:color w:val="auto"/>
        </w:rPr>
        <w:t xml:space="preserve">rzeczowo-finansowym </w:t>
      </w:r>
      <w:r w:rsidR="00F064D6" w:rsidRPr="0056085B">
        <w:rPr>
          <w:rFonts w:ascii="Times New Roman" w:hAnsi="Times New Roman" w:cs="Times New Roman"/>
          <w:color w:val="auto"/>
        </w:rPr>
        <w:t>Funduszu na cele mieszkaniowe.</w:t>
      </w:r>
    </w:p>
    <w:p w:rsidR="00F064D6" w:rsidRPr="0056085B" w:rsidRDefault="008F000E" w:rsidP="0011535A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Wysokość przyznawanych w danym roku pożyczek ustala Komisja podczas tworze</w:t>
      </w:r>
      <w:r w:rsidR="00F064D6" w:rsidRPr="0056085B">
        <w:rPr>
          <w:rFonts w:ascii="Times New Roman" w:hAnsi="Times New Roman" w:cs="Times New Roman"/>
          <w:color w:val="auto"/>
        </w:rPr>
        <w:t>nia rocznego planu finansowego.</w:t>
      </w:r>
    </w:p>
    <w:p w:rsidR="00F064D6" w:rsidRPr="0056085B" w:rsidRDefault="008F000E" w:rsidP="0011535A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lastRenderedPageBreak/>
        <w:t>Podstawę do przyznania świadczenia stanowi wniosek osoby uprawnionej</w:t>
      </w:r>
      <w:r w:rsidR="00887EFF" w:rsidRPr="0056085B">
        <w:rPr>
          <w:rFonts w:ascii="Times New Roman" w:hAnsi="Times New Roman" w:cs="Times New Roman"/>
          <w:color w:val="auto"/>
        </w:rPr>
        <w:t xml:space="preserve"> (załącznik nr </w:t>
      </w:r>
      <w:r w:rsidR="0011535A">
        <w:rPr>
          <w:rFonts w:ascii="Times New Roman" w:hAnsi="Times New Roman" w:cs="Times New Roman"/>
          <w:color w:val="auto"/>
        </w:rPr>
        <w:t>5</w:t>
      </w:r>
      <w:r w:rsidR="00887EFF" w:rsidRPr="0056085B">
        <w:rPr>
          <w:rFonts w:ascii="Times New Roman" w:hAnsi="Times New Roman" w:cs="Times New Roman"/>
          <w:color w:val="auto"/>
        </w:rPr>
        <w:t>)</w:t>
      </w:r>
      <w:r w:rsidR="00F064D6" w:rsidRPr="0056085B">
        <w:rPr>
          <w:rFonts w:ascii="Times New Roman" w:hAnsi="Times New Roman" w:cs="Times New Roman"/>
          <w:color w:val="auto"/>
        </w:rPr>
        <w:t>.</w:t>
      </w:r>
    </w:p>
    <w:p w:rsidR="00F064D6" w:rsidRPr="0056085B" w:rsidRDefault="008F000E" w:rsidP="0011535A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Obsługę finansowo-księgową pożyczek p</w:t>
      </w:r>
      <w:r w:rsidR="00F064D6" w:rsidRPr="0056085B">
        <w:rPr>
          <w:rFonts w:ascii="Times New Roman" w:hAnsi="Times New Roman" w:cs="Times New Roman"/>
          <w:color w:val="auto"/>
        </w:rPr>
        <w:t>rowadzą pracownicy Księgowości.</w:t>
      </w:r>
    </w:p>
    <w:p w:rsidR="00F064D6" w:rsidRPr="0056085B" w:rsidRDefault="008F000E" w:rsidP="0011535A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Warunki spłaty udzielonej pożyczki określa um</w:t>
      </w:r>
      <w:r w:rsidR="00F064D6" w:rsidRPr="0056085B">
        <w:rPr>
          <w:rFonts w:ascii="Times New Roman" w:hAnsi="Times New Roman" w:cs="Times New Roman"/>
          <w:color w:val="auto"/>
        </w:rPr>
        <w:t>owa zawarta między Dyrektorem a </w:t>
      </w:r>
      <w:r w:rsidRPr="0056085B">
        <w:rPr>
          <w:rFonts w:ascii="Times New Roman" w:hAnsi="Times New Roman" w:cs="Times New Roman"/>
          <w:color w:val="auto"/>
        </w:rPr>
        <w:t xml:space="preserve">pożyczkobiorcą w </w:t>
      </w:r>
      <w:r w:rsidR="00F064D6" w:rsidRPr="0056085B">
        <w:rPr>
          <w:rFonts w:ascii="Times New Roman" w:hAnsi="Times New Roman" w:cs="Times New Roman"/>
          <w:color w:val="auto"/>
        </w:rPr>
        <w:t>2</w:t>
      </w:r>
      <w:r w:rsidRPr="0056085B">
        <w:rPr>
          <w:rFonts w:ascii="Times New Roman" w:hAnsi="Times New Roman" w:cs="Times New Roman"/>
          <w:color w:val="auto"/>
        </w:rPr>
        <w:t xml:space="preserve"> egzemplarzach (pożyczkobiorca, księgowość</w:t>
      </w:r>
      <w:r w:rsidR="00F064D6" w:rsidRPr="0056085B">
        <w:rPr>
          <w:rFonts w:ascii="Times New Roman" w:hAnsi="Times New Roman" w:cs="Times New Roman"/>
          <w:color w:val="auto"/>
        </w:rPr>
        <w:t>).</w:t>
      </w:r>
    </w:p>
    <w:p w:rsidR="00F064D6" w:rsidRPr="0056085B" w:rsidRDefault="008F000E" w:rsidP="0011535A">
      <w:pPr>
        <w:pStyle w:val="Default"/>
        <w:ind w:left="720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Wzór umowy zawarty jest w załącz</w:t>
      </w:r>
      <w:r w:rsidR="00F064D6" w:rsidRPr="0056085B">
        <w:rPr>
          <w:rFonts w:ascii="Times New Roman" w:hAnsi="Times New Roman" w:cs="Times New Roman"/>
          <w:color w:val="auto"/>
        </w:rPr>
        <w:t>niku</w:t>
      </w:r>
      <w:r w:rsidR="00887EFF" w:rsidRPr="0056085B">
        <w:rPr>
          <w:rFonts w:ascii="Times New Roman" w:hAnsi="Times New Roman" w:cs="Times New Roman"/>
          <w:color w:val="auto"/>
        </w:rPr>
        <w:t xml:space="preserve"> nr </w:t>
      </w:r>
      <w:r w:rsidR="0011535A">
        <w:rPr>
          <w:rFonts w:ascii="Times New Roman" w:hAnsi="Times New Roman" w:cs="Times New Roman"/>
          <w:color w:val="auto"/>
        </w:rPr>
        <w:t>6</w:t>
      </w:r>
      <w:r w:rsidR="00F064D6" w:rsidRPr="0056085B">
        <w:rPr>
          <w:rFonts w:ascii="Times New Roman" w:hAnsi="Times New Roman" w:cs="Times New Roman"/>
          <w:color w:val="auto"/>
        </w:rPr>
        <w:t xml:space="preserve"> do niniejszego regulaminu.</w:t>
      </w:r>
    </w:p>
    <w:p w:rsidR="00F064D6" w:rsidRPr="0056085B" w:rsidRDefault="008F000E" w:rsidP="0011535A">
      <w:pPr>
        <w:pStyle w:val="Default"/>
        <w:numPr>
          <w:ilvl w:val="0"/>
          <w:numId w:val="16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Pożyczki mieszkaniowe podlegają oprocentowaniu w</w:t>
      </w:r>
      <w:r w:rsidR="00F064D6" w:rsidRPr="0056085B">
        <w:rPr>
          <w:rFonts w:ascii="Times New Roman" w:hAnsi="Times New Roman" w:cs="Times New Roman"/>
          <w:color w:val="auto"/>
        </w:rPr>
        <w:t xml:space="preserve"> wysokości 2% od kwoty pożyczki.</w:t>
      </w:r>
    </w:p>
    <w:p w:rsidR="00BE15FE" w:rsidRPr="0056085B" w:rsidRDefault="008F000E" w:rsidP="0011535A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56085B">
        <w:rPr>
          <w:rFonts w:ascii="Times New Roman" w:hAnsi="Times New Roman"/>
          <w:bCs/>
          <w:sz w:val="24"/>
          <w:szCs w:val="24"/>
        </w:rPr>
        <w:t>Pożyczki mieszkaniowe podlegają poręczeniu przez dwie osoby up</w:t>
      </w:r>
      <w:r w:rsidR="00BE15FE" w:rsidRPr="0056085B">
        <w:rPr>
          <w:rFonts w:ascii="Times New Roman" w:hAnsi="Times New Roman"/>
          <w:bCs/>
          <w:sz w:val="24"/>
          <w:szCs w:val="24"/>
        </w:rPr>
        <w:t>rawnione do </w:t>
      </w:r>
      <w:r w:rsidR="00091429" w:rsidRPr="0056085B">
        <w:rPr>
          <w:rFonts w:ascii="Times New Roman" w:hAnsi="Times New Roman"/>
          <w:bCs/>
          <w:sz w:val="24"/>
          <w:szCs w:val="24"/>
        </w:rPr>
        <w:t>korzystania z ZFŚS.</w:t>
      </w:r>
    </w:p>
    <w:p w:rsidR="00BE15FE" w:rsidRPr="0056085B" w:rsidRDefault="008F000E" w:rsidP="0011535A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085B">
        <w:rPr>
          <w:rFonts w:ascii="Times New Roman" w:hAnsi="Times New Roman"/>
          <w:sz w:val="24"/>
          <w:szCs w:val="24"/>
        </w:rPr>
        <w:t xml:space="preserve">Okres spłaty pożyczek mieszkaniowych rozpoczyna się </w:t>
      </w:r>
      <w:r w:rsidR="00BE15FE" w:rsidRPr="0056085B">
        <w:rPr>
          <w:rFonts w:ascii="Times New Roman" w:hAnsi="Times New Roman"/>
          <w:sz w:val="24"/>
          <w:szCs w:val="24"/>
        </w:rPr>
        <w:t>po upływie miesiąca od daty jej </w:t>
      </w:r>
      <w:r w:rsidRPr="0056085B">
        <w:rPr>
          <w:rFonts w:ascii="Times New Roman" w:hAnsi="Times New Roman"/>
          <w:sz w:val="24"/>
          <w:szCs w:val="24"/>
        </w:rPr>
        <w:t>wypłacenia w formie</w:t>
      </w:r>
      <w:r w:rsidR="00BE15FE" w:rsidRPr="0056085B">
        <w:rPr>
          <w:rFonts w:ascii="Times New Roman" w:hAnsi="Times New Roman"/>
          <w:sz w:val="24"/>
          <w:szCs w:val="24"/>
        </w:rPr>
        <w:t xml:space="preserve"> potrąceń z wynagrodzenia.</w:t>
      </w:r>
    </w:p>
    <w:p w:rsidR="00BE15FE" w:rsidRPr="0056085B" w:rsidRDefault="008F000E" w:rsidP="0011535A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085B">
        <w:rPr>
          <w:rFonts w:ascii="Times New Roman" w:hAnsi="Times New Roman"/>
          <w:sz w:val="24"/>
          <w:szCs w:val="24"/>
        </w:rPr>
        <w:t>Okres spłaty pożyczki pr</w:t>
      </w:r>
      <w:r w:rsidR="00091429" w:rsidRPr="0056085B">
        <w:rPr>
          <w:rFonts w:ascii="Times New Roman" w:hAnsi="Times New Roman"/>
          <w:sz w:val="24"/>
          <w:szCs w:val="24"/>
        </w:rPr>
        <w:t>zybiera inną formę w przypadku:</w:t>
      </w:r>
    </w:p>
    <w:p w:rsidR="00BE15FE" w:rsidRPr="0056085B" w:rsidRDefault="008F000E" w:rsidP="0011535A">
      <w:pPr>
        <w:pStyle w:val="Akapitzlist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085B">
        <w:rPr>
          <w:rFonts w:ascii="Times New Roman" w:hAnsi="Times New Roman"/>
          <w:sz w:val="24"/>
          <w:szCs w:val="24"/>
        </w:rPr>
        <w:t>zmiany miejsca pracy pożyczkobiorcy za przeniesieniem służbowym – spłata pożyczki w całości jednorazowo lub w ratach zgodnie z postanowieniami umowy (po uzgodnieniu z Komisj</w:t>
      </w:r>
      <w:r w:rsidR="00BE15FE" w:rsidRPr="0056085B">
        <w:rPr>
          <w:rFonts w:ascii="Times New Roman" w:hAnsi="Times New Roman"/>
          <w:sz w:val="24"/>
          <w:szCs w:val="24"/>
        </w:rPr>
        <w:t>ą),</w:t>
      </w:r>
    </w:p>
    <w:p w:rsidR="00BE15FE" w:rsidRPr="0056085B" w:rsidRDefault="008F000E" w:rsidP="0011535A">
      <w:pPr>
        <w:pStyle w:val="Akapitzlist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085B">
        <w:rPr>
          <w:rFonts w:ascii="Times New Roman" w:hAnsi="Times New Roman"/>
          <w:sz w:val="24"/>
          <w:szCs w:val="24"/>
        </w:rPr>
        <w:t>rozwiązania stosunku pracy z powodu przej</w:t>
      </w:r>
      <w:r w:rsidR="00BE15FE" w:rsidRPr="0056085B">
        <w:rPr>
          <w:rFonts w:ascii="Times New Roman" w:hAnsi="Times New Roman"/>
          <w:sz w:val="24"/>
          <w:szCs w:val="24"/>
        </w:rPr>
        <w:t>ścia na emeryturę lub rentę – w </w:t>
      </w:r>
      <w:r w:rsidRPr="0056085B">
        <w:rPr>
          <w:rFonts w:ascii="Times New Roman" w:hAnsi="Times New Roman"/>
          <w:sz w:val="24"/>
          <w:szCs w:val="24"/>
        </w:rPr>
        <w:t>ratach z</w:t>
      </w:r>
      <w:r w:rsidR="00BE15FE" w:rsidRPr="0056085B">
        <w:rPr>
          <w:rFonts w:ascii="Times New Roman" w:hAnsi="Times New Roman"/>
          <w:sz w:val="24"/>
          <w:szCs w:val="24"/>
        </w:rPr>
        <w:t>godnie z postanowieniami umowy,</w:t>
      </w:r>
    </w:p>
    <w:p w:rsidR="00BE15FE" w:rsidRPr="0056085B" w:rsidRDefault="008F000E" w:rsidP="0011535A">
      <w:pPr>
        <w:pStyle w:val="Akapitzlist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085B">
        <w:rPr>
          <w:rFonts w:ascii="Times New Roman" w:hAnsi="Times New Roman"/>
          <w:sz w:val="24"/>
          <w:szCs w:val="24"/>
        </w:rPr>
        <w:t>rozwiązania stosunku pracy za wypowiedzeniem lub porozumieniem stron –</w:t>
      </w:r>
      <w:r w:rsidR="00BE15FE" w:rsidRPr="0056085B">
        <w:rPr>
          <w:rFonts w:ascii="Times New Roman" w:hAnsi="Times New Roman"/>
          <w:sz w:val="24"/>
          <w:szCs w:val="24"/>
        </w:rPr>
        <w:t xml:space="preserve"> natychmiastowa spłata całości.</w:t>
      </w:r>
    </w:p>
    <w:p w:rsidR="008F000E" w:rsidRPr="0056085B" w:rsidRDefault="008F000E" w:rsidP="0011535A">
      <w:pPr>
        <w:pStyle w:val="Akapitzlist"/>
        <w:numPr>
          <w:ilvl w:val="1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085B">
        <w:rPr>
          <w:rFonts w:ascii="Times New Roman" w:hAnsi="Times New Roman"/>
          <w:sz w:val="24"/>
          <w:szCs w:val="24"/>
        </w:rPr>
        <w:t>rozwiązanie umowy o pracę z winy leżącej po stronie pracownika – n</w:t>
      </w:r>
      <w:r w:rsidR="00BE15FE" w:rsidRPr="0056085B">
        <w:rPr>
          <w:rFonts w:ascii="Times New Roman" w:hAnsi="Times New Roman"/>
          <w:sz w:val="24"/>
          <w:szCs w:val="24"/>
        </w:rPr>
        <w:t>atychmiastowa spłata w całości.</w:t>
      </w:r>
    </w:p>
    <w:p w:rsidR="00BE15FE" w:rsidRPr="0056085B" w:rsidRDefault="008F000E" w:rsidP="0011535A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085B">
        <w:rPr>
          <w:rFonts w:ascii="Times New Roman" w:hAnsi="Times New Roman"/>
          <w:sz w:val="24"/>
          <w:szCs w:val="24"/>
        </w:rPr>
        <w:t>W razie zaprzestania spłacania pożyczki przez pożyczk</w:t>
      </w:r>
      <w:r w:rsidR="00BE15FE" w:rsidRPr="0056085B">
        <w:rPr>
          <w:rFonts w:ascii="Times New Roman" w:hAnsi="Times New Roman"/>
          <w:sz w:val="24"/>
          <w:szCs w:val="24"/>
        </w:rPr>
        <w:t>obiorcę traci on uprawnienia do </w:t>
      </w:r>
      <w:r w:rsidRPr="0056085B">
        <w:rPr>
          <w:rFonts w:ascii="Times New Roman" w:hAnsi="Times New Roman"/>
          <w:sz w:val="24"/>
          <w:szCs w:val="24"/>
        </w:rPr>
        <w:t>korzystania z ZFŚS a równowartość przypadaj</w:t>
      </w:r>
      <w:r w:rsidR="00BE15FE" w:rsidRPr="0056085B">
        <w:rPr>
          <w:rFonts w:ascii="Times New Roman" w:hAnsi="Times New Roman"/>
          <w:sz w:val="24"/>
          <w:szCs w:val="24"/>
        </w:rPr>
        <w:t>ącego świadczenia przechodzi na </w:t>
      </w:r>
      <w:r w:rsidRPr="0056085B">
        <w:rPr>
          <w:rFonts w:ascii="Times New Roman" w:hAnsi="Times New Roman"/>
          <w:sz w:val="24"/>
          <w:szCs w:val="24"/>
        </w:rPr>
        <w:t>poczet spłaty pożyczki. Przez okres pięciu lat traci on praw</w:t>
      </w:r>
      <w:r w:rsidR="00BE15FE" w:rsidRPr="0056085B">
        <w:rPr>
          <w:rFonts w:ascii="Times New Roman" w:hAnsi="Times New Roman"/>
          <w:sz w:val="24"/>
          <w:szCs w:val="24"/>
        </w:rPr>
        <w:t>o do ubiegania się o pożyczkę</w:t>
      </w:r>
    </w:p>
    <w:p w:rsidR="00BE15FE" w:rsidRPr="0056085B" w:rsidRDefault="008F000E" w:rsidP="0011535A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085B">
        <w:rPr>
          <w:rFonts w:ascii="Times New Roman" w:hAnsi="Times New Roman"/>
          <w:sz w:val="24"/>
          <w:szCs w:val="24"/>
        </w:rPr>
        <w:t xml:space="preserve">Pożyczka niespłacona przez zmarłego pożyczkobiorcę </w:t>
      </w:r>
      <w:r w:rsidR="00335BDA">
        <w:rPr>
          <w:rFonts w:ascii="Times New Roman" w:hAnsi="Times New Roman"/>
          <w:sz w:val="24"/>
          <w:szCs w:val="24"/>
        </w:rPr>
        <w:t>podlega umorzeniu.</w:t>
      </w:r>
    </w:p>
    <w:p w:rsidR="00BE15FE" w:rsidRPr="0056085B" w:rsidRDefault="008F000E" w:rsidP="0011535A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085B">
        <w:rPr>
          <w:rFonts w:ascii="Times New Roman" w:hAnsi="Times New Roman"/>
          <w:sz w:val="24"/>
          <w:szCs w:val="24"/>
        </w:rPr>
        <w:t>Pożyczka na uzasadniony wniosek pożyczkobiorcy może być, za zgodą poręczycieli przyznana z równoczesnym zawieszen</w:t>
      </w:r>
      <w:r w:rsidR="00BE15FE" w:rsidRPr="0056085B">
        <w:rPr>
          <w:rFonts w:ascii="Times New Roman" w:hAnsi="Times New Roman"/>
          <w:sz w:val="24"/>
          <w:szCs w:val="24"/>
        </w:rPr>
        <w:t>iem spłaty na okres 6 miesięcy.</w:t>
      </w:r>
    </w:p>
    <w:p w:rsidR="008F000E" w:rsidRPr="0056085B" w:rsidRDefault="008F000E" w:rsidP="0011535A">
      <w:pPr>
        <w:pStyle w:val="Akapitzlist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085B">
        <w:rPr>
          <w:rFonts w:ascii="Times New Roman" w:hAnsi="Times New Roman"/>
          <w:sz w:val="24"/>
          <w:szCs w:val="24"/>
        </w:rPr>
        <w:t>Spłata pożyczki na uzasadniony wniosek pożycz</w:t>
      </w:r>
      <w:r w:rsidR="00BE15FE" w:rsidRPr="0056085B">
        <w:rPr>
          <w:rFonts w:ascii="Times New Roman" w:hAnsi="Times New Roman"/>
          <w:sz w:val="24"/>
          <w:szCs w:val="24"/>
        </w:rPr>
        <w:t>kobiorcy może być zawieszona na </w:t>
      </w:r>
      <w:r w:rsidRPr="0056085B">
        <w:rPr>
          <w:rFonts w:ascii="Times New Roman" w:hAnsi="Times New Roman"/>
          <w:sz w:val="24"/>
          <w:szCs w:val="24"/>
        </w:rPr>
        <w:t xml:space="preserve">okres 3 miesięcy. </w:t>
      </w:r>
    </w:p>
    <w:p w:rsidR="008F000E" w:rsidRPr="0056085B" w:rsidRDefault="008F000E" w:rsidP="00BE15FE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§20</w:t>
      </w:r>
    </w:p>
    <w:p w:rsidR="008F000E" w:rsidRPr="0056085B" w:rsidRDefault="008F000E" w:rsidP="00BE15FE">
      <w:pPr>
        <w:pStyle w:val="Default"/>
        <w:ind w:firstLine="360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 xml:space="preserve">Jednorazowe dofinansowanie do wypoczynku lub działalności </w:t>
      </w:r>
      <w:proofErr w:type="spellStart"/>
      <w:r w:rsidRPr="0056085B">
        <w:rPr>
          <w:rFonts w:ascii="Times New Roman" w:hAnsi="Times New Roman" w:cs="Times New Roman"/>
          <w:b/>
          <w:bCs/>
          <w:color w:val="auto"/>
        </w:rPr>
        <w:t>kulturalno</w:t>
      </w:r>
      <w:proofErr w:type="spellEnd"/>
      <w:r w:rsidRPr="0056085B">
        <w:rPr>
          <w:rFonts w:ascii="Times New Roman" w:hAnsi="Times New Roman" w:cs="Times New Roman"/>
          <w:b/>
          <w:bCs/>
          <w:color w:val="auto"/>
        </w:rPr>
        <w:t xml:space="preserve"> – oświatowej, zorganizowanych we własnym zakresie </w:t>
      </w:r>
    </w:p>
    <w:p w:rsidR="00BE15FE" w:rsidRPr="0056085B" w:rsidRDefault="00BE15FE" w:rsidP="0011535A">
      <w:pPr>
        <w:pStyle w:val="Default"/>
        <w:numPr>
          <w:ilvl w:val="0"/>
          <w:numId w:val="20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O </w:t>
      </w:r>
      <w:r w:rsidR="008F000E" w:rsidRPr="0056085B">
        <w:rPr>
          <w:rFonts w:ascii="Times New Roman" w:hAnsi="Times New Roman" w:cs="Times New Roman"/>
          <w:color w:val="auto"/>
        </w:rPr>
        <w:t>dofinansowanie może ubiegać się osoba uprawniona,</w:t>
      </w:r>
      <w:r w:rsidRPr="0056085B">
        <w:rPr>
          <w:rFonts w:ascii="Times New Roman" w:hAnsi="Times New Roman" w:cs="Times New Roman"/>
          <w:color w:val="auto"/>
        </w:rPr>
        <w:t xml:space="preserve"> wymieniona w §15, pkt 1,2 i 3.</w:t>
      </w:r>
    </w:p>
    <w:p w:rsidR="00BE15FE" w:rsidRPr="0056085B" w:rsidRDefault="008F000E" w:rsidP="0011535A">
      <w:pPr>
        <w:pStyle w:val="Default"/>
        <w:numPr>
          <w:ilvl w:val="0"/>
          <w:numId w:val="20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Dofinansowanie ustalone będzie w oparciu o kryt</w:t>
      </w:r>
      <w:r w:rsidR="00FE667E">
        <w:rPr>
          <w:rFonts w:ascii="Times New Roman" w:hAnsi="Times New Roman" w:cs="Times New Roman"/>
          <w:color w:val="auto"/>
        </w:rPr>
        <w:t>erium dochodowe pracowników, na </w:t>
      </w:r>
      <w:r w:rsidRPr="0056085B">
        <w:rPr>
          <w:rFonts w:ascii="Times New Roman" w:hAnsi="Times New Roman" w:cs="Times New Roman"/>
          <w:color w:val="auto"/>
        </w:rPr>
        <w:t>podstawie złożonego oświadczenia</w:t>
      </w:r>
      <w:r w:rsidR="00BE15FE" w:rsidRPr="0056085B">
        <w:rPr>
          <w:rFonts w:ascii="Times New Roman" w:hAnsi="Times New Roman" w:cs="Times New Roman"/>
          <w:color w:val="auto"/>
        </w:rPr>
        <w:t xml:space="preserve"> </w:t>
      </w:r>
      <w:r w:rsidRPr="0056085B">
        <w:rPr>
          <w:rFonts w:ascii="Times New Roman" w:hAnsi="Times New Roman" w:cs="Times New Roman"/>
          <w:color w:val="auto"/>
        </w:rPr>
        <w:t xml:space="preserve">(nie złożenie oświadczenia powoduje utratę </w:t>
      </w:r>
      <w:r w:rsidR="00BE15FE" w:rsidRPr="0056085B">
        <w:rPr>
          <w:rFonts w:ascii="Times New Roman" w:hAnsi="Times New Roman" w:cs="Times New Roman"/>
          <w:color w:val="auto"/>
        </w:rPr>
        <w:t xml:space="preserve">prawa do dofinansowania z </w:t>
      </w:r>
      <w:proofErr w:type="spellStart"/>
      <w:r w:rsidR="00BE15FE" w:rsidRPr="0056085B">
        <w:rPr>
          <w:rFonts w:ascii="Times New Roman" w:hAnsi="Times New Roman" w:cs="Times New Roman"/>
          <w:color w:val="auto"/>
        </w:rPr>
        <w:t>zfśs</w:t>
      </w:r>
      <w:proofErr w:type="spellEnd"/>
      <w:r w:rsidR="00BE15FE" w:rsidRPr="0056085B">
        <w:rPr>
          <w:rFonts w:ascii="Times New Roman" w:hAnsi="Times New Roman" w:cs="Times New Roman"/>
          <w:color w:val="auto"/>
        </w:rPr>
        <w:t>)</w:t>
      </w:r>
      <w:r w:rsidRPr="0056085B">
        <w:rPr>
          <w:rFonts w:ascii="Times New Roman" w:hAnsi="Times New Roman" w:cs="Times New Roman"/>
          <w:color w:val="auto"/>
        </w:rPr>
        <w:t>.</w:t>
      </w:r>
    </w:p>
    <w:p w:rsidR="00BE15FE" w:rsidRPr="0056085B" w:rsidRDefault="008F000E" w:rsidP="0011535A">
      <w:pPr>
        <w:pStyle w:val="Default"/>
        <w:numPr>
          <w:ilvl w:val="0"/>
          <w:numId w:val="20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Wypłata dopłaty następować będzie w terminie określ</w:t>
      </w:r>
      <w:r w:rsidR="0066649B">
        <w:rPr>
          <w:rFonts w:ascii="Times New Roman" w:hAnsi="Times New Roman" w:cs="Times New Roman"/>
          <w:color w:val="auto"/>
        </w:rPr>
        <w:t>onym przez Komisję Socjalną, na </w:t>
      </w:r>
      <w:r w:rsidRPr="0056085B">
        <w:rPr>
          <w:rFonts w:ascii="Times New Roman" w:hAnsi="Times New Roman" w:cs="Times New Roman"/>
          <w:color w:val="auto"/>
        </w:rPr>
        <w:t>wniosek osoby uprawnionej</w:t>
      </w:r>
      <w:r w:rsidR="0011535A">
        <w:rPr>
          <w:rFonts w:ascii="Times New Roman" w:hAnsi="Times New Roman" w:cs="Times New Roman"/>
          <w:color w:val="auto"/>
        </w:rPr>
        <w:t xml:space="preserve"> (załącznik nr 4)</w:t>
      </w:r>
      <w:r w:rsidRPr="0056085B">
        <w:rPr>
          <w:rFonts w:ascii="Times New Roman" w:hAnsi="Times New Roman" w:cs="Times New Roman"/>
          <w:color w:val="auto"/>
        </w:rPr>
        <w:t>.</w:t>
      </w:r>
    </w:p>
    <w:p w:rsidR="008F000E" w:rsidRPr="0056085B" w:rsidRDefault="008F000E" w:rsidP="0011535A">
      <w:pPr>
        <w:pStyle w:val="Default"/>
        <w:numPr>
          <w:ilvl w:val="0"/>
          <w:numId w:val="20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Wysokość dofinansowania uzależniona będzie od możliwości finansowych funduszu. </w:t>
      </w:r>
    </w:p>
    <w:p w:rsidR="008F000E" w:rsidRPr="0056085B" w:rsidRDefault="008F000E" w:rsidP="008F000E">
      <w:pPr>
        <w:pStyle w:val="Default"/>
        <w:rPr>
          <w:rFonts w:ascii="Times New Roman" w:hAnsi="Times New Roman" w:cs="Times New Roman"/>
          <w:color w:val="auto"/>
        </w:rPr>
      </w:pPr>
    </w:p>
    <w:p w:rsidR="008F000E" w:rsidRPr="0056085B" w:rsidRDefault="008F000E" w:rsidP="00BE15FE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VI. Postanowienia końcowe</w:t>
      </w:r>
    </w:p>
    <w:p w:rsidR="008F000E" w:rsidRPr="0056085B" w:rsidRDefault="00091429" w:rsidP="00BE15FE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§21</w:t>
      </w:r>
    </w:p>
    <w:p w:rsidR="00BE15FE" w:rsidRPr="0056085B" w:rsidRDefault="008F000E" w:rsidP="0011535A">
      <w:pPr>
        <w:pStyle w:val="Default"/>
        <w:numPr>
          <w:ilvl w:val="0"/>
          <w:numId w:val="19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Wysokość i liczba przyznawanych świadczeń socjalnych zależy</w:t>
      </w:r>
      <w:r w:rsidR="00BE15FE" w:rsidRPr="0056085B">
        <w:rPr>
          <w:rFonts w:ascii="Times New Roman" w:hAnsi="Times New Roman" w:cs="Times New Roman"/>
          <w:color w:val="auto"/>
        </w:rPr>
        <w:t xml:space="preserve"> od wysokości środków Funduszu.</w:t>
      </w:r>
    </w:p>
    <w:p w:rsidR="00BE15FE" w:rsidRPr="0056085B" w:rsidRDefault="008F000E" w:rsidP="0011535A">
      <w:pPr>
        <w:pStyle w:val="Default"/>
        <w:numPr>
          <w:ilvl w:val="0"/>
          <w:numId w:val="19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lastRenderedPageBreak/>
        <w:t xml:space="preserve">O sposobie wykorzystania dodatkowych bądź niewykorzystanych środków decyduje każdorazowo </w:t>
      </w:r>
      <w:r w:rsidR="00BE15FE" w:rsidRPr="0056085B">
        <w:rPr>
          <w:rFonts w:ascii="Times New Roman" w:hAnsi="Times New Roman" w:cs="Times New Roman"/>
          <w:color w:val="auto"/>
        </w:rPr>
        <w:t>Dyrektor</w:t>
      </w:r>
      <w:r w:rsidR="00B4325D" w:rsidRPr="0056085B">
        <w:rPr>
          <w:rFonts w:ascii="Times New Roman" w:hAnsi="Times New Roman" w:cs="Times New Roman"/>
          <w:color w:val="auto"/>
        </w:rPr>
        <w:t xml:space="preserve"> w uzgodnieniu ze Związkami Zawodowymi po zasięgnięciu opinii Komisji Socjalnej</w:t>
      </w:r>
      <w:r w:rsidR="00BE15FE" w:rsidRPr="0056085B">
        <w:rPr>
          <w:rFonts w:ascii="Times New Roman" w:hAnsi="Times New Roman" w:cs="Times New Roman"/>
          <w:color w:val="auto"/>
        </w:rPr>
        <w:t>.</w:t>
      </w:r>
    </w:p>
    <w:p w:rsidR="00BE15FE" w:rsidRPr="0056085B" w:rsidRDefault="008F000E" w:rsidP="0011535A">
      <w:pPr>
        <w:pStyle w:val="Default"/>
        <w:numPr>
          <w:ilvl w:val="0"/>
          <w:numId w:val="19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Interpretacja niniejszego regulaminu przy rozpatrywaniu nietypowych </w:t>
      </w:r>
      <w:r w:rsidR="00BE15FE" w:rsidRPr="0056085B">
        <w:rPr>
          <w:rFonts w:ascii="Times New Roman" w:hAnsi="Times New Roman" w:cs="Times New Roman"/>
          <w:color w:val="auto"/>
        </w:rPr>
        <w:t>przypadków należy do Dyrektora.</w:t>
      </w:r>
    </w:p>
    <w:p w:rsidR="008F000E" w:rsidRPr="00D5036B" w:rsidRDefault="008F000E" w:rsidP="00D107DD">
      <w:pPr>
        <w:pStyle w:val="Default"/>
        <w:numPr>
          <w:ilvl w:val="0"/>
          <w:numId w:val="19"/>
        </w:numPr>
        <w:jc w:val="both"/>
        <w:rPr>
          <w:rFonts w:ascii="Times New Roman" w:hAnsi="Times New Roman" w:cs="Times New Roman"/>
          <w:color w:val="auto"/>
        </w:rPr>
      </w:pPr>
      <w:r w:rsidRPr="00D5036B">
        <w:rPr>
          <w:rFonts w:ascii="Times New Roman" w:hAnsi="Times New Roman" w:cs="Times New Roman"/>
          <w:color w:val="auto"/>
        </w:rPr>
        <w:t>Warunkiem koniecznym wnioskowania o świadczenia ze środków Funduszu jest systematyczne, punktualne, zgodne z umową regulowanie należn</w:t>
      </w:r>
      <w:r w:rsidR="00D5036B" w:rsidRPr="00D5036B">
        <w:rPr>
          <w:rFonts w:ascii="Times New Roman" w:hAnsi="Times New Roman" w:cs="Times New Roman"/>
          <w:color w:val="auto"/>
        </w:rPr>
        <w:t>ości rat zaciągniętej pożyczki.</w:t>
      </w:r>
    </w:p>
    <w:p w:rsidR="008F000E" w:rsidRPr="0056085B" w:rsidRDefault="008F000E" w:rsidP="00BE15FE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§22</w:t>
      </w:r>
    </w:p>
    <w:p w:rsidR="00BE15FE" w:rsidRPr="0056085B" w:rsidRDefault="008F000E" w:rsidP="0011535A">
      <w:pPr>
        <w:pStyle w:val="Default"/>
        <w:numPr>
          <w:ilvl w:val="0"/>
          <w:numId w:val="18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Propozycje Komisji dotyczące przyznawania świadczeń podlegają</w:t>
      </w:r>
      <w:r w:rsidR="00BE15FE" w:rsidRPr="0056085B">
        <w:rPr>
          <w:rFonts w:ascii="Times New Roman" w:hAnsi="Times New Roman" w:cs="Times New Roman"/>
          <w:color w:val="auto"/>
        </w:rPr>
        <w:t xml:space="preserve"> zatwierdzeniu przez Dyrektora</w:t>
      </w:r>
      <w:r w:rsidR="0066649B">
        <w:rPr>
          <w:rFonts w:ascii="Times New Roman" w:hAnsi="Times New Roman" w:cs="Times New Roman"/>
          <w:color w:val="auto"/>
        </w:rPr>
        <w:t xml:space="preserve"> w uzgodnieniu ze związkami zawodowymi</w:t>
      </w:r>
      <w:r w:rsidR="00BE15FE" w:rsidRPr="0056085B">
        <w:rPr>
          <w:rFonts w:ascii="Times New Roman" w:hAnsi="Times New Roman" w:cs="Times New Roman"/>
          <w:color w:val="auto"/>
        </w:rPr>
        <w:t>.</w:t>
      </w:r>
    </w:p>
    <w:p w:rsidR="008F000E" w:rsidRPr="0056085B" w:rsidRDefault="008F000E" w:rsidP="0011535A">
      <w:pPr>
        <w:pStyle w:val="Default"/>
        <w:numPr>
          <w:ilvl w:val="0"/>
          <w:numId w:val="18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Osoba uprawniona, która złożyła nieprawdziwe oświadczenie o wysokości dochodu, traci prawo do korzystania z funduszu </w:t>
      </w:r>
      <w:r w:rsidR="009837F6">
        <w:rPr>
          <w:rFonts w:ascii="Times New Roman" w:hAnsi="Times New Roman" w:cs="Times New Roman"/>
          <w:color w:val="auto"/>
        </w:rPr>
        <w:t>do momentu złożenia poprawnego</w:t>
      </w:r>
      <w:r w:rsidRPr="0056085B">
        <w:rPr>
          <w:rFonts w:ascii="Times New Roman" w:hAnsi="Times New Roman" w:cs="Times New Roman"/>
          <w:color w:val="auto"/>
        </w:rPr>
        <w:t xml:space="preserve"> oświadczenia. </w:t>
      </w:r>
    </w:p>
    <w:p w:rsidR="008F000E" w:rsidRPr="0056085B" w:rsidRDefault="008F000E" w:rsidP="008F000E">
      <w:pPr>
        <w:pStyle w:val="Default"/>
        <w:rPr>
          <w:rFonts w:ascii="Times New Roman" w:hAnsi="Times New Roman" w:cs="Times New Roman"/>
          <w:color w:val="auto"/>
        </w:rPr>
      </w:pPr>
    </w:p>
    <w:p w:rsidR="008F000E" w:rsidRPr="0056085B" w:rsidRDefault="008F000E" w:rsidP="007103FF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§23</w:t>
      </w:r>
    </w:p>
    <w:p w:rsidR="00BE15FE" w:rsidRPr="0056085B" w:rsidRDefault="008F000E" w:rsidP="007103FF">
      <w:pPr>
        <w:pStyle w:val="Default"/>
        <w:numPr>
          <w:ilvl w:val="0"/>
          <w:numId w:val="17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Nie korzystanie ze świadczeń funduszu nie uprawnia pracownika do żądania przez niego wyp</w:t>
      </w:r>
      <w:r w:rsidR="00BE15FE" w:rsidRPr="0056085B">
        <w:rPr>
          <w:rFonts w:ascii="Times New Roman" w:hAnsi="Times New Roman" w:cs="Times New Roman"/>
          <w:color w:val="auto"/>
        </w:rPr>
        <w:t>łaty ekwiwalentu z tego tytułu.</w:t>
      </w:r>
    </w:p>
    <w:p w:rsidR="00BE15FE" w:rsidRPr="0056085B" w:rsidRDefault="008F000E" w:rsidP="007103FF">
      <w:pPr>
        <w:pStyle w:val="Default"/>
        <w:numPr>
          <w:ilvl w:val="0"/>
          <w:numId w:val="17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Świadczenia socjalne nie mają charakteru roszczeniowego. Pracownik, który ich nie otrzyma nie ma prawa odwoływania się od decyzji </w:t>
      </w:r>
      <w:r w:rsidR="0066649B">
        <w:rPr>
          <w:rFonts w:ascii="Times New Roman" w:hAnsi="Times New Roman" w:cs="Times New Roman"/>
          <w:color w:val="auto"/>
        </w:rPr>
        <w:t>Dyrektora Szkoły uzgodnionej ze </w:t>
      </w:r>
      <w:r w:rsidRPr="0056085B">
        <w:rPr>
          <w:rFonts w:ascii="Times New Roman" w:hAnsi="Times New Roman" w:cs="Times New Roman"/>
          <w:color w:val="auto"/>
        </w:rPr>
        <w:t>związkami zawodowymi, chyba, że naruszone zostaną w sposób rażący p</w:t>
      </w:r>
      <w:r w:rsidR="00BE15FE" w:rsidRPr="0056085B">
        <w:rPr>
          <w:rFonts w:ascii="Times New Roman" w:hAnsi="Times New Roman" w:cs="Times New Roman"/>
          <w:color w:val="auto"/>
        </w:rPr>
        <w:t>rzepisy niniejszego regulaminu.</w:t>
      </w:r>
    </w:p>
    <w:p w:rsidR="008F000E" w:rsidRPr="0056085B" w:rsidRDefault="008F000E" w:rsidP="007103FF">
      <w:pPr>
        <w:pStyle w:val="Default"/>
        <w:numPr>
          <w:ilvl w:val="0"/>
          <w:numId w:val="17"/>
        </w:numPr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K</w:t>
      </w:r>
      <w:r w:rsidR="00BE15FE" w:rsidRPr="0056085B">
        <w:rPr>
          <w:rFonts w:ascii="Times New Roman" w:hAnsi="Times New Roman" w:cs="Times New Roman"/>
          <w:color w:val="auto"/>
        </w:rPr>
        <w:t xml:space="preserve">woty świadczeń, o których mowa </w:t>
      </w:r>
      <w:r w:rsidRPr="0056085B">
        <w:rPr>
          <w:rFonts w:ascii="Times New Roman" w:hAnsi="Times New Roman" w:cs="Times New Roman"/>
          <w:color w:val="auto"/>
        </w:rPr>
        <w:t xml:space="preserve">w regulaminie, dolicza się do dochodu osoby korzystającej ze świadczenia i podlegają one opodatkowaniu podatkiem dochodowym od osób fizycznych, zgodnie z odrębnymi przepisami w tym zakresie. </w:t>
      </w:r>
    </w:p>
    <w:p w:rsidR="008F000E" w:rsidRPr="0056085B" w:rsidRDefault="008F000E" w:rsidP="008F000E">
      <w:pPr>
        <w:pStyle w:val="Default"/>
        <w:rPr>
          <w:rFonts w:ascii="Times New Roman" w:hAnsi="Times New Roman" w:cs="Times New Roman"/>
          <w:color w:val="auto"/>
        </w:rPr>
      </w:pPr>
    </w:p>
    <w:p w:rsidR="008F000E" w:rsidRPr="0056085B" w:rsidRDefault="008F000E" w:rsidP="00BE15FE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§24</w:t>
      </w:r>
    </w:p>
    <w:p w:rsidR="008F000E" w:rsidRPr="0056085B" w:rsidRDefault="008F000E" w:rsidP="00BE15FE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Zmiany w zatwierdzonym regulaminie wprowadza </w:t>
      </w:r>
      <w:r w:rsidR="00BE15FE" w:rsidRPr="0056085B">
        <w:rPr>
          <w:rFonts w:ascii="Times New Roman" w:hAnsi="Times New Roman" w:cs="Times New Roman"/>
          <w:color w:val="auto"/>
        </w:rPr>
        <w:t>się w formie pisemnego aneksu w </w:t>
      </w:r>
      <w:r w:rsidRPr="0056085B">
        <w:rPr>
          <w:rFonts w:ascii="Times New Roman" w:hAnsi="Times New Roman" w:cs="Times New Roman"/>
          <w:color w:val="auto"/>
        </w:rPr>
        <w:t xml:space="preserve">trybie uchwalania regulaminu. </w:t>
      </w:r>
    </w:p>
    <w:p w:rsidR="008F000E" w:rsidRPr="0056085B" w:rsidRDefault="008F000E" w:rsidP="00BE15FE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§25</w:t>
      </w:r>
    </w:p>
    <w:p w:rsidR="008F000E" w:rsidRPr="0056085B" w:rsidRDefault="008F000E" w:rsidP="00BE15FE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Regulamin </w:t>
      </w:r>
      <w:r w:rsidR="00B4325D" w:rsidRPr="0056085B">
        <w:rPr>
          <w:rFonts w:ascii="Times New Roman" w:hAnsi="Times New Roman" w:cs="Times New Roman"/>
          <w:color w:val="auto"/>
        </w:rPr>
        <w:t xml:space="preserve">wraz z załącznikami </w:t>
      </w:r>
      <w:r w:rsidRPr="0056085B">
        <w:rPr>
          <w:rFonts w:ascii="Times New Roman" w:hAnsi="Times New Roman" w:cs="Times New Roman"/>
          <w:color w:val="auto"/>
        </w:rPr>
        <w:t>jest do wglądu w bibliotece szkolnej</w:t>
      </w:r>
      <w:r w:rsidR="00B4325D" w:rsidRPr="0056085B">
        <w:rPr>
          <w:rFonts w:ascii="Times New Roman" w:hAnsi="Times New Roman" w:cs="Times New Roman"/>
          <w:color w:val="auto"/>
        </w:rPr>
        <w:t xml:space="preserve"> oraz na stronie internetowej Szkoły</w:t>
      </w:r>
      <w:r w:rsidRPr="0056085B">
        <w:rPr>
          <w:rFonts w:ascii="Times New Roman" w:hAnsi="Times New Roman" w:cs="Times New Roman"/>
          <w:color w:val="auto"/>
        </w:rPr>
        <w:t xml:space="preserve">. </w:t>
      </w:r>
    </w:p>
    <w:p w:rsidR="008F000E" w:rsidRPr="0056085B" w:rsidRDefault="008F000E" w:rsidP="00BE15FE">
      <w:pPr>
        <w:pStyle w:val="Default"/>
        <w:jc w:val="center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§26</w:t>
      </w:r>
    </w:p>
    <w:p w:rsidR="008F000E" w:rsidRPr="0056085B" w:rsidRDefault="008F000E" w:rsidP="00BE15FE">
      <w:pPr>
        <w:pStyle w:val="Default"/>
        <w:ind w:firstLine="708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Regulamin niniejszy wchodzi w życie z dniem </w:t>
      </w:r>
      <w:r w:rsidR="00091429" w:rsidRPr="0056085B">
        <w:rPr>
          <w:rFonts w:ascii="Times New Roman" w:hAnsi="Times New Roman" w:cs="Times New Roman"/>
          <w:color w:val="auto"/>
        </w:rPr>
        <w:t xml:space="preserve">1 </w:t>
      </w:r>
      <w:r w:rsidR="00FB5BCC">
        <w:rPr>
          <w:rFonts w:ascii="Times New Roman" w:hAnsi="Times New Roman" w:cs="Times New Roman"/>
          <w:color w:val="auto"/>
        </w:rPr>
        <w:t>marca</w:t>
      </w:r>
      <w:r w:rsidR="00091429" w:rsidRPr="0056085B">
        <w:rPr>
          <w:rFonts w:ascii="Times New Roman" w:hAnsi="Times New Roman" w:cs="Times New Roman"/>
          <w:color w:val="auto"/>
        </w:rPr>
        <w:t xml:space="preserve"> 2021r.</w:t>
      </w:r>
      <w:r w:rsidRPr="0056085B">
        <w:rPr>
          <w:rFonts w:ascii="Times New Roman" w:hAnsi="Times New Roman" w:cs="Times New Roman"/>
          <w:color w:val="auto"/>
        </w:rPr>
        <w:t xml:space="preserve"> </w:t>
      </w:r>
    </w:p>
    <w:p w:rsidR="00091429" w:rsidRPr="0056085B" w:rsidRDefault="008F000E" w:rsidP="00BE15FE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 xml:space="preserve">Traci moc Regulamin z dnia </w:t>
      </w:r>
      <w:r w:rsidR="00091429" w:rsidRPr="0056085B">
        <w:rPr>
          <w:rFonts w:ascii="Times New Roman" w:hAnsi="Times New Roman" w:cs="Times New Roman"/>
          <w:color w:val="auto"/>
        </w:rPr>
        <w:t>20 maja 2016 r.</w:t>
      </w:r>
      <w:r w:rsidRPr="0056085B">
        <w:rPr>
          <w:rFonts w:ascii="Times New Roman" w:hAnsi="Times New Roman" w:cs="Times New Roman"/>
          <w:color w:val="auto"/>
        </w:rPr>
        <w:t xml:space="preserve"> </w:t>
      </w:r>
    </w:p>
    <w:p w:rsidR="0066649B" w:rsidRDefault="0066649B">
      <w:pPr>
        <w:spacing w:after="0" w:line="240" w:lineRule="auto"/>
        <w:rPr>
          <w:rFonts w:ascii="Times New Roman" w:hAnsi="Times New Roman"/>
        </w:rPr>
      </w:pPr>
    </w:p>
    <w:p w:rsidR="0066649B" w:rsidRDefault="0066649B">
      <w:pPr>
        <w:spacing w:after="0" w:line="240" w:lineRule="auto"/>
        <w:rPr>
          <w:rFonts w:ascii="Times New Roman" w:hAnsi="Times New Roman"/>
        </w:rPr>
      </w:pPr>
    </w:p>
    <w:p w:rsidR="0066649B" w:rsidRDefault="0066649B">
      <w:pPr>
        <w:spacing w:after="0" w:line="240" w:lineRule="auto"/>
        <w:rPr>
          <w:rFonts w:ascii="Times New Roman" w:hAnsi="Times New Roman"/>
        </w:rPr>
      </w:pPr>
    </w:p>
    <w:p w:rsidR="0066649B" w:rsidRDefault="0066649B">
      <w:pPr>
        <w:spacing w:after="0" w:line="240" w:lineRule="auto"/>
        <w:rPr>
          <w:rFonts w:ascii="Times New Roman" w:hAnsi="Times New Roman"/>
        </w:rPr>
      </w:pPr>
    </w:p>
    <w:p w:rsidR="00612A52" w:rsidRDefault="00612A52">
      <w:p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091429" w:rsidRDefault="0066649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6649B">
        <w:rPr>
          <w:rFonts w:ascii="Times New Roman" w:hAnsi="Times New Roman"/>
          <w:sz w:val="24"/>
          <w:szCs w:val="24"/>
        </w:rPr>
        <w:lastRenderedPageBreak/>
        <w:t>Załączniki:</w:t>
      </w:r>
    </w:p>
    <w:p w:rsidR="0066649B" w:rsidRDefault="0066649B" w:rsidP="0066649B">
      <w:pPr>
        <w:pStyle w:val="Akapitzlist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Tabela przedziałów dochodowych,</w:t>
      </w:r>
    </w:p>
    <w:p w:rsidR="0066649B" w:rsidRDefault="0066649B" w:rsidP="0066649B">
      <w:pPr>
        <w:pStyle w:val="Akapitzlist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Plan rzeczowo-finansowy ZFŚS,</w:t>
      </w:r>
    </w:p>
    <w:p w:rsidR="0066649B" w:rsidRDefault="0066649B" w:rsidP="0066649B">
      <w:pPr>
        <w:pStyle w:val="Akapitzlist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Oświadczenie o sytuacji życiowej, rodzinnej i materialnej osoby zamierzającej skorzystać ze świadczeń finansowanych z ZFŚS,</w:t>
      </w:r>
    </w:p>
    <w:p w:rsidR="0066649B" w:rsidRDefault="0066649B" w:rsidP="0066649B">
      <w:pPr>
        <w:pStyle w:val="Akapitzlist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Wniosek o przyznanie świadczenia z ZFŚS,</w:t>
      </w:r>
    </w:p>
    <w:p w:rsidR="0066649B" w:rsidRDefault="0066649B" w:rsidP="0066649B">
      <w:pPr>
        <w:pStyle w:val="Akapitzlist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Wniosek o przyznanie pożyczki w ramach działalności mieszkaniowej,</w:t>
      </w:r>
    </w:p>
    <w:p w:rsidR="0066649B" w:rsidRPr="00612A52" w:rsidRDefault="00612A52" w:rsidP="0066649B">
      <w:pPr>
        <w:pStyle w:val="Akapitzlist"/>
        <w:numPr>
          <w:ilvl w:val="0"/>
          <w:numId w:val="2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Wzór umowy o pożyczkę z ZFŚS.</w:t>
      </w:r>
    </w:p>
    <w:p w:rsidR="0066649B" w:rsidRDefault="0066649B" w:rsidP="006664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649B" w:rsidRDefault="0066649B" w:rsidP="006664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12A52" w:rsidRDefault="00612A52" w:rsidP="006664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12A52" w:rsidRDefault="00612A52" w:rsidP="006664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12A52" w:rsidRDefault="00612A52" w:rsidP="006664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649B" w:rsidRDefault="0066649B" w:rsidP="0066649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6649B" w:rsidRDefault="0066649B" w:rsidP="0066649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Uzgodniono ze Związkami Zawodowymi: …………………………………………………….</w:t>
      </w:r>
    </w:p>
    <w:p w:rsidR="0066649B" w:rsidRDefault="0066649B" w:rsidP="0066649B">
      <w:pPr>
        <w:spacing w:after="0" w:line="240" w:lineRule="auto"/>
        <w:jc w:val="right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>(data i podpis Przedstawiciela Związków Zawodowych)</w:t>
      </w:r>
      <w:r>
        <w:rPr>
          <w:rFonts w:ascii="Times New Roman" w:hAnsi="Times New Roman"/>
          <w:sz w:val="14"/>
          <w:szCs w:val="14"/>
        </w:rPr>
        <w:tab/>
      </w:r>
      <w:r>
        <w:rPr>
          <w:rFonts w:ascii="Times New Roman" w:hAnsi="Times New Roman"/>
          <w:sz w:val="14"/>
          <w:szCs w:val="14"/>
        </w:rPr>
        <w:tab/>
      </w:r>
    </w:p>
    <w:p w:rsidR="0066649B" w:rsidRDefault="0066649B" w:rsidP="0066649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12A52" w:rsidRDefault="00612A52" w:rsidP="0066649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12A52" w:rsidRDefault="00612A52" w:rsidP="0066649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12A52" w:rsidRDefault="00612A52" w:rsidP="0066649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6649B" w:rsidRDefault="0066649B" w:rsidP="0066649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6649B" w:rsidRDefault="0066649B" w:rsidP="0066649B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……………………………………………………..</w:t>
      </w:r>
    </w:p>
    <w:p w:rsidR="0066649B" w:rsidRDefault="0066649B" w:rsidP="0066649B">
      <w:pPr>
        <w:spacing w:after="0" w:line="240" w:lineRule="auto"/>
        <w:jc w:val="right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>(data i podpis Dyrektora Szkoły)</w:t>
      </w:r>
      <w:r>
        <w:rPr>
          <w:rFonts w:ascii="Times New Roman" w:hAnsi="Times New Roman"/>
          <w:sz w:val="14"/>
          <w:szCs w:val="14"/>
        </w:rPr>
        <w:tab/>
      </w:r>
      <w:r>
        <w:rPr>
          <w:rFonts w:ascii="Times New Roman" w:hAnsi="Times New Roman"/>
          <w:sz w:val="14"/>
          <w:szCs w:val="14"/>
        </w:rPr>
        <w:tab/>
      </w:r>
      <w:r>
        <w:rPr>
          <w:rFonts w:ascii="Times New Roman" w:hAnsi="Times New Roman"/>
          <w:sz w:val="14"/>
          <w:szCs w:val="14"/>
        </w:rPr>
        <w:tab/>
      </w:r>
    </w:p>
    <w:p w:rsidR="0066649B" w:rsidRDefault="0066649B">
      <w:pPr>
        <w:spacing w:after="0" w:line="240" w:lineRule="auto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br w:type="page"/>
      </w:r>
    </w:p>
    <w:p w:rsidR="0066649B" w:rsidRPr="0066649B" w:rsidRDefault="0066649B" w:rsidP="0066649B">
      <w:pPr>
        <w:spacing w:after="0" w:line="240" w:lineRule="auto"/>
        <w:jc w:val="center"/>
        <w:rPr>
          <w:rFonts w:ascii="Times New Roman" w:hAnsi="Times New Roman"/>
          <w:sz w:val="14"/>
          <w:szCs w:val="14"/>
        </w:rPr>
      </w:pPr>
    </w:p>
    <w:p w:rsidR="0066649B" w:rsidRPr="0066649B" w:rsidRDefault="0066649B">
      <w:pPr>
        <w:spacing w:after="0" w:line="240" w:lineRule="auto"/>
        <w:rPr>
          <w:rFonts w:ascii="Times New Roman" w:hAnsi="Times New Roman"/>
          <w:sz w:val="24"/>
          <w:szCs w:val="24"/>
          <w:lang w:eastAsia="pl-PL"/>
        </w:rPr>
      </w:pPr>
    </w:p>
    <w:p w:rsidR="001F5036" w:rsidRDefault="001F5036" w:rsidP="001F5036">
      <w:pPr>
        <w:spacing w:after="0" w:line="240" w:lineRule="auto"/>
        <w:jc w:val="center"/>
        <w:rPr>
          <w:rFonts w:ascii="Times New Roman" w:hAnsi="Times New Roman"/>
          <w:sz w:val="14"/>
          <w:szCs w:val="14"/>
        </w:rPr>
      </w:pPr>
    </w:p>
    <w:p w:rsidR="001F5036" w:rsidRDefault="001F5036" w:rsidP="001F5036">
      <w:pPr>
        <w:spacing w:after="0" w:line="240" w:lineRule="auto"/>
        <w:jc w:val="center"/>
        <w:rPr>
          <w:rFonts w:ascii="Times New Roman" w:hAnsi="Times New Roman"/>
          <w:sz w:val="14"/>
          <w:szCs w:val="14"/>
        </w:rPr>
      </w:pPr>
    </w:p>
    <w:p w:rsidR="001F5036" w:rsidRPr="0066649B" w:rsidRDefault="001F5036" w:rsidP="001F5036">
      <w:pPr>
        <w:spacing w:after="0" w:line="240" w:lineRule="auto"/>
        <w:jc w:val="center"/>
        <w:rPr>
          <w:rFonts w:ascii="Times New Roman" w:hAnsi="Times New Roman"/>
          <w:sz w:val="14"/>
          <w:szCs w:val="14"/>
        </w:rPr>
      </w:pPr>
    </w:p>
    <w:p w:rsidR="001F5036" w:rsidRPr="0066649B" w:rsidRDefault="001F5036" w:rsidP="001F5036">
      <w:pPr>
        <w:spacing w:after="0" w:line="240" w:lineRule="auto"/>
        <w:rPr>
          <w:rFonts w:ascii="Times New Roman" w:hAnsi="Times New Roman"/>
          <w:sz w:val="24"/>
          <w:szCs w:val="24"/>
          <w:lang w:eastAsia="pl-PL"/>
        </w:rPr>
      </w:pPr>
    </w:p>
    <w:p w:rsidR="001F5036" w:rsidRPr="0056085B" w:rsidRDefault="001F5036" w:rsidP="001F5036">
      <w:pPr>
        <w:pStyle w:val="Default"/>
        <w:jc w:val="right"/>
        <w:rPr>
          <w:rFonts w:ascii="Times New Roman" w:hAnsi="Times New Roman" w:cs="Times New Roman"/>
          <w:color w:val="auto"/>
        </w:rPr>
      </w:pPr>
      <w:r w:rsidRPr="0056085B">
        <w:rPr>
          <w:rFonts w:ascii="Times New Roman" w:hAnsi="Times New Roman" w:cs="Times New Roman"/>
          <w:color w:val="auto"/>
        </w:rPr>
        <w:t>Załącznik nr 1</w:t>
      </w:r>
    </w:p>
    <w:p w:rsidR="001F5036" w:rsidRPr="0056085B" w:rsidRDefault="001F5036" w:rsidP="001F5036">
      <w:pPr>
        <w:pStyle w:val="Default"/>
        <w:jc w:val="right"/>
        <w:rPr>
          <w:rFonts w:ascii="Times New Roman" w:hAnsi="Times New Roman" w:cs="Times New Roman"/>
          <w:color w:val="auto"/>
        </w:rPr>
      </w:pPr>
    </w:p>
    <w:p w:rsidR="001F5036" w:rsidRPr="0056085B" w:rsidRDefault="001F5036" w:rsidP="001F5036">
      <w:pPr>
        <w:pStyle w:val="Default"/>
        <w:jc w:val="center"/>
        <w:rPr>
          <w:rFonts w:ascii="Times New Roman" w:hAnsi="Times New Roman" w:cs="Times New Roman"/>
          <w:b/>
          <w:bCs/>
          <w:color w:val="auto"/>
        </w:rPr>
      </w:pPr>
    </w:p>
    <w:p w:rsidR="001F5036" w:rsidRPr="0056085B" w:rsidRDefault="001F5036" w:rsidP="001F5036">
      <w:pPr>
        <w:pStyle w:val="Default"/>
        <w:jc w:val="center"/>
        <w:rPr>
          <w:rFonts w:ascii="Times New Roman" w:hAnsi="Times New Roman" w:cs="Times New Roman"/>
          <w:b/>
          <w:bCs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TABELA PRZEDZIAŁÓW DOCHODOWYCH</w:t>
      </w:r>
    </w:p>
    <w:p w:rsidR="001F5036" w:rsidRPr="0056085B" w:rsidRDefault="001F5036" w:rsidP="001F5036">
      <w:pPr>
        <w:pStyle w:val="Default"/>
        <w:jc w:val="center"/>
        <w:rPr>
          <w:rFonts w:ascii="Times New Roman" w:hAnsi="Times New Roman" w:cs="Times New Roman"/>
          <w:b/>
          <w:bCs/>
          <w:color w:val="auto"/>
        </w:rPr>
      </w:pPr>
    </w:p>
    <w:p w:rsidR="001F5036" w:rsidRDefault="001F5036" w:rsidP="001F5036">
      <w:pPr>
        <w:pStyle w:val="Default"/>
        <w:jc w:val="center"/>
        <w:rPr>
          <w:rFonts w:ascii="Times New Roman" w:hAnsi="Times New Roman" w:cs="Times New Roman"/>
          <w:b/>
          <w:bCs/>
          <w:color w:val="auto"/>
        </w:rPr>
      </w:pPr>
      <w:r w:rsidRPr="0056085B">
        <w:rPr>
          <w:rFonts w:ascii="Times New Roman" w:hAnsi="Times New Roman" w:cs="Times New Roman"/>
          <w:b/>
          <w:bCs/>
          <w:color w:val="auto"/>
        </w:rPr>
        <w:t>na dofinansowanie wypoczynku, działalności kulturalno-oświatowej zorganizowanych we własnym zakresie, świadczeń socjalnych</w:t>
      </w:r>
    </w:p>
    <w:p w:rsidR="001F5036" w:rsidRPr="0056085B" w:rsidRDefault="001F5036" w:rsidP="001F5036">
      <w:pPr>
        <w:pStyle w:val="Default"/>
        <w:jc w:val="center"/>
        <w:rPr>
          <w:rFonts w:ascii="Times New Roman" w:hAnsi="Times New Roman" w:cs="Times New Roman"/>
          <w:b/>
          <w:bCs/>
          <w:color w:val="auto"/>
        </w:rPr>
      </w:pPr>
    </w:p>
    <w:p w:rsidR="001F5036" w:rsidRPr="0056085B" w:rsidRDefault="001F5036" w:rsidP="001F5036">
      <w:pPr>
        <w:pStyle w:val="Default"/>
        <w:rPr>
          <w:rFonts w:ascii="Times New Roman" w:hAnsi="Times New Roman" w:cs="Times New Roman"/>
          <w:color w:val="auto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4463"/>
        <w:gridCol w:w="3100"/>
      </w:tblGrid>
      <w:tr w:rsidR="001F5036" w:rsidRPr="0056085B" w:rsidTr="009A61BA">
        <w:trPr>
          <w:trHeight w:val="123"/>
        </w:trPr>
        <w:tc>
          <w:tcPr>
            <w:tcW w:w="1594" w:type="dxa"/>
          </w:tcPr>
          <w:p w:rsidR="001F5036" w:rsidRPr="00C92632" w:rsidRDefault="001F5036" w:rsidP="009A61B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C92632">
              <w:rPr>
                <w:rFonts w:ascii="Times New Roman" w:hAnsi="Times New Roman" w:cs="Times New Roman"/>
                <w:bCs/>
              </w:rPr>
              <w:t>Przedziały dochodowe</w:t>
            </w:r>
          </w:p>
        </w:tc>
        <w:tc>
          <w:tcPr>
            <w:tcW w:w="4463" w:type="dxa"/>
          </w:tcPr>
          <w:p w:rsidR="001F5036" w:rsidRPr="00C92632" w:rsidRDefault="001F5036" w:rsidP="009A61B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C92632">
              <w:rPr>
                <w:rFonts w:ascii="Times New Roman" w:hAnsi="Times New Roman" w:cs="Times New Roman"/>
                <w:bCs/>
              </w:rPr>
              <w:t>Miesięczny dochód brutto na osobę w rodzinie w złotych</w:t>
            </w:r>
          </w:p>
        </w:tc>
        <w:tc>
          <w:tcPr>
            <w:tcW w:w="3100" w:type="dxa"/>
          </w:tcPr>
          <w:p w:rsidR="001F5036" w:rsidRPr="00C92632" w:rsidRDefault="001F5036" w:rsidP="009A61B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C92632">
              <w:rPr>
                <w:rFonts w:ascii="Times New Roman" w:hAnsi="Times New Roman" w:cs="Times New Roman"/>
                <w:bCs/>
              </w:rPr>
              <w:t>Dofinansowanie</w:t>
            </w:r>
          </w:p>
        </w:tc>
      </w:tr>
      <w:tr w:rsidR="001F5036" w:rsidRPr="0056085B" w:rsidTr="009A61BA">
        <w:trPr>
          <w:trHeight w:val="478"/>
        </w:trPr>
        <w:tc>
          <w:tcPr>
            <w:tcW w:w="1594" w:type="dxa"/>
          </w:tcPr>
          <w:p w:rsidR="001F5036" w:rsidRPr="00C92632" w:rsidRDefault="001F5036" w:rsidP="009A61B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C92632">
              <w:rPr>
                <w:rFonts w:ascii="Times New Roman" w:hAnsi="Times New Roman" w:cs="Times New Roman"/>
                <w:bCs/>
              </w:rPr>
              <w:t>I</w:t>
            </w:r>
          </w:p>
        </w:tc>
        <w:tc>
          <w:tcPr>
            <w:tcW w:w="4463" w:type="dxa"/>
          </w:tcPr>
          <w:p w:rsidR="001F5036" w:rsidRPr="00C92632" w:rsidRDefault="001F5036" w:rsidP="009A61B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Do 2</w:t>
            </w:r>
            <w:r w:rsidRPr="00C92632">
              <w:rPr>
                <w:rFonts w:ascii="Times New Roman" w:hAnsi="Times New Roman" w:cs="Times New Roman"/>
                <w:bCs/>
              </w:rPr>
              <w:t> 500,00</w:t>
            </w:r>
          </w:p>
        </w:tc>
        <w:tc>
          <w:tcPr>
            <w:tcW w:w="3100" w:type="dxa"/>
          </w:tcPr>
          <w:p w:rsidR="001F5036" w:rsidRPr="00C92632" w:rsidRDefault="001F5036" w:rsidP="009A61B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C92632">
              <w:rPr>
                <w:rFonts w:ascii="Times New Roman" w:hAnsi="Times New Roman" w:cs="Times New Roman"/>
                <w:bCs/>
              </w:rPr>
              <w:t>1</w:t>
            </w:r>
            <w:r>
              <w:rPr>
                <w:rFonts w:ascii="Times New Roman" w:hAnsi="Times New Roman" w:cs="Times New Roman"/>
                <w:bCs/>
              </w:rPr>
              <w:t>15</w:t>
            </w:r>
            <w:r w:rsidRPr="00C92632">
              <w:rPr>
                <w:rFonts w:ascii="Times New Roman" w:hAnsi="Times New Roman" w:cs="Times New Roman"/>
                <w:bCs/>
              </w:rPr>
              <w:t>% świadczenia</w:t>
            </w:r>
          </w:p>
        </w:tc>
      </w:tr>
      <w:tr w:rsidR="001F5036" w:rsidRPr="0056085B" w:rsidTr="009A61BA">
        <w:trPr>
          <w:trHeight w:val="428"/>
        </w:trPr>
        <w:tc>
          <w:tcPr>
            <w:tcW w:w="1594" w:type="dxa"/>
          </w:tcPr>
          <w:p w:rsidR="001F5036" w:rsidRPr="00C92632" w:rsidRDefault="001F5036" w:rsidP="009A61B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C92632">
              <w:rPr>
                <w:rFonts w:ascii="Times New Roman" w:hAnsi="Times New Roman" w:cs="Times New Roman"/>
                <w:bCs/>
              </w:rPr>
              <w:t>II</w:t>
            </w:r>
          </w:p>
        </w:tc>
        <w:tc>
          <w:tcPr>
            <w:tcW w:w="4463" w:type="dxa"/>
          </w:tcPr>
          <w:p w:rsidR="001F5036" w:rsidRPr="00C92632" w:rsidRDefault="001F5036" w:rsidP="009A61B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2 500,01 – 3</w:t>
            </w:r>
            <w:r w:rsidRPr="00C92632">
              <w:rPr>
                <w:rFonts w:ascii="Times New Roman" w:hAnsi="Times New Roman" w:cs="Times New Roman"/>
                <w:bCs/>
              </w:rPr>
              <w:t> 500,00</w:t>
            </w:r>
          </w:p>
        </w:tc>
        <w:tc>
          <w:tcPr>
            <w:tcW w:w="3100" w:type="dxa"/>
          </w:tcPr>
          <w:p w:rsidR="001F5036" w:rsidRPr="00C92632" w:rsidRDefault="001F5036" w:rsidP="009A61B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C92632">
              <w:rPr>
                <w:rFonts w:ascii="Times New Roman" w:hAnsi="Times New Roman" w:cs="Times New Roman"/>
                <w:bCs/>
              </w:rPr>
              <w:t>100% świadczenia</w:t>
            </w:r>
          </w:p>
        </w:tc>
      </w:tr>
      <w:tr w:rsidR="001F5036" w:rsidRPr="0056085B" w:rsidTr="009A61BA">
        <w:trPr>
          <w:trHeight w:val="406"/>
        </w:trPr>
        <w:tc>
          <w:tcPr>
            <w:tcW w:w="1594" w:type="dxa"/>
          </w:tcPr>
          <w:p w:rsidR="001F5036" w:rsidRPr="00C92632" w:rsidRDefault="001F5036" w:rsidP="009A61B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C92632">
              <w:rPr>
                <w:rFonts w:ascii="Times New Roman" w:hAnsi="Times New Roman" w:cs="Times New Roman"/>
                <w:bCs/>
              </w:rPr>
              <w:t>III</w:t>
            </w:r>
          </w:p>
        </w:tc>
        <w:tc>
          <w:tcPr>
            <w:tcW w:w="4463" w:type="dxa"/>
          </w:tcPr>
          <w:p w:rsidR="001F5036" w:rsidRPr="00C92632" w:rsidRDefault="001F5036" w:rsidP="009A61B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3 500,01 - 4 500,00</w:t>
            </w:r>
          </w:p>
        </w:tc>
        <w:tc>
          <w:tcPr>
            <w:tcW w:w="3100" w:type="dxa"/>
          </w:tcPr>
          <w:p w:rsidR="001F5036" w:rsidRPr="00C92632" w:rsidRDefault="001F5036" w:rsidP="009A61BA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C92632">
              <w:rPr>
                <w:rFonts w:ascii="Times New Roman" w:hAnsi="Times New Roman" w:cs="Times New Roman"/>
                <w:bCs/>
              </w:rPr>
              <w:t>8</w:t>
            </w:r>
            <w:r>
              <w:rPr>
                <w:rFonts w:ascii="Times New Roman" w:hAnsi="Times New Roman" w:cs="Times New Roman"/>
                <w:bCs/>
              </w:rPr>
              <w:t>5</w:t>
            </w:r>
            <w:r w:rsidRPr="00C92632">
              <w:rPr>
                <w:rFonts w:ascii="Times New Roman" w:hAnsi="Times New Roman" w:cs="Times New Roman"/>
                <w:bCs/>
              </w:rPr>
              <w:t>% świadczenia</w:t>
            </w:r>
          </w:p>
        </w:tc>
      </w:tr>
      <w:tr w:rsidR="001F5036" w:rsidRPr="0056085B" w:rsidTr="009A61BA">
        <w:trPr>
          <w:trHeight w:val="406"/>
        </w:trPr>
        <w:tc>
          <w:tcPr>
            <w:tcW w:w="1594" w:type="dxa"/>
          </w:tcPr>
          <w:p w:rsidR="001F5036" w:rsidRPr="00C92632" w:rsidRDefault="001F5036" w:rsidP="009A61BA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IV</w:t>
            </w:r>
          </w:p>
        </w:tc>
        <w:tc>
          <w:tcPr>
            <w:tcW w:w="4463" w:type="dxa"/>
          </w:tcPr>
          <w:p w:rsidR="001F5036" w:rsidRPr="00C92632" w:rsidRDefault="001F5036" w:rsidP="009A61BA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Powyżej 4 500,00</w:t>
            </w:r>
          </w:p>
        </w:tc>
        <w:tc>
          <w:tcPr>
            <w:tcW w:w="3100" w:type="dxa"/>
          </w:tcPr>
          <w:p w:rsidR="001F5036" w:rsidRPr="00C92632" w:rsidRDefault="001F5036" w:rsidP="009A61BA">
            <w:pPr>
              <w:pStyle w:val="Default"/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70% świadczenia</w:t>
            </w:r>
          </w:p>
        </w:tc>
      </w:tr>
    </w:tbl>
    <w:p w:rsidR="001F5036" w:rsidRPr="0056085B" w:rsidRDefault="001F5036" w:rsidP="001F5036">
      <w:pPr>
        <w:rPr>
          <w:rFonts w:ascii="Times New Roman" w:hAnsi="Times New Roman"/>
          <w:sz w:val="24"/>
          <w:szCs w:val="24"/>
        </w:rPr>
      </w:pPr>
    </w:p>
    <w:p w:rsidR="001F5036" w:rsidRPr="0056085B" w:rsidRDefault="001F5036" w:rsidP="001F5036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Obowiązuje od 1 maja </w:t>
      </w:r>
      <w:r w:rsidRPr="0056085B">
        <w:rPr>
          <w:rFonts w:ascii="Times New Roman" w:hAnsi="Times New Roman"/>
          <w:sz w:val="24"/>
          <w:szCs w:val="24"/>
        </w:rPr>
        <w:t>202</w:t>
      </w:r>
      <w:r>
        <w:rPr>
          <w:rFonts w:ascii="Times New Roman" w:hAnsi="Times New Roman"/>
          <w:sz w:val="24"/>
          <w:szCs w:val="24"/>
        </w:rPr>
        <w:t>2</w:t>
      </w:r>
      <w:r w:rsidRPr="0056085B">
        <w:rPr>
          <w:rFonts w:ascii="Times New Roman" w:hAnsi="Times New Roman"/>
          <w:sz w:val="24"/>
          <w:szCs w:val="24"/>
        </w:rPr>
        <w:t xml:space="preserve"> r.</w:t>
      </w:r>
    </w:p>
    <w:p w:rsidR="001F5036" w:rsidRPr="0056085B" w:rsidRDefault="001F5036" w:rsidP="001F5036">
      <w:pPr>
        <w:jc w:val="right"/>
        <w:rPr>
          <w:rFonts w:ascii="Times New Roman" w:hAnsi="Times New Roman"/>
          <w:sz w:val="24"/>
          <w:szCs w:val="24"/>
        </w:rPr>
      </w:pPr>
    </w:p>
    <w:p w:rsidR="001F5036" w:rsidRPr="0056085B" w:rsidRDefault="001F5036" w:rsidP="001F5036">
      <w:pPr>
        <w:jc w:val="right"/>
        <w:rPr>
          <w:rFonts w:ascii="Times New Roman" w:hAnsi="Times New Roman"/>
          <w:sz w:val="24"/>
          <w:szCs w:val="24"/>
        </w:rPr>
      </w:pPr>
      <w:r w:rsidRPr="0056085B">
        <w:rPr>
          <w:rFonts w:ascii="Times New Roman" w:hAnsi="Times New Roman"/>
          <w:sz w:val="24"/>
          <w:szCs w:val="24"/>
        </w:rPr>
        <w:t>Uzgodniono ze Związkami Zawodowymi:</w:t>
      </w:r>
    </w:p>
    <w:p w:rsidR="001F5036" w:rsidRPr="0056085B" w:rsidRDefault="001F5036" w:rsidP="001F5036">
      <w:pPr>
        <w:jc w:val="right"/>
        <w:rPr>
          <w:rFonts w:ascii="Times New Roman" w:hAnsi="Times New Roman"/>
        </w:rPr>
      </w:pPr>
    </w:p>
    <w:p w:rsidR="001F5036" w:rsidRPr="0056085B" w:rsidRDefault="001F5036" w:rsidP="001F5036">
      <w:pPr>
        <w:jc w:val="right"/>
        <w:rPr>
          <w:rFonts w:ascii="Times New Roman" w:hAnsi="Times New Roman"/>
        </w:rPr>
      </w:pPr>
    </w:p>
    <w:p w:rsidR="001F5036" w:rsidRPr="0056085B" w:rsidRDefault="001F5036" w:rsidP="001F5036">
      <w:pPr>
        <w:spacing w:after="0" w:line="240" w:lineRule="auto"/>
        <w:jc w:val="right"/>
        <w:rPr>
          <w:rFonts w:ascii="Times New Roman" w:hAnsi="Times New Roman"/>
        </w:rPr>
      </w:pPr>
      <w:r w:rsidRPr="0056085B">
        <w:rPr>
          <w:rFonts w:ascii="Times New Roman" w:hAnsi="Times New Roman"/>
        </w:rPr>
        <w:t>…………………………………………………………….</w:t>
      </w:r>
    </w:p>
    <w:p w:rsidR="001F5036" w:rsidRPr="0056085B" w:rsidRDefault="001F5036" w:rsidP="001F5036">
      <w:pPr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  <w:r w:rsidRPr="0056085B">
        <w:rPr>
          <w:rFonts w:ascii="Times New Roman" w:hAnsi="Times New Roman"/>
          <w:sz w:val="16"/>
          <w:szCs w:val="16"/>
        </w:rPr>
        <w:t>(data i podpis Przedstawiciela Związków Zawodowych)</w:t>
      </w:r>
    </w:p>
    <w:p w:rsidR="001F5036" w:rsidRPr="0056085B" w:rsidRDefault="001F5036" w:rsidP="001F5036">
      <w:pPr>
        <w:spacing w:line="240" w:lineRule="auto"/>
        <w:jc w:val="right"/>
        <w:rPr>
          <w:rFonts w:ascii="Times New Roman" w:hAnsi="Times New Roman"/>
          <w:sz w:val="16"/>
          <w:szCs w:val="16"/>
        </w:rPr>
      </w:pPr>
    </w:p>
    <w:p w:rsidR="001F5036" w:rsidRPr="0056085B" w:rsidRDefault="001F5036" w:rsidP="001F5036">
      <w:pPr>
        <w:rPr>
          <w:rFonts w:ascii="Times New Roman" w:hAnsi="Times New Roman"/>
        </w:rPr>
      </w:pPr>
    </w:p>
    <w:p w:rsidR="001F5036" w:rsidRPr="0056085B" w:rsidRDefault="001F5036" w:rsidP="001F5036">
      <w:pPr>
        <w:rPr>
          <w:rFonts w:ascii="Times New Roman" w:hAnsi="Times New Roman"/>
        </w:rPr>
      </w:pPr>
    </w:p>
    <w:p w:rsidR="001F5036" w:rsidRPr="0056085B" w:rsidRDefault="001F5036" w:rsidP="001F5036">
      <w:pPr>
        <w:spacing w:after="0" w:line="240" w:lineRule="auto"/>
        <w:jc w:val="right"/>
        <w:rPr>
          <w:rFonts w:ascii="Times New Roman" w:hAnsi="Times New Roman"/>
        </w:rPr>
      </w:pPr>
      <w:r w:rsidRPr="0056085B">
        <w:rPr>
          <w:rFonts w:ascii="Times New Roman" w:hAnsi="Times New Roman"/>
        </w:rPr>
        <w:t>…………………………………………………………….</w:t>
      </w:r>
    </w:p>
    <w:p w:rsidR="001F5036" w:rsidRPr="0056085B" w:rsidRDefault="001F5036" w:rsidP="001F5036">
      <w:pPr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  <w:r w:rsidRPr="0056085B">
        <w:rPr>
          <w:rFonts w:ascii="Times New Roman" w:hAnsi="Times New Roman"/>
          <w:sz w:val="16"/>
          <w:szCs w:val="16"/>
        </w:rPr>
        <w:t>(data i podpis Dyrektora Szkoły)</w:t>
      </w:r>
    </w:p>
    <w:p w:rsidR="001F5036" w:rsidRPr="0056085B" w:rsidRDefault="001F5036" w:rsidP="001F5036">
      <w:pPr>
        <w:rPr>
          <w:rFonts w:ascii="Times New Roman" w:hAnsi="Times New Roman"/>
        </w:rPr>
      </w:pPr>
    </w:p>
    <w:p w:rsidR="001F5036" w:rsidRPr="0056085B" w:rsidRDefault="001F5036" w:rsidP="001F5036">
      <w:pPr>
        <w:rPr>
          <w:rFonts w:ascii="Times New Roman" w:hAnsi="Times New Roman"/>
        </w:rPr>
      </w:pPr>
    </w:p>
    <w:p w:rsidR="001F5036" w:rsidRPr="0056085B" w:rsidRDefault="001F5036" w:rsidP="001F5036">
      <w:pPr>
        <w:rPr>
          <w:rFonts w:ascii="Times New Roman" w:hAnsi="Times New Roman"/>
        </w:rPr>
      </w:pPr>
    </w:p>
    <w:p w:rsidR="001628E3" w:rsidRDefault="001628E3" w:rsidP="001628E3">
      <w:pPr>
        <w:rPr>
          <w:rFonts w:ascii="Times New Roman" w:hAnsi="Times New Roman"/>
        </w:rPr>
      </w:pPr>
    </w:p>
    <w:p w:rsidR="001F5036" w:rsidRPr="0056085B" w:rsidRDefault="001F5036" w:rsidP="001628E3">
      <w:pPr>
        <w:jc w:val="right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56085B">
        <w:rPr>
          <w:rFonts w:ascii="Times New Roman" w:hAnsi="Times New Roman"/>
          <w:sz w:val="24"/>
          <w:szCs w:val="24"/>
        </w:rPr>
        <w:lastRenderedPageBreak/>
        <w:t>Załącznik nr 2</w:t>
      </w:r>
    </w:p>
    <w:p w:rsidR="001F5036" w:rsidRPr="00C92632" w:rsidRDefault="001F5036" w:rsidP="001F503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632">
        <w:rPr>
          <w:rFonts w:ascii="Times New Roman" w:hAnsi="Times New Roman"/>
          <w:b/>
          <w:sz w:val="24"/>
          <w:szCs w:val="24"/>
        </w:rPr>
        <w:t>PLAN RZECZOWO-FINANSOWY</w:t>
      </w:r>
    </w:p>
    <w:p w:rsidR="001F5036" w:rsidRPr="00C92632" w:rsidRDefault="001F5036" w:rsidP="001F503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632">
        <w:rPr>
          <w:rFonts w:ascii="Times New Roman" w:hAnsi="Times New Roman"/>
          <w:b/>
          <w:sz w:val="24"/>
          <w:szCs w:val="24"/>
        </w:rPr>
        <w:t>Zakładowego Funduszu Świadczeń Socjalnych</w:t>
      </w:r>
    </w:p>
    <w:p w:rsidR="001F5036" w:rsidRDefault="001F5036" w:rsidP="001F503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632">
        <w:rPr>
          <w:rFonts w:ascii="Times New Roman" w:hAnsi="Times New Roman"/>
          <w:b/>
          <w:sz w:val="24"/>
          <w:szCs w:val="24"/>
        </w:rPr>
        <w:t>Zespołu Szkół Nr 2 im. ppłk. dr. Stanisława Kulińskiego w Wągrowcu</w:t>
      </w:r>
    </w:p>
    <w:p w:rsidR="001F5036" w:rsidRDefault="001F5036" w:rsidP="001F503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 rok …………..</w:t>
      </w:r>
    </w:p>
    <w:p w:rsidR="001F5036" w:rsidRPr="00906C4E" w:rsidRDefault="001F5036" w:rsidP="001F503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06C4E">
        <w:rPr>
          <w:rFonts w:ascii="Times New Roman" w:hAnsi="Times New Roman"/>
          <w:b/>
          <w:sz w:val="24"/>
          <w:szCs w:val="24"/>
          <w:u w:val="single"/>
        </w:rPr>
        <w:t>Składki ZFŚS</w:t>
      </w:r>
    </w:p>
    <w:p w:rsidR="001F5036" w:rsidRPr="00906C4E" w:rsidRDefault="001F5036" w:rsidP="001F50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06C4E">
        <w:rPr>
          <w:rFonts w:ascii="Times New Roman" w:hAnsi="Times New Roman"/>
          <w:sz w:val="24"/>
          <w:szCs w:val="24"/>
        </w:rPr>
        <w:t>Środki finansowe na koncie bankowym – BO na rok ………        ………………………………</w:t>
      </w:r>
    </w:p>
    <w:p w:rsidR="001F5036" w:rsidRPr="00906C4E" w:rsidRDefault="001F5036" w:rsidP="001F50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06C4E">
        <w:rPr>
          <w:rFonts w:ascii="Times New Roman" w:hAnsi="Times New Roman"/>
          <w:sz w:val="24"/>
          <w:szCs w:val="24"/>
        </w:rPr>
        <w:t>Odpis na ZFŚS</w:t>
      </w:r>
      <w:r w:rsidRPr="00906C4E">
        <w:rPr>
          <w:rFonts w:ascii="Times New Roman" w:hAnsi="Times New Roman"/>
          <w:sz w:val="24"/>
          <w:szCs w:val="24"/>
        </w:rPr>
        <w:tab/>
      </w:r>
      <w:r w:rsidRPr="00906C4E">
        <w:rPr>
          <w:rFonts w:ascii="Times New Roman" w:hAnsi="Times New Roman"/>
          <w:sz w:val="24"/>
          <w:szCs w:val="24"/>
        </w:rPr>
        <w:tab/>
      </w:r>
      <w:r w:rsidRPr="00906C4E">
        <w:rPr>
          <w:rFonts w:ascii="Times New Roman" w:hAnsi="Times New Roman"/>
          <w:sz w:val="24"/>
          <w:szCs w:val="24"/>
        </w:rPr>
        <w:tab/>
      </w:r>
      <w:r w:rsidRPr="00906C4E">
        <w:rPr>
          <w:rFonts w:ascii="Times New Roman" w:hAnsi="Times New Roman"/>
          <w:sz w:val="24"/>
          <w:szCs w:val="24"/>
        </w:rPr>
        <w:tab/>
      </w:r>
      <w:r w:rsidRPr="00906C4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   </w:t>
      </w:r>
      <w:r w:rsidRPr="00906C4E">
        <w:rPr>
          <w:rFonts w:ascii="Times New Roman" w:hAnsi="Times New Roman"/>
          <w:sz w:val="24"/>
          <w:szCs w:val="24"/>
        </w:rPr>
        <w:t xml:space="preserve">              ……………………………...</w:t>
      </w:r>
    </w:p>
    <w:p w:rsidR="001F5036" w:rsidRPr="00906C4E" w:rsidRDefault="001F5036" w:rsidP="001F50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06C4E">
        <w:rPr>
          <w:rFonts w:ascii="Times New Roman" w:hAnsi="Times New Roman"/>
          <w:sz w:val="24"/>
          <w:szCs w:val="24"/>
        </w:rPr>
        <w:t xml:space="preserve">Prognozowane odsetki </w:t>
      </w:r>
      <w:r>
        <w:rPr>
          <w:rFonts w:ascii="Times New Roman" w:hAnsi="Times New Roman"/>
          <w:sz w:val="24"/>
          <w:szCs w:val="24"/>
        </w:rPr>
        <w:t>bankowe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</w:t>
      </w:r>
      <w:r w:rsidRPr="00906C4E">
        <w:rPr>
          <w:rFonts w:ascii="Times New Roman" w:hAnsi="Times New Roman"/>
          <w:sz w:val="24"/>
          <w:szCs w:val="24"/>
        </w:rPr>
        <w:tab/>
        <w:t xml:space="preserve"> </w:t>
      </w:r>
      <w:r w:rsidRPr="00906C4E"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906C4E">
        <w:rPr>
          <w:rFonts w:ascii="Times New Roman" w:hAnsi="Times New Roman"/>
          <w:sz w:val="24"/>
          <w:szCs w:val="24"/>
        </w:rPr>
        <w:t xml:space="preserve">   ……………………………...</w:t>
      </w:r>
    </w:p>
    <w:p w:rsidR="001F5036" w:rsidRDefault="001F5036" w:rsidP="001F5036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906C4E">
        <w:rPr>
          <w:rFonts w:ascii="Times New Roman" w:hAnsi="Times New Roman"/>
          <w:sz w:val="24"/>
          <w:szCs w:val="24"/>
        </w:rPr>
        <w:t>Prognozowana spłata udzielonych pożyczek</w:t>
      </w:r>
      <w:r w:rsidRPr="00906C4E">
        <w:rPr>
          <w:rFonts w:ascii="Times New Roman" w:hAnsi="Times New Roman"/>
          <w:sz w:val="24"/>
          <w:szCs w:val="24"/>
        </w:rPr>
        <w:tab/>
        <w:t xml:space="preserve">           </w:t>
      </w:r>
      <w:r>
        <w:rPr>
          <w:rFonts w:ascii="Times New Roman" w:hAnsi="Times New Roman"/>
          <w:sz w:val="24"/>
          <w:szCs w:val="24"/>
        </w:rPr>
        <w:tab/>
      </w:r>
      <w:r w:rsidRPr="00906C4E">
        <w:rPr>
          <w:rFonts w:ascii="Times New Roman" w:hAnsi="Times New Roman"/>
          <w:sz w:val="24"/>
          <w:szCs w:val="24"/>
        </w:rPr>
        <w:t xml:space="preserve"> </w:t>
      </w:r>
      <w:r w:rsidRPr="00906C4E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   </w:t>
      </w:r>
      <w:r w:rsidRPr="00906C4E">
        <w:rPr>
          <w:rFonts w:ascii="Times New Roman" w:hAnsi="Times New Roman"/>
          <w:sz w:val="24"/>
          <w:szCs w:val="24"/>
        </w:rPr>
        <w:t xml:space="preserve">     </w:t>
      </w:r>
      <w:r w:rsidRPr="00906C4E">
        <w:rPr>
          <w:rFonts w:ascii="Times New Roman" w:hAnsi="Times New Roman"/>
          <w:sz w:val="24"/>
          <w:szCs w:val="24"/>
          <w:u w:val="single"/>
        </w:rPr>
        <w:t>……………………………...</w:t>
      </w:r>
    </w:p>
    <w:p w:rsidR="001F5036" w:rsidRPr="00906C4E" w:rsidRDefault="001F5036" w:rsidP="001F50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F5036" w:rsidRPr="00906C4E" w:rsidRDefault="001F5036" w:rsidP="001F50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06C4E">
        <w:rPr>
          <w:rFonts w:ascii="Times New Roman" w:hAnsi="Times New Roman"/>
          <w:b/>
          <w:sz w:val="24"/>
          <w:szCs w:val="24"/>
        </w:rPr>
        <w:t>Razem przychody</w:t>
      </w:r>
      <w:r w:rsidRPr="00906C4E">
        <w:rPr>
          <w:rFonts w:ascii="Times New Roman" w:hAnsi="Times New Roman"/>
          <w:sz w:val="24"/>
          <w:szCs w:val="24"/>
        </w:rPr>
        <w:tab/>
      </w:r>
      <w:r w:rsidRPr="00906C4E">
        <w:rPr>
          <w:rFonts w:ascii="Times New Roman" w:hAnsi="Times New Roman"/>
          <w:sz w:val="24"/>
          <w:szCs w:val="24"/>
        </w:rPr>
        <w:tab/>
      </w:r>
      <w:r w:rsidRPr="00906C4E">
        <w:rPr>
          <w:rFonts w:ascii="Times New Roman" w:hAnsi="Times New Roman"/>
          <w:sz w:val="24"/>
          <w:szCs w:val="24"/>
        </w:rPr>
        <w:tab/>
      </w:r>
      <w:r w:rsidRPr="00906C4E">
        <w:rPr>
          <w:rFonts w:ascii="Times New Roman" w:hAnsi="Times New Roman"/>
          <w:sz w:val="24"/>
          <w:szCs w:val="24"/>
        </w:rPr>
        <w:tab/>
      </w:r>
      <w:r w:rsidRPr="00906C4E">
        <w:rPr>
          <w:rFonts w:ascii="Times New Roman" w:hAnsi="Times New Roman"/>
          <w:sz w:val="24"/>
          <w:szCs w:val="24"/>
        </w:rPr>
        <w:tab/>
      </w:r>
      <w:r w:rsidRPr="00906C4E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906C4E">
        <w:rPr>
          <w:rFonts w:ascii="Times New Roman" w:hAnsi="Times New Roman"/>
          <w:sz w:val="24"/>
          <w:szCs w:val="24"/>
        </w:rPr>
        <w:t xml:space="preserve">    ……………………………...</w:t>
      </w:r>
    </w:p>
    <w:p w:rsidR="001F5036" w:rsidRPr="00906C4E" w:rsidRDefault="001F5036" w:rsidP="001F50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F5036" w:rsidRPr="00906C4E" w:rsidRDefault="001F5036" w:rsidP="001F503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06C4E">
        <w:rPr>
          <w:rFonts w:ascii="Times New Roman" w:hAnsi="Times New Roman"/>
          <w:b/>
          <w:sz w:val="24"/>
          <w:szCs w:val="24"/>
        </w:rPr>
        <w:t>Przeznaczenie środków ZFŚS: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70"/>
        <w:gridCol w:w="6373"/>
        <w:gridCol w:w="2119"/>
      </w:tblGrid>
      <w:tr w:rsidR="001F5036" w:rsidRPr="00906C4E" w:rsidTr="009A61BA">
        <w:tc>
          <w:tcPr>
            <w:tcW w:w="562" w:type="dxa"/>
          </w:tcPr>
          <w:p w:rsidR="001F5036" w:rsidRPr="00906C4E" w:rsidRDefault="001F5036" w:rsidP="009A61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6C4E">
              <w:rPr>
                <w:rFonts w:ascii="Times New Roman" w:hAnsi="Times New Roman"/>
                <w:b/>
                <w:sz w:val="24"/>
                <w:szCs w:val="24"/>
              </w:rPr>
              <w:t>Lp.</w:t>
            </w:r>
          </w:p>
        </w:tc>
        <w:tc>
          <w:tcPr>
            <w:tcW w:w="6379" w:type="dxa"/>
          </w:tcPr>
          <w:p w:rsidR="001F5036" w:rsidRPr="00906C4E" w:rsidRDefault="001F5036" w:rsidP="009A61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6C4E">
              <w:rPr>
                <w:rFonts w:ascii="Times New Roman" w:hAnsi="Times New Roman"/>
                <w:b/>
                <w:sz w:val="24"/>
                <w:szCs w:val="24"/>
              </w:rPr>
              <w:t>Wyszczególnienie</w:t>
            </w:r>
          </w:p>
        </w:tc>
        <w:tc>
          <w:tcPr>
            <w:tcW w:w="2121" w:type="dxa"/>
          </w:tcPr>
          <w:p w:rsidR="001F5036" w:rsidRPr="00906C4E" w:rsidRDefault="001F5036" w:rsidP="009A61B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06C4E">
              <w:rPr>
                <w:rFonts w:ascii="Times New Roman" w:hAnsi="Times New Roman"/>
                <w:b/>
                <w:sz w:val="24"/>
                <w:szCs w:val="24"/>
              </w:rPr>
              <w:t>Kwota</w:t>
            </w:r>
          </w:p>
        </w:tc>
      </w:tr>
      <w:tr w:rsidR="001F5036" w:rsidRPr="00906C4E" w:rsidTr="009A61BA">
        <w:tc>
          <w:tcPr>
            <w:tcW w:w="562" w:type="dxa"/>
          </w:tcPr>
          <w:p w:rsidR="001F5036" w:rsidRPr="00906C4E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6C4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79" w:type="dxa"/>
          </w:tcPr>
          <w:p w:rsidR="001F5036" w:rsidRPr="00906C4E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6C4E">
              <w:rPr>
                <w:rFonts w:ascii="Times New Roman" w:hAnsi="Times New Roman"/>
                <w:sz w:val="24"/>
                <w:szCs w:val="24"/>
              </w:rPr>
              <w:t>Świadczenie urlopowe dla nauczycieli na podstawie zapisów Karty Nauczyciela</w:t>
            </w:r>
          </w:p>
        </w:tc>
        <w:tc>
          <w:tcPr>
            <w:tcW w:w="2121" w:type="dxa"/>
          </w:tcPr>
          <w:p w:rsidR="001F5036" w:rsidRPr="00906C4E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5036" w:rsidRPr="00906C4E" w:rsidTr="009A61BA">
        <w:tc>
          <w:tcPr>
            <w:tcW w:w="562" w:type="dxa"/>
          </w:tcPr>
          <w:p w:rsidR="001F5036" w:rsidRPr="00906C4E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6C4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79" w:type="dxa"/>
          </w:tcPr>
          <w:p w:rsidR="001F5036" w:rsidRPr="00906C4E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6C4E">
              <w:rPr>
                <w:rFonts w:ascii="Times New Roman" w:hAnsi="Times New Roman"/>
                <w:sz w:val="24"/>
                <w:szCs w:val="24"/>
              </w:rPr>
              <w:t>Pożyczki mieszkaniowe</w:t>
            </w:r>
          </w:p>
        </w:tc>
        <w:tc>
          <w:tcPr>
            <w:tcW w:w="2121" w:type="dxa"/>
          </w:tcPr>
          <w:p w:rsidR="001F5036" w:rsidRPr="00906C4E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5036" w:rsidRPr="00906C4E" w:rsidTr="009A61BA">
        <w:tc>
          <w:tcPr>
            <w:tcW w:w="562" w:type="dxa"/>
          </w:tcPr>
          <w:p w:rsidR="001F5036" w:rsidRPr="00906C4E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6C4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79" w:type="dxa"/>
          </w:tcPr>
          <w:p w:rsidR="001F5036" w:rsidRPr="00906C4E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6C4E">
              <w:rPr>
                <w:rFonts w:ascii="Times New Roman" w:hAnsi="Times New Roman"/>
                <w:sz w:val="24"/>
                <w:szCs w:val="24"/>
              </w:rPr>
              <w:t>Jednorazowe dofinansowanie wypoczynku we własnym zakresie</w:t>
            </w:r>
          </w:p>
        </w:tc>
        <w:tc>
          <w:tcPr>
            <w:tcW w:w="2121" w:type="dxa"/>
          </w:tcPr>
          <w:p w:rsidR="001F5036" w:rsidRPr="00906C4E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5036" w:rsidRPr="00906C4E" w:rsidTr="009A61BA">
        <w:tc>
          <w:tcPr>
            <w:tcW w:w="562" w:type="dxa"/>
          </w:tcPr>
          <w:p w:rsidR="001F5036" w:rsidRPr="00906C4E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6C4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79" w:type="dxa"/>
          </w:tcPr>
          <w:p w:rsidR="001F5036" w:rsidRPr="00906C4E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Działalność kulturalno-oświatowa, sportowo-rekreacyjna, o</w:t>
            </w:r>
            <w:r w:rsidRPr="00906C4E">
              <w:rPr>
                <w:rFonts w:ascii="Times New Roman" w:hAnsi="Times New Roman"/>
                <w:sz w:val="24"/>
                <w:szCs w:val="24"/>
              </w:rPr>
              <w:t>rganizacja Dnia Edukacji Narodowej</w:t>
            </w:r>
          </w:p>
        </w:tc>
        <w:tc>
          <w:tcPr>
            <w:tcW w:w="2121" w:type="dxa"/>
          </w:tcPr>
          <w:p w:rsidR="001F5036" w:rsidRPr="00906C4E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5036" w:rsidRPr="00906C4E" w:rsidTr="009A61BA">
        <w:tc>
          <w:tcPr>
            <w:tcW w:w="562" w:type="dxa"/>
          </w:tcPr>
          <w:p w:rsidR="001F5036" w:rsidRPr="00906C4E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6C4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79" w:type="dxa"/>
          </w:tcPr>
          <w:p w:rsidR="001F5036" w:rsidRPr="00906C4E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6C4E">
              <w:rPr>
                <w:rFonts w:ascii="Times New Roman" w:hAnsi="Times New Roman"/>
                <w:sz w:val="24"/>
                <w:szCs w:val="24"/>
              </w:rPr>
              <w:t>Świadczenie świąteczne w grudniu</w:t>
            </w:r>
          </w:p>
        </w:tc>
        <w:tc>
          <w:tcPr>
            <w:tcW w:w="2121" w:type="dxa"/>
          </w:tcPr>
          <w:p w:rsidR="001F5036" w:rsidRPr="00906C4E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5036" w:rsidRPr="00906C4E" w:rsidTr="009A61BA">
        <w:tc>
          <w:tcPr>
            <w:tcW w:w="562" w:type="dxa"/>
          </w:tcPr>
          <w:p w:rsidR="001F5036" w:rsidRPr="00906C4E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6C4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379" w:type="dxa"/>
          </w:tcPr>
          <w:p w:rsidR="001F5036" w:rsidRPr="00906C4E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06C4E">
              <w:rPr>
                <w:rFonts w:ascii="Times New Roman" w:hAnsi="Times New Roman"/>
                <w:sz w:val="24"/>
                <w:szCs w:val="24"/>
              </w:rPr>
              <w:t>Środki rezerwowe na zdarzenia losowe i zapomogi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(min. 2% zaplanowanych wydatków)</w:t>
            </w:r>
          </w:p>
        </w:tc>
        <w:tc>
          <w:tcPr>
            <w:tcW w:w="2121" w:type="dxa"/>
          </w:tcPr>
          <w:p w:rsidR="001F5036" w:rsidRPr="00906C4E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F5036" w:rsidRPr="00906C4E" w:rsidTr="009A61BA">
        <w:tc>
          <w:tcPr>
            <w:tcW w:w="562" w:type="dxa"/>
          </w:tcPr>
          <w:p w:rsidR="001F5036" w:rsidRPr="00906C4E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379" w:type="dxa"/>
          </w:tcPr>
          <w:p w:rsidR="001F5036" w:rsidRPr="00906C4E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06C4E">
              <w:rPr>
                <w:rFonts w:ascii="Times New Roman" w:hAnsi="Times New Roman"/>
                <w:b/>
                <w:sz w:val="24"/>
                <w:szCs w:val="24"/>
              </w:rPr>
              <w:t>Razem</w:t>
            </w:r>
          </w:p>
        </w:tc>
        <w:tc>
          <w:tcPr>
            <w:tcW w:w="2121" w:type="dxa"/>
          </w:tcPr>
          <w:p w:rsidR="001F5036" w:rsidRPr="00906C4E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1F5036" w:rsidRPr="00906C4E" w:rsidRDefault="001F5036" w:rsidP="001F50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F5036" w:rsidRDefault="001F5036" w:rsidP="001F503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906C4E">
        <w:rPr>
          <w:rFonts w:ascii="Times New Roman" w:hAnsi="Times New Roman"/>
          <w:b/>
          <w:sz w:val="24"/>
          <w:szCs w:val="24"/>
        </w:rPr>
        <w:t>Harmonogram wypłat: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382"/>
        <w:gridCol w:w="1559"/>
        <w:gridCol w:w="2121"/>
      </w:tblGrid>
      <w:tr w:rsidR="001F5036" w:rsidTr="009A61BA">
        <w:tc>
          <w:tcPr>
            <w:tcW w:w="5382" w:type="dxa"/>
          </w:tcPr>
          <w:p w:rsidR="001F5036" w:rsidRDefault="001F5036" w:rsidP="009A61B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Wyszczególnienie</w:t>
            </w:r>
          </w:p>
        </w:tc>
        <w:tc>
          <w:tcPr>
            <w:tcW w:w="1559" w:type="dxa"/>
          </w:tcPr>
          <w:p w:rsidR="001F5036" w:rsidRDefault="001F5036" w:rsidP="009A61B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Termin składania wniosków</w:t>
            </w:r>
          </w:p>
        </w:tc>
        <w:tc>
          <w:tcPr>
            <w:tcW w:w="2121" w:type="dxa"/>
          </w:tcPr>
          <w:p w:rsidR="001F5036" w:rsidRDefault="001F5036" w:rsidP="009A61B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Termin rozpatrywania wniosków i wypłaty</w:t>
            </w:r>
          </w:p>
        </w:tc>
      </w:tr>
      <w:tr w:rsidR="001F5036" w:rsidTr="009A61BA">
        <w:tc>
          <w:tcPr>
            <w:tcW w:w="5382" w:type="dxa"/>
          </w:tcPr>
          <w:p w:rsidR="001F5036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Świadczenie urlopowe dla nauczycieli</w:t>
            </w:r>
          </w:p>
        </w:tc>
        <w:tc>
          <w:tcPr>
            <w:tcW w:w="1559" w:type="dxa"/>
          </w:tcPr>
          <w:p w:rsidR="001F5036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 dotyczy</w:t>
            </w:r>
          </w:p>
        </w:tc>
        <w:tc>
          <w:tcPr>
            <w:tcW w:w="2121" w:type="dxa"/>
          </w:tcPr>
          <w:p w:rsidR="001F5036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 dotyczy</w:t>
            </w:r>
          </w:p>
        </w:tc>
      </w:tr>
      <w:tr w:rsidR="001F5036" w:rsidTr="009A61BA">
        <w:tc>
          <w:tcPr>
            <w:tcW w:w="5382" w:type="dxa"/>
          </w:tcPr>
          <w:p w:rsidR="001F5036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Pożyczki mieszkaniowe</w:t>
            </w:r>
          </w:p>
        </w:tc>
        <w:tc>
          <w:tcPr>
            <w:tcW w:w="1559" w:type="dxa"/>
          </w:tcPr>
          <w:p w:rsidR="001F5036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 bieżąco</w:t>
            </w:r>
          </w:p>
        </w:tc>
        <w:tc>
          <w:tcPr>
            <w:tcW w:w="2121" w:type="dxa"/>
          </w:tcPr>
          <w:p w:rsidR="001F5036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 bieżąco</w:t>
            </w:r>
          </w:p>
        </w:tc>
      </w:tr>
      <w:tr w:rsidR="001F5036" w:rsidTr="009A61BA">
        <w:tc>
          <w:tcPr>
            <w:tcW w:w="5382" w:type="dxa"/>
          </w:tcPr>
          <w:p w:rsidR="001F5036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Jednorazowe dofinansowanie do wypoczynku</w:t>
            </w:r>
          </w:p>
        </w:tc>
        <w:tc>
          <w:tcPr>
            <w:tcW w:w="1559" w:type="dxa"/>
          </w:tcPr>
          <w:p w:rsidR="001F5036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Od 01.05   </w:t>
            </w:r>
          </w:p>
          <w:p w:rsidR="001F5036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 31.05.</w:t>
            </w:r>
          </w:p>
        </w:tc>
        <w:tc>
          <w:tcPr>
            <w:tcW w:w="2121" w:type="dxa"/>
          </w:tcPr>
          <w:p w:rsidR="001F5036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Wnioski do 30.06</w:t>
            </w:r>
          </w:p>
          <w:p w:rsidR="001F5036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Wypłata do 31.07</w:t>
            </w:r>
          </w:p>
        </w:tc>
      </w:tr>
      <w:tr w:rsidR="001F5036" w:rsidTr="009A61BA">
        <w:tc>
          <w:tcPr>
            <w:tcW w:w="5382" w:type="dxa"/>
          </w:tcPr>
          <w:p w:rsidR="001F5036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Organizacja Dnia Edukacji Narodowej</w:t>
            </w:r>
          </w:p>
        </w:tc>
        <w:tc>
          <w:tcPr>
            <w:tcW w:w="1559" w:type="dxa"/>
          </w:tcPr>
          <w:p w:rsidR="001F5036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Nie dotyczy</w:t>
            </w:r>
          </w:p>
        </w:tc>
        <w:tc>
          <w:tcPr>
            <w:tcW w:w="2121" w:type="dxa"/>
          </w:tcPr>
          <w:p w:rsidR="001F5036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październik</w:t>
            </w:r>
          </w:p>
        </w:tc>
      </w:tr>
      <w:tr w:rsidR="001F5036" w:rsidTr="009A61BA">
        <w:tc>
          <w:tcPr>
            <w:tcW w:w="5382" w:type="dxa"/>
          </w:tcPr>
          <w:p w:rsidR="001F5036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Świadczenie świąteczne w grudniu</w:t>
            </w:r>
          </w:p>
        </w:tc>
        <w:tc>
          <w:tcPr>
            <w:tcW w:w="1559" w:type="dxa"/>
          </w:tcPr>
          <w:p w:rsidR="001F5036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Od 01.11</w:t>
            </w:r>
          </w:p>
          <w:p w:rsidR="001F5036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 30.11</w:t>
            </w:r>
          </w:p>
        </w:tc>
        <w:tc>
          <w:tcPr>
            <w:tcW w:w="2121" w:type="dxa"/>
          </w:tcPr>
          <w:p w:rsidR="001F5036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grudzień</w:t>
            </w:r>
          </w:p>
        </w:tc>
      </w:tr>
      <w:tr w:rsidR="001F5036" w:rsidTr="009A61BA">
        <w:tc>
          <w:tcPr>
            <w:tcW w:w="5382" w:type="dxa"/>
          </w:tcPr>
          <w:p w:rsidR="001F5036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Środki rezerwowe na zdarzenia losowe i zapomogi</w:t>
            </w:r>
          </w:p>
        </w:tc>
        <w:tc>
          <w:tcPr>
            <w:tcW w:w="1559" w:type="dxa"/>
          </w:tcPr>
          <w:p w:rsidR="001F5036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 bieżąco</w:t>
            </w:r>
          </w:p>
        </w:tc>
        <w:tc>
          <w:tcPr>
            <w:tcW w:w="2121" w:type="dxa"/>
          </w:tcPr>
          <w:p w:rsidR="001F5036" w:rsidRDefault="001F5036" w:rsidP="009A61B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 bieżąco</w:t>
            </w:r>
          </w:p>
        </w:tc>
      </w:tr>
    </w:tbl>
    <w:p w:rsidR="001F5036" w:rsidRDefault="001F5036" w:rsidP="001F50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5036" w:rsidRPr="0056085B" w:rsidRDefault="001F5036" w:rsidP="001F503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085B">
        <w:rPr>
          <w:rFonts w:ascii="Times New Roman" w:hAnsi="Times New Roman"/>
          <w:sz w:val="24"/>
          <w:szCs w:val="24"/>
        </w:rPr>
        <w:t>Uzgodniono ze Związkami Zawodowymi:</w:t>
      </w:r>
    </w:p>
    <w:p w:rsidR="001F5036" w:rsidRDefault="001F5036" w:rsidP="001F5036">
      <w:pPr>
        <w:spacing w:after="0" w:line="240" w:lineRule="auto"/>
        <w:jc w:val="right"/>
        <w:rPr>
          <w:rFonts w:ascii="Times New Roman" w:hAnsi="Times New Roman"/>
        </w:rPr>
      </w:pPr>
    </w:p>
    <w:p w:rsidR="001F5036" w:rsidRPr="0056085B" w:rsidRDefault="001F5036" w:rsidP="001F5036">
      <w:pPr>
        <w:spacing w:after="0" w:line="240" w:lineRule="auto"/>
        <w:jc w:val="right"/>
        <w:rPr>
          <w:rFonts w:ascii="Times New Roman" w:hAnsi="Times New Roman"/>
        </w:rPr>
      </w:pPr>
      <w:r w:rsidRPr="0056085B">
        <w:rPr>
          <w:rFonts w:ascii="Times New Roman" w:hAnsi="Times New Roman"/>
        </w:rPr>
        <w:t>…………………………………………………………….</w:t>
      </w:r>
    </w:p>
    <w:p w:rsidR="001F5036" w:rsidRPr="0056085B" w:rsidRDefault="001F5036" w:rsidP="001F5036">
      <w:pPr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  <w:r w:rsidRPr="0056085B">
        <w:rPr>
          <w:rFonts w:ascii="Times New Roman" w:hAnsi="Times New Roman"/>
          <w:sz w:val="16"/>
          <w:szCs w:val="16"/>
        </w:rPr>
        <w:t>(data i podpis Przedstawiciela Związków Zawodowych)</w:t>
      </w:r>
      <w:r>
        <w:rPr>
          <w:rFonts w:ascii="Times New Roman" w:hAnsi="Times New Roman"/>
          <w:sz w:val="16"/>
          <w:szCs w:val="16"/>
        </w:rPr>
        <w:tab/>
      </w:r>
    </w:p>
    <w:p w:rsidR="001F5036" w:rsidRPr="0056085B" w:rsidRDefault="001F5036" w:rsidP="001F5036">
      <w:pPr>
        <w:rPr>
          <w:rFonts w:ascii="Times New Roman" w:hAnsi="Times New Roman"/>
        </w:rPr>
      </w:pPr>
    </w:p>
    <w:p w:rsidR="001F5036" w:rsidRPr="0056085B" w:rsidRDefault="001F5036" w:rsidP="001F5036">
      <w:pPr>
        <w:spacing w:after="0" w:line="240" w:lineRule="auto"/>
        <w:jc w:val="right"/>
        <w:rPr>
          <w:rFonts w:ascii="Times New Roman" w:hAnsi="Times New Roman"/>
        </w:rPr>
      </w:pPr>
      <w:r w:rsidRPr="0056085B">
        <w:rPr>
          <w:rFonts w:ascii="Times New Roman" w:hAnsi="Times New Roman"/>
        </w:rPr>
        <w:t>…………………………………………………………….</w:t>
      </w:r>
    </w:p>
    <w:p w:rsidR="001F5036" w:rsidRDefault="001F5036" w:rsidP="001F5036">
      <w:pPr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  <w:r w:rsidRPr="0056085B">
        <w:rPr>
          <w:rFonts w:ascii="Times New Roman" w:hAnsi="Times New Roman"/>
          <w:sz w:val="16"/>
          <w:szCs w:val="16"/>
        </w:rPr>
        <w:t>(data i podpis Dyrektora Szkoły)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</w:p>
    <w:p w:rsidR="001F5036" w:rsidRPr="0056085B" w:rsidRDefault="001F5036" w:rsidP="001F5036">
      <w:pPr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</w:p>
    <w:p w:rsidR="001F5036" w:rsidRDefault="001F5036" w:rsidP="001F503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Załącznik nr 3</w:t>
      </w:r>
    </w:p>
    <w:p w:rsidR="001F5036" w:rsidRDefault="001F5036" w:rsidP="001F50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</w:t>
      </w:r>
    </w:p>
    <w:p w:rsidR="001F5036" w:rsidRPr="00A60E20" w:rsidRDefault="001F5036" w:rsidP="001F5036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A60E20">
        <w:rPr>
          <w:rFonts w:ascii="Times New Roman" w:hAnsi="Times New Roman"/>
          <w:sz w:val="16"/>
          <w:szCs w:val="16"/>
        </w:rPr>
        <w:t>(imię i nazwisko)</w:t>
      </w:r>
    </w:p>
    <w:p w:rsidR="001F5036" w:rsidRDefault="001F5036" w:rsidP="001F50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5036" w:rsidRDefault="001F5036" w:rsidP="001F50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…………………………………........</w:t>
      </w:r>
    </w:p>
    <w:p w:rsidR="001F5036" w:rsidRPr="00A60E20" w:rsidRDefault="001F5036" w:rsidP="001F5036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A60E20">
        <w:rPr>
          <w:rFonts w:ascii="Times New Roman" w:hAnsi="Times New Roman"/>
          <w:sz w:val="16"/>
          <w:szCs w:val="16"/>
        </w:rPr>
        <w:t>(adres zamieszkania)</w:t>
      </w:r>
    </w:p>
    <w:p w:rsidR="001F5036" w:rsidRDefault="001F5036" w:rsidP="001F50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5036" w:rsidRDefault="001F5036" w:rsidP="001F50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……………………………………….</w:t>
      </w:r>
    </w:p>
    <w:p w:rsidR="001F5036" w:rsidRPr="00A60E20" w:rsidRDefault="001F5036" w:rsidP="001F5036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A60E20">
        <w:rPr>
          <w:rFonts w:ascii="Times New Roman" w:hAnsi="Times New Roman"/>
          <w:sz w:val="16"/>
          <w:szCs w:val="16"/>
        </w:rPr>
        <w:t>(rodzaj umowy i wymiar zatrudnienia)</w:t>
      </w:r>
    </w:p>
    <w:p w:rsidR="001F5036" w:rsidRDefault="001F5036" w:rsidP="001F503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F5036" w:rsidRDefault="001F5036" w:rsidP="001F503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……………………………………….</w:t>
      </w:r>
    </w:p>
    <w:p w:rsidR="001F5036" w:rsidRDefault="001F5036" w:rsidP="001F5036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A60E20">
        <w:rPr>
          <w:rFonts w:ascii="Times New Roman" w:hAnsi="Times New Roman"/>
          <w:sz w:val="16"/>
          <w:szCs w:val="16"/>
        </w:rPr>
        <w:t>(nr emerytury, renty, w przypadku emerytów, rencistów)</w:t>
      </w:r>
    </w:p>
    <w:p w:rsidR="001F5036" w:rsidRDefault="001F5036" w:rsidP="001F5036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:rsidR="001F5036" w:rsidRDefault="001F5036" w:rsidP="001F503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60E20">
        <w:rPr>
          <w:rFonts w:ascii="Times New Roman" w:hAnsi="Times New Roman"/>
          <w:b/>
          <w:sz w:val="24"/>
          <w:szCs w:val="24"/>
        </w:rPr>
        <w:t>Oświadczenie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60E20">
        <w:rPr>
          <w:rFonts w:ascii="Times New Roman" w:hAnsi="Times New Roman"/>
          <w:b/>
          <w:sz w:val="24"/>
          <w:szCs w:val="24"/>
        </w:rPr>
        <w:t>o sytuacji życiowej, rodzinnej i materialnej</w:t>
      </w:r>
    </w:p>
    <w:p w:rsidR="001F5036" w:rsidRDefault="001F5036" w:rsidP="001F503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A60E20">
        <w:rPr>
          <w:rFonts w:ascii="Times New Roman" w:hAnsi="Times New Roman"/>
          <w:b/>
          <w:sz w:val="24"/>
          <w:szCs w:val="24"/>
        </w:rPr>
        <w:t>osoby zamierzającej skorzystać ze świadczeń finansowanych z ZFŚS</w:t>
      </w:r>
    </w:p>
    <w:p w:rsidR="001F5036" w:rsidRDefault="001F5036" w:rsidP="001F503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5036" w:rsidRDefault="001F5036" w:rsidP="001F5036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Oświadczam, że w skład mojej rodziny oprócz mnie wchodzą następujące osoby/jestem osobą samotną:</w:t>
      </w:r>
    </w:p>
    <w:p w:rsidR="001F5036" w:rsidRDefault="001F5036" w:rsidP="001F5036">
      <w:pPr>
        <w:pStyle w:val="Akapitzlist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…………………………………………………………………………………………...</w:t>
      </w:r>
    </w:p>
    <w:p w:rsidR="001F5036" w:rsidRDefault="001F5036" w:rsidP="001F5036">
      <w:pPr>
        <w:pStyle w:val="Akapitzlist"/>
        <w:spacing w:after="0" w:line="480" w:lineRule="auto"/>
        <w:jc w:val="both"/>
        <w:rPr>
          <w:rFonts w:ascii="Times New Roman" w:hAnsi="Times New Roman"/>
          <w:sz w:val="14"/>
          <w:szCs w:val="14"/>
        </w:rPr>
      </w:pPr>
      <w:r w:rsidRPr="00A60E20">
        <w:rPr>
          <w:rFonts w:ascii="Times New Roman" w:hAnsi="Times New Roman"/>
          <w:sz w:val="14"/>
          <w:szCs w:val="14"/>
        </w:rPr>
        <w:t>(imię i nazwisko – stopień pokrewieństwa – data urodzenia – inne informacje np. orzeczenie o niepełnosprawności)</w:t>
      </w:r>
    </w:p>
    <w:p w:rsidR="001F5036" w:rsidRDefault="001F5036" w:rsidP="001F5036">
      <w:pPr>
        <w:pStyle w:val="Akapitzlist"/>
        <w:numPr>
          <w:ilvl w:val="0"/>
          <w:numId w:val="2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…………………………………………………………………………………………...</w:t>
      </w:r>
    </w:p>
    <w:p w:rsidR="001F5036" w:rsidRDefault="001F5036" w:rsidP="001F5036">
      <w:pPr>
        <w:pStyle w:val="Akapitzlist"/>
        <w:numPr>
          <w:ilvl w:val="0"/>
          <w:numId w:val="2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…………………………………………………………………………………………...</w:t>
      </w:r>
    </w:p>
    <w:p w:rsidR="001F5036" w:rsidRDefault="001F5036" w:rsidP="001F5036">
      <w:pPr>
        <w:pStyle w:val="Akapitzlist"/>
        <w:numPr>
          <w:ilvl w:val="0"/>
          <w:numId w:val="2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…………………………………………………………………………………………...</w:t>
      </w:r>
    </w:p>
    <w:p w:rsidR="001F5036" w:rsidRDefault="001F5036" w:rsidP="001F5036">
      <w:pPr>
        <w:pStyle w:val="Akapitzlist"/>
        <w:numPr>
          <w:ilvl w:val="0"/>
          <w:numId w:val="2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…………………………………………………………………………………………...</w:t>
      </w:r>
    </w:p>
    <w:p w:rsidR="001F5036" w:rsidRDefault="001F5036" w:rsidP="001F5036">
      <w:pPr>
        <w:pStyle w:val="Akapitzlist"/>
        <w:numPr>
          <w:ilvl w:val="0"/>
          <w:numId w:val="23"/>
        </w:num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…………………………………………………………………………………………...</w:t>
      </w:r>
    </w:p>
    <w:p w:rsidR="001F5036" w:rsidRDefault="001F5036" w:rsidP="001F5036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1F5036" w:rsidRDefault="001F5036" w:rsidP="001F503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Łączna suma średnich dochodów </w:t>
      </w:r>
      <w:r w:rsidRPr="00D47A43">
        <w:rPr>
          <w:rFonts w:ascii="Times New Roman" w:hAnsi="Times New Roman"/>
          <w:b/>
          <w:sz w:val="24"/>
          <w:szCs w:val="24"/>
        </w:rPr>
        <w:t>brutto</w:t>
      </w:r>
      <w:r>
        <w:rPr>
          <w:rFonts w:ascii="Times New Roman" w:hAnsi="Times New Roman"/>
          <w:sz w:val="24"/>
          <w:szCs w:val="24"/>
        </w:rPr>
        <w:t xml:space="preserve"> wynosi: ..………………………………………….zł</w:t>
      </w:r>
    </w:p>
    <w:p w:rsidR="001F5036" w:rsidRDefault="001F5036" w:rsidP="001F503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Liczba osób we wspólnym gospodarstwie domowym uwzględniona przy wyliczeniu:…………</w:t>
      </w:r>
    </w:p>
    <w:p w:rsidR="001F5036" w:rsidRDefault="001F5036" w:rsidP="001F503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Średni dochód miesięczny </w:t>
      </w:r>
      <w:r w:rsidRPr="00D47A43">
        <w:rPr>
          <w:rFonts w:ascii="Times New Roman" w:hAnsi="Times New Roman"/>
          <w:b/>
          <w:sz w:val="24"/>
          <w:szCs w:val="24"/>
        </w:rPr>
        <w:t>brutto</w:t>
      </w:r>
      <w:r>
        <w:rPr>
          <w:rFonts w:ascii="Times New Roman" w:hAnsi="Times New Roman"/>
          <w:sz w:val="24"/>
          <w:szCs w:val="24"/>
        </w:rPr>
        <w:t xml:space="preserve"> przypadający na osobę wynosi: ……………….…………. zł</w:t>
      </w:r>
    </w:p>
    <w:p w:rsidR="001F5036" w:rsidRDefault="001F5036" w:rsidP="001F5036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Prawdziwość wyżej przedstawionych danych potwierdzam własnoręcznym podpisem. </w:t>
      </w:r>
    </w:p>
    <w:p w:rsidR="001F5036" w:rsidRDefault="001F5036" w:rsidP="001F50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F5036" w:rsidRDefault="001F5036" w:rsidP="001F50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F5036" w:rsidRDefault="001F5036" w:rsidP="001F50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F5036" w:rsidRDefault="001F5036" w:rsidP="001F503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F5036" w:rsidRDefault="001F5036" w:rsidP="001F5036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…………………………………….</w:t>
      </w:r>
    </w:p>
    <w:p w:rsidR="001F5036" w:rsidRDefault="001F5036" w:rsidP="001F5036">
      <w:pPr>
        <w:spacing w:after="0" w:line="240" w:lineRule="auto"/>
        <w:jc w:val="right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>(data i podpis)</w:t>
      </w:r>
      <w:r>
        <w:rPr>
          <w:rFonts w:ascii="Times New Roman" w:hAnsi="Times New Roman"/>
          <w:sz w:val="14"/>
          <w:szCs w:val="14"/>
        </w:rPr>
        <w:tab/>
      </w:r>
      <w:r>
        <w:rPr>
          <w:rFonts w:ascii="Times New Roman" w:hAnsi="Times New Roman"/>
          <w:sz w:val="14"/>
          <w:szCs w:val="14"/>
        </w:rPr>
        <w:tab/>
      </w:r>
    </w:p>
    <w:p w:rsidR="001F5036" w:rsidRPr="00BD620A" w:rsidRDefault="001F5036" w:rsidP="001F5036">
      <w:pPr>
        <w:spacing w:after="0" w:line="240" w:lineRule="auto"/>
        <w:rPr>
          <w:rFonts w:ascii="Times New Roman" w:hAnsi="Times New Roman"/>
          <w:sz w:val="14"/>
          <w:szCs w:val="14"/>
        </w:rPr>
      </w:pPr>
    </w:p>
    <w:p w:rsidR="00C24900" w:rsidRDefault="00C24900">
      <w:pPr>
        <w:spacing w:after="0" w:line="240" w:lineRule="auto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br w:type="page"/>
      </w:r>
    </w:p>
    <w:p w:rsidR="00C24900" w:rsidRDefault="00963C94" w:rsidP="00963C94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Załącznik nr 4</w:t>
      </w:r>
    </w:p>
    <w:p w:rsidR="00963C94" w:rsidRPr="00805BB4" w:rsidRDefault="00963C94" w:rsidP="00963C9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05BB4">
        <w:rPr>
          <w:rFonts w:ascii="Times New Roman" w:hAnsi="Times New Roman"/>
          <w:b/>
          <w:sz w:val="24"/>
          <w:szCs w:val="24"/>
        </w:rPr>
        <w:t>WNIOSEK</w:t>
      </w:r>
    </w:p>
    <w:p w:rsidR="00963C94" w:rsidRDefault="00963C94" w:rsidP="00963C9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05BB4">
        <w:rPr>
          <w:rFonts w:ascii="Times New Roman" w:hAnsi="Times New Roman"/>
          <w:b/>
          <w:sz w:val="24"/>
          <w:szCs w:val="24"/>
        </w:rPr>
        <w:t xml:space="preserve">o przyznanie </w:t>
      </w:r>
      <w:r w:rsidR="00805BB4">
        <w:rPr>
          <w:rFonts w:ascii="Times New Roman" w:hAnsi="Times New Roman"/>
          <w:b/>
          <w:sz w:val="24"/>
          <w:szCs w:val="24"/>
        </w:rPr>
        <w:t>świadczenia z Zakładowego Funduszu Świadczeń Socjalnych</w:t>
      </w:r>
    </w:p>
    <w:p w:rsidR="00805BB4" w:rsidRDefault="00805BB4" w:rsidP="00805BB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05BB4" w:rsidRDefault="00805BB4" w:rsidP="00805BB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05BB4" w:rsidRDefault="00805BB4" w:rsidP="00805BB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05BB4" w:rsidRDefault="00805BB4" w:rsidP="00805BB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05BB4">
        <w:rPr>
          <w:rFonts w:ascii="Times New Roman" w:hAnsi="Times New Roman"/>
          <w:sz w:val="24"/>
          <w:szCs w:val="24"/>
        </w:rPr>
        <w:t>…………………………</w:t>
      </w:r>
      <w:r>
        <w:rPr>
          <w:rFonts w:ascii="Times New Roman" w:hAnsi="Times New Roman"/>
          <w:sz w:val="24"/>
          <w:szCs w:val="24"/>
        </w:rPr>
        <w:t>……………..</w:t>
      </w:r>
    </w:p>
    <w:p w:rsidR="00805BB4" w:rsidRDefault="00805BB4" w:rsidP="00805BB4">
      <w:pPr>
        <w:spacing w:after="0" w:line="240" w:lineRule="auto"/>
        <w:ind w:left="708" w:firstLine="708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>(imię i nazwisko)</w:t>
      </w:r>
    </w:p>
    <w:p w:rsidR="00805BB4" w:rsidRDefault="00805BB4" w:rsidP="00805BB4">
      <w:pPr>
        <w:spacing w:after="0" w:line="240" w:lineRule="auto"/>
        <w:ind w:left="708" w:firstLine="708"/>
        <w:rPr>
          <w:rFonts w:ascii="Times New Roman" w:hAnsi="Times New Roman"/>
          <w:sz w:val="14"/>
          <w:szCs w:val="14"/>
        </w:rPr>
      </w:pPr>
    </w:p>
    <w:p w:rsidR="00805BB4" w:rsidRDefault="00805BB4" w:rsidP="00805BB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………………………………………..</w:t>
      </w:r>
    </w:p>
    <w:p w:rsidR="00805BB4" w:rsidRDefault="00805BB4" w:rsidP="00805BB4">
      <w:pPr>
        <w:spacing w:after="0" w:line="240" w:lineRule="auto"/>
        <w:ind w:left="708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 xml:space="preserve">                (adres zamieszkania)</w:t>
      </w:r>
    </w:p>
    <w:p w:rsidR="00805BB4" w:rsidRDefault="00805BB4" w:rsidP="00805BB4">
      <w:pPr>
        <w:spacing w:after="0" w:line="240" w:lineRule="auto"/>
        <w:ind w:left="708"/>
        <w:rPr>
          <w:rFonts w:ascii="Times New Roman" w:hAnsi="Times New Roman"/>
          <w:sz w:val="14"/>
          <w:szCs w:val="14"/>
        </w:rPr>
      </w:pPr>
    </w:p>
    <w:p w:rsidR="00805BB4" w:rsidRDefault="00805BB4" w:rsidP="00805BB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………………………………………..</w:t>
      </w:r>
    </w:p>
    <w:p w:rsidR="00805BB4" w:rsidRPr="00805BB4" w:rsidRDefault="00805BB4" w:rsidP="00805BB4">
      <w:pPr>
        <w:spacing w:after="0" w:line="240" w:lineRule="auto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 xml:space="preserve">       </w:t>
      </w:r>
      <w:r w:rsidRPr="00805BB4">
        <w:rPr>
          <w:rFonts w:ascii="Times New Roman" w:hAnsi="Times New Roman"/>
          <w:sz w:val="14"/>
          <w:szCs w:val="14"/>
        </w:rPr>
        <w:t>(nr konta bankowego – nie dotyczy pracowników)</w:t>
      </w:r>
    </w:p>
    <w:p w:rsidR="00805BB4" w:rsidRDefault="00805BB4" w:rsidP="00805B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05BB4" w:rsidRDefault="00805BB4" w:rsidP="00805B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05BB4" w:rsidRDefault="00805BB4" w:rsidP="0083146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Proszę o przyznanie zapomogi, jednorazowego dofinansowania, innego świadczenia socjalnego*:</w:t>
      </w:r>
    </w:p>
    <w:p w:rsidR="00805BB4" w:rsidRDefault="00805BB4" w:rsidP="00805BB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</w:p>
    <w:p w:rsidR="00805BB4" w:rsidRDefault="00805BB4" w:rsidP="00805BB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05BB4" w:rsidRDefault="00805BB4" w:rsidP="00805BB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Prośbę swą motywuję:</w:t>
      </w:r>
    </w:p>
    <w:p w:rsidR="00805BB4" w:rsidRDefault="00805BB4" w:rsidP="00805BB4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05BB4" w:rsidRDefault="00805BB4" w:rsidP="00805BB4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805BB4" w:rsidRDefault="00805BB4" w:rsidP="00805BB4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</w:t>
      </w:r>
    </w:p>
    <w:p w:rsidR="00805BB4" w:rsidRDefault="00805BB4" w:rsidP="0083146C">
      <w:pPr>
        <w:spacing w:after="0" w:line="240" w:lineRule="auto"/>
        <w:jc w:val="right"/>
        <w:rPr>
          <w:rFonts w:ascii="Times New Roman" w:hAnsi="Times New Roman"/>
          <w:sz w:val="14"/>
          <w:szCs w:val="14"/>
        </w:rPr>
      </w:pPr>
      <w:r w:rsidRPr="00805BB4">
        <w:rPr>
          <w:rFonts w:ascii="Times New Roman" w:hAnsi="Times New Roman"/>
          <w:sz w:val="14"/>
          <w:szCs w:val="14"/>
        </w:rPr>
        <w:t>(data i czytelny podpis)</w:t>
      </w:r>
      <w:r w:rsidR="0083146C">
        <w:rPr>
          <w:rFonts w:ascii="Times New Roman" w:hAnsi="Times New Roman"/>
          <w:sz w:val="14"/>
          <w:szCs w:val="14"/>
        </w:rPr>
        <w:tab/>
      </w:r>
      <w:r w:rsidR="0083146C">
        <w:rPr>
          <w:rFonts w:ascii="Times New Roman" w:hAnsi="Times New Roman"/>
          <w:sz w:val="14"/>
          <w:szCs w:val="14"/>
        </w:rPr>
        <w:tab/>
      </w:r>
      <w:r w:rsidR="0083146C">
        <w:rPr>
          <w:rFonts w:ascii="Times New Roman" w:hAnsi="Times New Roman"/>
          <w:sz w:val="14"/>
          <w:szCs w:val="14"/>
        </w:rPr>
        <w:tab/>
      </w:r>
    </w:p>
    <w:p w:rsidR="00805BB4" w:rsidRDefault="00805BB4" w:rsidP="00805BB4">
      <w:pPr>
        <w:spacing w:after="0" w:line="240" w:lineRule="auto"/>
        <w:jc w:val="right"/>
        <w:rPr>
          <w:rFonts w:ascii="Times New Roman" w:hAnsi="Times New Roman"/>
          <w:sz w:val="14"/>
          <w:szCs w:val="14"/>
        </w:rPr>
      </w:pPr>
    </w:p>
    <w:p w:rsidR="00805BB4" w:rsidRDefault="00805BB4" w:rsidP="0083146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DECYZJA</w:t>
      </w:r>
    </w:p>
    <w:p w:rsidR="0083146C" w:rsidRDefault="0083146C" w:rsidP="0083146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05BB4" w:rsidRPr="0056085B" w:rsidRDefault="00805BB4" w:rsidP="00805BB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085B">
        <w:rPr>
          <w:rFonts w:ascii="Times New Roman" w:hAnsi="Times New Roman"/>
          <w:sz w:val="24"/>
          <w:szCs w:val="24"/>
        </w:rPr>
        <w:t>Uzgodniono ze Związkami Zawodowymi:</w:t>
      </w:r>
    </w:p>
    <w:p w:rsidR="00805BB4" w:rsidRDefault="00805BB4" w:rsidP="00805BB4">
      <w:pPr>
        <w:spacing w:after="0" w:line="240" w:lineRule="auto"/>
        <w:jc w:val="right"/>
        <w:rPr>
          <w:rFonts w:ascii="Times New Roman" w:hAnsi="Times New Roman"/>
        </w:rPr>
      </w:pPr>
    </w:p>
    <w:p w:rsidR="00805BB4" w:rsidRPr="0056085B" w:rsidRDefault="00805BB4" w:rsidP="00805BB4">
      <w:pPr>
        <w:spacing w:after="0" w:line="240" w:lineRule="auto"/>
        <w:jc w:val="right"/>
        <w:rPr>
          <w:rFonts w:ascii="Times New Roman" w:hAnsi="Times New Roman"/>
        </w:rPr>
      </w:pPr>
      <w:r w:rsidRPr="0056085B">
        <w:rPr>
          <w:rFonts w:ascii="Times New Roman" w:hAnsi="Times New Roman"/>
        </w:rPr>
        <w:t>…………………………………………………………….</w:t>
      </w:r>
    </w:p>
    <w:p w:rsidR="00805BB4" w:rsidRPr="0056085B" w:rsidRDefault="00805BB4" w:rsidP="00805BB4">
      <w:pPr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  <w:r w:rsidRPr="0056085B">
        <w:rPr>
          <w:rFonts w:ascii="Times New Roman" w:hAnsi="Times New Roman"/>
          <w:sz w:val="16"/>
          <w:szCs w:val="16"/>
        </w:rPr>
        <w:t>(data i podpis Przedstawiciela Związków Zawodowych)</w:t>
      </w:r>
      <w:r>
        <w:rPr>
          <w:rFonts w:ascii="Times New Roman" w:hAnsi="Times New Roman"/>
          <w:sz w:val="16"/>
          <w:szCs w:val="16"/>
        </w:rPr>
        <w:tab/>
      </w:r>
    </w:p>
    <w:p w:rsidR="00805BB4" w:rsidRPr="0056085B" w:rsidRDefault="00805BB4" w:rsidP="00805BB4">
      <w:pPr>
        <w:rPr>
          <w:rFonts w:ascii="Times New Roman" w:hAnsi="Times New Roman"/>
        </w:rPr>
      </w:pPr>
    </w:p>
    <w:p w:rsidR="00805BB4" w:rsidRPr="0056085B" w:rsidRDefault="00805BB4" w:rsidP="00805BB4">
      <w:pPr>
        <w:spacing w:after="0" w:line="240" w:lineRule="auto"/>
        <w:jc w:val="right"/>
        <w:rPr>
          <w:rFonts w:ascii="Times New Roman" w:hAnsi="Times New Roman"/>
        </w:rPr>
      </w:pPr>
      <w:r w:rsidRPr="0056085B">
        <w:rPr>
          <w:rFonts w:ascii="Times New Roman" w:hAnsi="Times New Roman"/>
        </w:rPr>
        <w:t>…………………………………………………………….</w:t>
      </w:r>
    </w:p>
    <w:p w:rsidR="00805BB4" w:rsidRDefault="00805BB4" w:rsidP="00805BB4">
      <w:pPr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  <w:r w:rsidRPr="0056085B">
        <w:rPr>
          <w:rFonts w:ascii="Times New Roman" w:hAnsi="Times New Roman"/>
          <w:sz w:val="16"/>
          <w:szCs w:val="16"/>
        </w:rPr>
        <w:t>(data i podpis Dyrektora Szkoły)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</w:p>
    <w:p w:rsidR="0083146C" w:rsidRDefault="0083146C" w:rsidP="00805BB4">
      <w:pPr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</w:p>
    <w:p w:rsidR="0083146C" w:rsidRDefault="0083146C" w:rsidP="00805BB4">
      <w:pPr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</w:p>
    <w:p w:rsidR="00805BB4" w:rsidRDefault="0083146C" w:rsidP="00805BB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Przyznano dofinansowanie w wysokości……………………………………………………….. (słownie)…………………………………………………………………………………………</w:t>
      </w:r>
    </w:p>
    <w:p w:rsidR="0083146C" w:rsidRDefault="0083146C" w:rsidP="00805B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146C" w:rsidRPr="0083146C" w:rsidRDefault="0083146C" w:rsidP="00805BB4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146C" w:rsidRPr="0056085B" w:rsidRDefault="0083146C" w:rsidP="0083146C">
      <w:pPr>
        <w:spacing w:after="0" w:line="240" w:lineRule="auto"/>
        <w:jc w:val="right"/>
        <w:rPr>
          <w:rFonts w:ascii="Times New Roman" w:hAnsi="Times New Roman"/>
        </w:rPr>
      </w:pPr>
      <w:r w:rsidRPr="0056085B">
        <w:rPr>
          <w:rFonts w:ascii="Times New Roman" w:hAnsi="Times New Roman"/>
        </w:rPr>
        <w:t>…………………………………………………………….</w:t>
      </w:r>
    </w:p>
    <w:p w:rsidR="00805BB4" w:rsidRDefault="0083146C" w:rsidP="0083146C">
      <w:pPr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  <w:r w:rsidRPr="0056085B">
        <w:rPr>
          <w:rFonts w:ascii="Times New Roman" w:hAnsi="Times New Roman"/>
          <w:sz w:val="16"/>
          <w:szCs w:val="16"/>
        </w:rPr>
        <w:t>(data i podpis Dyrektora Szkoły)</w:t>
      </w:r>
      <w:r>
        <w:rPr>
          <w:rFonts w:ascii="Times New Roman" w:hAnsi="Times New Roman"/>
          <w:sz w:val="16"/>
          <w:szCs w:val="16"/>
        </w:rPr>
        <w:tab/>
      </w:r>
    </w:p>
    <w:p w:rsidR="0083146C" w:rsidRDefault="0083146C" w:rsidP="0083146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Załącznik nr 5</w:t>
      </w:r>
    </w:p>
    <w:p w:rsidR="0083146C" w:rsidRPr="0083146C" w:rsidRDefault="0083146C" w:rsidP="0083146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3146C">
        <w:rPr>
          <w:rFonts w:ascii="Times New Roman" w:hAnsi="Times New Roman"/>
          <w:b/>
          <w:sz w:val="24"/>
          <w:szCs w:val="24"/>
        </w:rPr>
        <w:t>WNIOSEK</w:t>
      </w:r>
    </w:p>
    <w:p w:rsidR="0083146C" w:rsidRDefault="0083146C" w:rsidP="0083146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83146C">
        <w:rPr>
          <w:rFonts w:ascii="Times New Roman" w:hAnsi="Times New Roman"/>
          <w:b/>
          <w:sz w:val="24"/>
          <w:szCs w:val="24"/>
        </w:rPr>
        <w:t>o przyznanie pożyczki w ramach działalności mieszkaniowej</w:t>
      </w:r>
    </w:p>
    <w:p w:rsidR="0083146C" w:rsidRDefault="0083146C" w:rsidP="0083146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83146C" w:rsidRDefault="0083146C" w:rsidP="0083146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05BB4">
        <w:rPr>
          <w:rFonts w:ascii="Times New Roman" w:hAnsi="Times New Roman"/>
          <w:sz w:val="24"/>
          <w:szCs w:val="24"/>
        </w:rPr>
        <w:t>…………………………</w:t>
      </w:r>
      <w:r>
        <w:rPr>
          <w:rFonts w:ascii="Times New Roman" w:hAnsi="Times New Roman"/>
          <w:sz w:val="24"/>
          <w:szCs w:val="24"/>
        </w:rPr>
        <w:t>……………..</w:t>
      </w:r>
    </w:p>
    <w:p w:rsidR="0083146C" w:rsidRDefault="0083146C" w:rsidP="0083146C">
      <w:pPr>
        <w:spacing w:after="0" w:line="240" w:lineRule="auto"/>
        <w:ind w:left="708" w:firstLine="708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>(imię i nazwisko)</w:t>
      </w:r>
    </w:p>
    <w:p w:rsidR="0083146C" w:rsidRDefault="0083146C" w:rsidP="0083146C">
      <w:pPr>
        <w:spacing w:after="0" w:line="240" w:lineRule="auto"/>
        <w:ind w:left="708" w:firstLine="708"/>
        <w:rPr>
          <w:rFonts w:ascii="Times New Roman" w:hAnsi="Times New Roman"/>
          <w:sz w:val="14"/>
          <w:szCs w:val="14"/>
        </w:rPr>
      </w:pPr>
    </w:p>
    <w:p w:rsidR="0083146C" w:rsidRDefault="0083146C" w:rsidP="0083146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………………………………………..</w:t>
      </w:r>
    </w:p>
    <w:p w:rsidR="0083146C" w:rsidRDefault="0083146C" w:rsidP="0083146C">
      <w:pPr>
        <w:spacing w:after="0" w:line="240" w:lineRule="auto"/>
        <w:ind w:left="708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 xml:space="preserve">                (adres zamieszkania)</w:t>
      </w:r>
    </w:p>
    <w:p w:rsidR="0083146C" w:rsidRDefault="0083146C" w:rsidP="0083146C">
      <w:pPr>
        <w:spacing w:after="0" w:line="240" w:lineRule="auto"/>
        <w:ind w:left="708"/>
        <w:rPr>
          <w:rFonts w:ascii="Times New Roman" w:hAnsi="Times New Roman"/>
          <w:sz w:val="14"/>
          <w:szCs w:val="14"/>
        </w:rPr>
      </w:pPr>
    </w:p>
    <w:p w:rsidR="0083146C" w:rsidRDefault="0083146C" w:rsidP="0083146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………………………………………..</w:t>
      </w:r>
    </w:p>
    <w:p w:rsidR="0083146C" w:rsidRPr="00805BB4" w:rsidRDefault="0083146C" w:rsidP="0083146C">
      <w:pPr>
        <w:spacing w:after="0" w:line="240" w:lineRule="auto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z w:val="14"/>
          <w:szCs w:val="14"/>
        </w:rPr>
        <w:t xml:space="preserve">       </w:t>
      </w:r>
      <w:r w:rsidRPr="00805BB4">
        <w:rPr>
          <w:rFonts w:ascii="Times New Roman" w:hAnsi="Times New Roman"/>
          <w:sz w:val="14"/>
          <w:szCs w:val="14"/>
        </w:rPr>
        <w:t>(nr konta bankowego – nie dotyczy pracowników)</w:t>
      </w:r>
    </w:p>
    <w:p w:rsidR="0083146C" w:rsidRDefault="0083146C" w:rsidP="0083146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146C" w:rsidRDefault="0083146C" w:rsidP="0083146C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Proszę o przyznanie pożyczki ze środków Zakładowego Funduszu Świadczeń Socjalnych w wysokości …………… (słownie)……………………………………………………………. </w:t>
      </w:r>
      <w:r w:rsidR="00912BF3">
        <w:rPr>
          <w:rFonts w:ascii="Times New Roman" w:hAnsi="Times New Roman"/>
          <w:sz w:val="24"/>
          <w:szCs w:val="24"/>
        </w:rPr>
        <w:t>z</w:t>
      </w:r>
      <w:r>
        <w:rPr>
          <w:rFonts w:ascii="Times New Roman" w:hAnsi="Times New Roman"/>
          <w:sz w:val="24"/>
          <w:szCs w:val="24"/>
        </w:rPr>
        <w:t xml:space="preserve"> przeznaczeniem na …………………………………………………………………………… Całkowity koszt remontu/zakupu/budowy wynosi: …………………………………………….</w:t>
      </w:r>
    </w:p>
    <w:p w:rsidR="0083146C" w:rsidRDefault="00912BF3" w:rsidP="0083146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Uzasadnienie</w:t>
      </w:r>
      <w:r w:rsidR="0083146C">
        <w:rPr>
          <w:rFonts w:ascii="Times New Roman" w:hAnsi="Times New Roman"/>
          <w:sz w:val="24"/>
          <w:szCs w:val="24"/>
        </w:rPr>
        <w:t>:</w:t>
      </w:r>
    </w:p>
    <w:p w:rsidR="0083146C" w:rsidRDefault="0083146C" w:rsidP="0083146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</w:t>
      </w:r>
      <w:r w:rsidR="00912BF3">
        <w:rPr>
          <w:rFonts w:ascii="Times New Roman" w:hAnsi="Times New Roman"/>
          <w:sz w:val="24"/>
          <w:szCs w:val="24"/>
        </w:rPr>
        <w:t xml:space="preserve"> Jako moich żyrantów proponuję:</w:t>
      </w:r>
    </w:p>
    <w:p w:rsidR="00912BF3" w:rsidRDefault="00912BF3" w:rsidP="00912BF3">
      <w:pPr>
        <w:pStyle w:val="Akapitzlist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</w:t>
      </w:r>
    </w:p>
    <w:p w:rsidR="00912BF3" w:rsidRPr="00912BF3" w:rsidRDefault="00912BF3" w:rsidP="00912BF3">
      <w:pPr>
        <w:pStyle w:val="Akapitzlist"/>
        <w:numPr>
          <w:ilvl w:val="0"/>
          <w:numId w:val="2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</w:t>
      </w:r>
    </w:p>
    <w:p w:rsidR="0083146C" w:rsidRDefault="00912BF3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Oświadczam, że znany mi jest Regulamin ZFŚS Zespołu Szkół Nr 2 im. </w:t>
      </w:r>
      <w:r w:rsidR="001D46C0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płk. </w:t>
      </w:r>
      <w:r w:rsidR="001D46C0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r. Stanisława Kulińskiego w Wągrowcu i w przypadku przyznania pożyczki zobowiązuję się do jego przestrzegania.</w:t>
      </w:r>
    </w:p>
    <w:p w:rsidR="00912BF3" w:rsidRDefault="00912BF3" w:rsidP="00912BF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146C" w:rsidRDefault="0083146C" w:rsidP="0083146C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</w:t>
      </w:r>
    </w:p>
    <w:p w:rsidR="0083146C" w:rsidRDefault="0083146C" w:rsidP="0083146C">
      <w:pPr>
        <w:spacing w:after="0" w:line="240" w:lineRule="auto"/>
        <w:jc w:val="right"/>
        <w:rPr>
          <w:rFonts w:ascii="Times New Roman" w:hAnsi="Times New Roman"/>
          <w:sz w:val="14"/>
          <w:szCs w:val="14"/>
        </w:rPr>
      </w:pPr>
      <w:r w:rsidRPr="00805BB4">
        <w:rPr>
          <w:rFonts w:ascii="Times New Roman" w:hAnsi="Times New Roman"/>
          <w:sz w:val="14"/>
          <w:szCs w:val="14"/>
        </w:rPr>
        <w:t>(data i czytelny podpis)</w:t>
      </w:r>
      <w:r>
        <w:rPr>
          <w:rFonts w:ascii="Times New Roman" w:hAnsi="Times New Roman"/>
          <w:sz w:val="14"/>
          <w:szCs w:val="14"/>
        </w:rPr>
        <w:tab/>
      </w:r>
      <w:r>
        <w:rPr>
          <w:rFonts w:ascii="Times New Roman" w:hAnsi="Times New Roman"/>
          <w:sz w:val="14"/>
          <w:szCs w:val="14"/>
        </w:rPr>
        <w:tab/>
      </w:r>
      <w:r>
        <w:rPr>
          <w:rFonts w:ascii="Times New Roman" w:hAnsi="Times New Roman"/>
          <w:sz w:val="14"/>
          <w:szCs w:val="14"/>
        </w:rPr>
        <w:tab/>
      </w:r>
    </w:p>
    <w:p w:rsidR="0083146C" w:rsidRDefault="0083146C" w:rsidP="0083146C">
      <w:pPr>
        <w:spacing w:after="0" w:line="240" w:lineRule="auto"/>
        <w:jc w:val="right"/>
        <w:rPr>
          <w:rFonts w:ascii="Times New Roman" w:hAnsi="Times New Roman"/>
          <w:sz w:val="14"/>
          <w:szCs w:val="14"/>
        </w:rPr>
      </w:pPr>
    </w:p>
    <w:p w:rsidR="0083146C" w:rsidRDefault="0083146C" w:rsidP="0083146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DECYZJA</w:t>
      </w:r>
    </w:p>
    <w:p w:rsidR="0083146C" w:rsidRDefault="0083146C" w:rsidP="0083146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83146C" w:rsidRPr="0056085B" w:rsidRDefault="0083146C" w:rsidP="0083146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085B">
        <w:rPr>
          <w:rFonts w:ascii="Times New Roman" w:hAnsi="Times New Roman"/>
          <w:sz w:val="24"/>
          <w:szCs w:val="24"/>
        </w:rPr>
        <w:t>Uzgodniono ze Związkami Zawodowymi:</w:t>
      </w:r>
    </w:p>
    <w:p w:rsidR="0083146C" w:rsidRDefault="0083146C" w:rsidP="0083146C">
      <w:pPr>
        <w:spacing w:after="0" w:line="240" w:lineRule="auto"/>
        <w:jc w:val="right"/>
        <w:rPr>
          <w:rFonts w:ascii="Times New Roman" w:hAnsi="Times New Roman"/>
        </w:rPr>
      </w:pPr>
    </w:p>
    <w:p w:rsidR="0083146C" w:rsidRPr="0056085B" w:rsidRDefault="0083146C" w:rsidP="0083146C">
      <w:pPr>
        <w:spacing w:after="0" w:line="240" w:lineRule="auto"/>
        <w:jc w:val="right"/>
        <w:rPr>
          <w:rFonts w:ascii="Times New Roman" w:hAnsi="Times New Roman"/>
        </w:rPr>
      </w:pPr>
      <w:r w:rsidRPr="0056085B">
        <w:rPr>
          <w:rFonts w:ascii="Times New Roman" w:hAnsi="Times New Roman"/>
        </w:rPr>
        <w:t>…………………………………………………………….</w:t>
      </w:r>
    </w:p>
    <w:p w:rsidR="0083146C" w:rsidRPr="0056085B" w:rsidRDefault="0083146C" w:rsidP="0083146C">
      <w:pPr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  <w:r w:rsidRPr="0056085B">
        <w:rPr>
          <w:rFonts w:ascii="Times New Roman" w:hAnsi="Times New Roman"/>
          <w:sz w:val="16"/>
          <w:szCs w:val="16"/>
        </w:rPr>
        <w:t>(data i podpis Przedstawiciela Związków Zawodowych)</w:t>
      </w:r>
      <w:r>
        <w:rPr>
          <w:rFonts w:ascii="Times New Roman" w:hAnsi="Times New Roman"/>
          <w:sz w:val="16"/>
          <w:szCs w:val="16"/>
        </w:rPr>
        <w:tab/>
      </w:r>
    </w:p>
    <w:p w:rsidR="0083146C" w:rsidRPr="0056085B" w:rsidRDefault="0083146C" w:rsidP="0083146C">
      <w:pPr>
        <w:rPr>
          <w:rFonts w:ascii="Times New Roman" w:hAnsi="Times New Roman"/>
        </w:rPr>
      </w:pPr>
    </w:p>
    <w:p w:rsidR="0083146C" w:rsidRPr="0056085B" w:rsidRDefault="0083146C" w:rsidP="0083146C">
      <w:pPr>
        <w:spacing w:after="0" w:line="240" w:lineRule="auto"/>
        <w:jc w:val="right"/>
        <w:rPr>
          <w:rFonts w:ascii="Times New Roman" w:hAnsi="Times New Roman"/>
        </w:rPr>
      </w:pPr>
      <w:r w:rsidRPr="0056085B">
        <w:rPr>
          <w:rFonts w:ascii="Times New Roman" w:hAnsi="Times New Roman"/>
        </w:rPr>
        <w:t>…………………………………………………………….</w:t>
      </w:r>
    </w:p>
    <w:p w:rsidR="0083146C" w:rsidRDefault="0083146C" w:rsidP="0083146C">
      <w:pPr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  <w:r w:rsidRPr="0056085B">
        <w:rPr>
          <w:rFonts w:ascii="Times New Roman" w:hAnsi="Times New Roman"/>
          <w:sz w:val="16"/>
          <w:szCs w:val="16"/>
        </w:rPr>
        <w:t>(data i podpis Dyrektora Szkoły)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</w:r>
    </w:p>
    <w:p w:rsidR="0083146C" w:rsidRDefault="0083146C" w:rsidP="0083146C">
      <w:pPr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</w:p>
    <w:p w:rsidR="0083146C" w:rsidRDefault="0083146C" w:rsidP="0083146C">
      <w:pPr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</w:p>
    <w:p w:rsidR="0083146C" w:rsidRDefault="0083146C" w:rsidP="0083146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</w:t>
      </w:r>
      <w:r w:rsidR="00912BF3">
        <w:rPr>
          <w:rFonts w:ascii="Times New Roman" w:hAnsi="Times New Roman"/>
          <w:sz w:val="24"/>
          <w:szCs w:val="24"/>
        </w:rPr>
        <w:t>rzyznano pożyczkę</w:t>
      </w:r>
      <w:r>
        <w:rPr>
          <w:rFonts w:ascii="Times New Roman" w:hAnsi="Times New Roman"/>
          <w:sz w:val="24"/>
          <w:szCs w:val="24"/>
        </w:rPr>
        <w:t xml:space="preserve"> w wysokości</w:t>
      </w:r>
      <w:r w:rsidR="00912B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……………………………………………………….. (słownie)…………………………………………………………………………………………</w:t>
      </w:r>
    </w:p>
    <w:p w:rsidR="0083146C" w:rsidRDefault="0083146C" w:rsidP="0083146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146C" w:rsidRPr="0083146C" w:rsidRDefault="0083146C" w:rsidP="0083146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3146C" w:rsidRPr="0056085B" w:rsidRDefault="0083146C" w:rsidP="0083146C">
      <w:pPr>
        <w:spacing w:after="0" w:line="240" w:lineRule="auto"/>
        <w:jc w:val="right"/>
        <w:rPr>
          <w:rFonts w:ascii="Times New Roman" w:hAnsi="Times New Roman"/>
        </w:rPr>
      </w:pPr>
      <w:r w:rsidRPr="0056085B">
        <w:rPr>
          <w:rFonts w:ascii="Times New Roman" w:hAnsi="Times New Roman"/>
        </w:rPr>
        <w:t>…………………………………………………………….</w:t>
      </w:r>
    </w:p>
    <w:p w:rsidR="0083146C" w:rsidRDefault="0083146C" w:rsidP="0083146C">
      <w:pPr>
        <w:spacing w:after="0" w:line="240" w:lineRule="auto"/>
        <w:jc w:val="right"/>
        <w:rPr>
          <w:rFonts w:ascii="Times New Roman" w:hAnsi="Times New Roman"/>
          <w:sz w:val="16"/>
          <w:szCs w:val="16"/>
        </w:rPr>
      </w:pPr>
      <w:r w:rsidRPr="0056085B">
        <w:rPr>
          <w:rFonts w:ascii="Times New Roman" w:hAnsi="Times New Roman"/>
          <w:sz w:val="16"/>
          <w:szCs w:val="16"/>
        </w:rPr>
        <w:t>(data i podpis Dyrektora Szkoły)</w:t>
      </w:r>
      <w:r>
        <w:rPr>
          <w:rFonts w:ascii="Times New Roman" w:hAnsi="Times New Roman"/>
          <w:sz w:val="16"/>
          <w:szCs w:val="16"/>
        </w:rPr>
        <w:tab/>
      </w:r>
    </w:p>
    <w:p w:rsidR="0083146C" w:rsidRDefault="001D46C0" w:rsidP="001D46C0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Załącznik nr 6</w:t>
      </w:r>
    </w:p>
    <w:p w:rsidR="00165326" w:rsidRDefault="00165326" w:rsidP="001D46C0">
      <w:pPr>
        <w:jc w:val="center"/>
        <w:rPr>
          <w:rFonts w:ascii="Times New Roman" w:hAnsi="Times New Roman"/>
          <w:b/>
          <w:sz w:val="24"/>
          <w:szCs w:val="24"/>
        </w:rPr>
      </w:pPr>
    </w:p>
    <w:p w:rsidR="001D46C0" w:rsidRDefault="001D46C0" w:rsidP="001D46C0">
      <w:pPr>
        <w:jc w:val="center"/>
        <w:rPr>
          <w:rFonts w:ascii="Times New Roman" w:hAnsi="Times New Roman"/>
          <w:b/>
          <w:sz w:val="24"/>
          <w:szCs w:val="24"/>
        </w:rPr>
      </w:pPr>
      <w:r w:rsidRPr="001D46C0">
        <w:rPr>
          <w:rFonts w:ascii="Times New Roman" w:hAnsi="Times New Roman"/>
          <w:b/>
          <w:sz w:val="24"/>
          <w:szCs w:val="24"/>
        </w:rPr>
        <w:t xml:space="preserve">UMOWA O POŻYCZKĘ </w:t>
      </w:r>
      <w:r w:rsidRPr="001D46C0">
        <w:rPr>
          <w:rFonts w:ascii="Times New Roman" w:hAnsi="Times New Roman"/>
          <w:b/>
          <w:sz w:val="24"/>
          <w:szCs w:val="24"/>
        </w:rPr>
        <w:br/>
        <w:t>z Zakładowego Funduszu Świadczeń Socjalnych</w:t>
      </w:r>
    </w:p>
    <w:p w:rsidR="00165326" w:rsidRPr="001D46C0" w:rsidRDefault="00165326" w:rsidP="001D46C0">
      <w:pPr>
        <w:jc w:val="center"/>
        <w:rPr>
          <w:rFonts w:ascii="Times New Roman" w:hAnsi="Times New Roman"/>
          <w:b/>
          <w:sz w:val="24"/>
          <w:szCs w:val="24"/>
        </w:rPr>
      </w:pPr>
    </w:p>
    <w:p w:rsidR="001D46C0" w:rsidRPr="001D46C0" w:rsidRDefault="001D46C0" w:rsidP="001D46C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D46C0">
        <w:rPr>
          <w:rFonts w:ascii="Times New Roman" w:hAnsi="Times New Roman"/>
          <w:sz w:val="24"/>
          <w:szCs w:val="24"/>
        </w:rPr>
        <w:br/>
        <w:t>W dniu …………………… roku pomiędzy Zespołem Szkół Nr 2 im. ppłk. dr. Stanisława Kulińskiego w Wągrowcu, ul. Kościuszki 49, 62-100 Wągrowiec, w imieniu którego działa Dyrektor mgr Iwona Muszyńska-</w:t>
      </w:r>
      <w:proofErr w:type="spellStart"/>
      <w:r w:rsidRPr="001D46C0">
        <w:rPr>
          <w:rFonts w:ascii="Times New Roman" w:hAnsi="Times New Roman"/>
          <w:sz w:val="24"/>
          <w:szCs w:val="24"/>
        </w:rPr>
        <w:t>Synoradzka</w:t>
      </w:r>
      <w:proofErr w:type="spellEnd"/>
    </w:p>
    <w:p w:rsidR="001D46C0" w:rsidRPr="001D46C0" w:rsidRDefault="001D46C0" w:rsidP="001D46C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D46C0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>Panem/Panią ………………………</w:t>
      </w:r>
      <w:r w:rsidR="007103FF">
        <w:rPr>
          <w:rFonts w:ascii="Times New Roman" w:hAnsi="Times New Roman"/>
          <w:sz w:val="24"/>
          <w:szCs w:val="24"/>
        </w:rPr>
        <w:t>.</w:t>
      </w:r>
      <w:r w:rsidRPr="001D46C0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zamieszkałym/ą …………………………….</w:t>
      </w:r>
      <w:r w:rsidRPr="001D46C0">
        <w:rPr>
          <w:rFonts w:ascii="Times New Roman" w:hAnsi="Times New Roman"/>
          <w:sz w:val="24"/>
          <w:szCs w:val="24"/>
        </w:rPr>
        <w:t>, zwan</w:t>
      </w:r>
      <w:r>
        <w:rPr>
          <w:rFonts w:ascii="Times New Roman" w:hAnsi="Times New Roman"/>
          <w:sz w:val="24"/>
          <w:szCs w:val="24"/>
        </w:rPr>
        <w:t>ym/ą</w:t>
      </w:r>
      <w:r w:rsidRPr="001D46C0">
        <w:rPr>
          <w:rFonts w:ascii="Times New Roman" w:hAnsi="Times New Roman"/>
          <w:sz w:val="24"/>
          <w:szCs w:val="24"/>
        </w:rPr>
        <w:t xml:space="preserve"> dalej pożyczkobiorcą, została zawarta umowa o treści:</w:t>
      </w:r>
    </w:p>
    <w:p w:rsidR="001D46C0" w:rsidRPr="001D46C0" w:rsidRDefault="001D46C0" w:rsidP="001D46C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D46C0">
        <w:rPr>
          <w:rFonts w:ascii="Times New Roman" w:hAnsi="Times New Roman"/>
          <w:sz w:val="24"/>
          <w:szCs w:val="24"/>
        </w:rPr>
        <w:t>§1</w:t>
      </w:r>
    </w:p>
    <w:p w:rsidR="001D46C0" w:rsidRPr="001D46C0" w:rsidRDefault="001D46C0" w:rsidP="001D46C0">
      <w:pPr>
        <w:spacing w:line="240" w:lineRule="auto"/>
        <w:jc w:val="both"/>
        <w:rPr>
          <w:rFonts w:ascii="Times New Roman" w:hAnsi="Times New Roman"/>
          <w:sz w:val="24"/>
          <w:szCs w:val="24"/>
          <w:u w:val="dotted"/>
        </w:rPr>
      </w:pPr>
      <w:r w:rsidRPr="001D46C0">
        <w:rPr>
          <w:rFonts w:ascii="Times New Roman" w:hAnsi="Times New Roman"/>
          <w:sz w:val="24"/>
          <w:szCs w:val="24"/>
        </w:rPr>
        <w:t xml:space="preserve">Decyzją </w:t>
      </w:r>
      <w:r w:rsidR="007103FF">
        <w:rPr>
          <w:rFonts w:ascii="Times New Roman" w:hAnsi="Times New Roman"/>
          <w:sz w:val="24"/>
          <w:szCs w:val="24"/>
        </w:rPr>
        <w:t>D</w:t>
      </w:r>
      <w:r w:rsidRPr="001D46C0">
        <w:rPr>
          <w:rFonts w:ascii="Times New Roman" w:hAnsi="Times New Roman"/>
          <w:sz w:val="24"/>
          <w:szCs w:val="24"/>
        </w:rPr>
        <w:t xml:space="preserve">yrektora Zespołu Szkół Nr 2 im. ppłk. dr. Stanisława  Kulińskiego w  Wągrowcu z </w:t>
      </w:r>
      <w:r w:rsidR="00165326">
        <w:rPr>
          <w:rFonts w:ascii="Times New Roman" w:hAnsi="Times New Roman"/>
          <w:sz w:val="24"/>
          <w:szCs w:val="24"/>
        </w:rPr>
        <w:t> </w:t>
      </w:r>
      <w:r w:rsidRPr="001D46C0">
        <w:rPr>
          <w:rFonts w:ascii="Times New Roman" w:hAnsi="Times New Roman"/>
          <w:sz w:val="24"/>
          <w:szCs w:val="24"/>
        </w:rPr>
        <w:t>dnia …………………. roku podjętą w trybie i na zasadach określonych w ustawie z dnia 4</w:t>
      </w:r>
      <w:r w:rsidR="00165326">
        <w:rPr>
          <w:rFonts w:ascii="Times New Roman" w:hAnsi="Times New Roman"/>
          <w:sz w:val="24"/>
          <w:szCs w:val="24"/>
        </w:rPr>
        <w:t> </w:t>
      </w:r>
      <w:r w:rsidRPr="001D46C0">
        <w:rPr>
          <w:rFonts w:ascii="Times New Roman" w:hAnsi="Times New Roman"/>
          <w:sz w:val="24"/>
          <w:szCs w:val="24"/>
        </w:rPr>
        <w:t xml:space="preserve">marca 1994 r. o zakładowym funduszu świadczeń socjalnych oraz Regulaminie Zakładowego Funduszu Świadczeń Socjalnych przyznana została pożyczka w wysokości </w:t>
      </w:r>
      <w:r>
        <w:rPr>
          <w:rFonts w:ascii="Times New Roman" w:hAnsi="Times New Roman"/>
          <w:sz w:val="24"/>
          <w:szCs w:val="24"/>
        </w:rPr>
        <w:t>………..</w:t>
      </w:r>
      <w:r w:rsidRPr="001D46C0">
        <w:rPr>
          <w:rFonts w:ascii="Times New Roman" w:hAnsi="Times New Roman"/>
          <w:sz w:val="24"/>
          <w:szCs w:val="24"/>
        </w:rPr>
        <w:t> zł, oprocentowana 2% w stosunku rocznym, z przeznaczeniem na  remont</w:t>
      </w:r>
      <w:r>
        <w:rPr>
          <w:rFonts w:ascii="Times New Roman" w:hAnsi="Times New Roman"/>
          <w:sz w:val="24"/>
          <w:szCs w:val="24"/>
        </w:rPr>
        <w:t>/zakup</w:t>
      </w:r>
      <w:r w:rsidRPr="001D46C0">
        <w:rPr>
          <w:rFonts w:ascii="Times New Roman" w:hAnsi="Times New Roman"/>
          <w:sz w:val="24"/>
          <w:szCs w:val="24"/>
        </w:rPr>
        <w:t xml:space="preserve"> mieszkania</w:t>
      </w:r>
      <w:r>
        <w:rPr>
          <w:rFonts w:ascii="Times New Roman" w:hAnsi="Times New Roman"/>
          <w:sz w:val="24"/>
          <w:szCs w:val="24"/>
        </w:rPr>
        <w:t>/domu</w:t>
      </w:r>
      <w:r w:rsidRPr="001D46C0">
        <w:rPr>
          <w:rFonts w:ascii="Times New Roman" w:hAnsi="Times New Roman"/>
          <w:sz w:val="24"/>
          <w:szCs w:val="24"/>
        </w:rPr>
        <w:t>.</w:t>
      </w:r>
    </w:p>
    <w:p w:rsidR="001D46C0" w:rsidRPr="001D46C0" w:rsidRDefault="001D46C0" w:rsidP="001D46C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D46C0">
        <w:rPr>
          <w:rFonts w:ascii="Times New Roman" w:hAnsi="Times New Roman"/>
          <w:sz w:val="24"/>
          <w:szCs w:val="24"/>
        </w:rPr>
        <w:t>§2</w:t>
      </w:r>
    </w:p>
    <w:p w:rsidR="001D46C0" w:rsidRPr="001D46C0" w:rsidRDefault="001D46C0" w:rsidP="001D46C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D46C0">
        <w:rPr>
          <w:rFonts w:ascii="Times New Roman" w:hAnsi="Times New Roman"/>
          <w:sz w:val="24"/>
          <w:szCs w:val="24"/>
        </w:rPr>
        <w:t xml:space="preserve">Przyznana pożyczka podlega spłacie w całości wraz z odsetkami, które wynoszą </w:t>
      </w:r>
      <w:r>
        <w:rPr>
          <w:rFonts w:ascii="Times New Roman" w:hAnsi="Times New Roman"/>
          <w:sz w:val="24"/>
          <w:szCs w:val="24"/>
        </w:rPr>
        <w:t>……….</w:t>
      </w:r>
      <w:r w:rsidRPr="001D46C0">
        <w:rPr>
          <w:rFonts w:ascii="Times New Roman" w:hAnsi="Times New Roman"/>
          <w:sz w:val="24"/>
          <w:szCs w:val="24"/>
        </w:rPr>
        <w:t xml:space="preserve"> zł, okres jej spłaty wynosi </w:t>
      </w:r>
      <w:r>
        <w:rPr>
          <w:rFonts w:ascii="Times New Roman" w:hAnsi="Times New Roman"/>
          <w:sz w:val="24"/>
          <w:szCs w:val="24"/>
        </w:rPr>
        <w:t>…….</w:t>
      </w:r>
      <w:r w:rsidRPr="001D46C0">
        <w:rPr>
          <w:rFonts w:ascii="Times New Roman" w:hAnsi="Times New Roman"/>
          <w:sz w:val="24"/>
          <w:szCs w:val="24"/>
        </w:rPr>
        <w:t xml:space="preserve"> miesiące,  począwszy od </w:t>
      </w:r>
      <w:r>
        <w:rPr>
          <w:rFonts w:ascii="Times New Roman" w:hAnsi="Times New Roman"/>
          <w:sz w:val="24"/>
          <w:szCs w:val="24"/>
        </w:rPr>
        <w:t>………….</w:t>
      </w:r>
      <w:r w:rsidRPr="001D46C0">
        <w:rPr>
          <w:rFonts w:ascii="Times New Roman" w:hAnsi="Times New Roman"/>
          <w:sz w:val="24"/>
          <w:szCs w:val="24"/>
        </w:rPr>
        <w:t xml:space="preserve"> roku w </w:t>
      </w:r>
      <w:r>
        <w:rPr>
          <w:rFonts w:ascii="Times New Roman" w:hAnsi="Times New Roman"/>
          <w:sz w:val="24"/>
          <w:szCs w:val="24"/>
        </w:rPr>
        <w:t>…..</w:t>
      </w:r>
      <w:r w:rsidRPr="001D46C0">
        <w:rPr>
          <w:rFonts w:ascii="Times New Roman" w:hAnsi="Times New Roman"/>
          <w:sz w:val="24"/>
          <w:szCs w:val="24"/>
        </w:rPr>
        <w:t xml:space="preserve"> ratach miesięcznych w wysokości </w:t>
      </w:r>
      <w:r>
        <w:rPr>
          <w:rFonts w:ascii="Times New Roman" w:hAnsi="Times New Roman"/>
          <w:sz w:val="24"/>
          <w:szCs w:val="24"/>
        </w:rPr>
        <w:t>………..</w:t>
      </w:r>
      <w:r w:rsidRPr="001D46C0">
        <w:rPr>
          <w:rFonts w:ascii="Times New Roman" w:hAnsi="Times New Roman"/>
          <w:sz w:val="24"/>
          <w:szCs w:val="24"/>
        </w:rPr>
        <w:t xml:space="preserve"> zł.</w:t>
      </w:r>
    </w:p>
    <w:p w:rsidR="001D46C0" w:rsidRPr="001D46C0" w:rsidRDefault="001D46C0" w:rsidP="001D46C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D46C0">
        <w:rPr>
          <w:rFonts w:ascii="Times New Roman" w:hAnsi="Times New Roman"/>
          <w:sz w:val="24"/>
          <w:szCs w:val="24"/>
        </w:rPr>
        <w:t>§3</w:t>
      </w:r>
    </w:p>
    <w:p w:rsidR="001D46C0" w:rsidRPr="001D46C0" w:rsidRDefault="001D46C0" w:rsidP="001D46C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D46C0">
        <w:rPr>
          <w:rFonts w:ascii="Times New Roman" w:hAnsi="Times New Roman"/>
          <w:sz w:val="24"/>
          <w:szCs w:val="24"/>
        </w:rPr>
        <w:t>Pożyczkobiorca upoważnia organ dokonujący wypłaty wynagrodzeń do potrącania należnych rat wraz z odsetkami zgodnie z §2 niniejszej umowy z przysługującego wynagr</w:t>
      </w:r>
      <w:r w:rsidR="00165326">
        <w:rPr>
          <w:rFonts w:ascii="Times New Roman" w:hAnsi="Times New Roman"/>
          <w:sz w:val="24"/>
          <w:szCs w:val="24"/>
        </w:rPr>
        <w:t>odzenia za </w:t>
      </w:r>
      <w:r>
        <w:rPr>
          <w:rFonts w:ascii="Times New Roman" w:hAnsi="Times New Roman"/>
          <w:sz w:val="24"/>
          <w:szCs w:val="24"/>
        </w:rPr>
        <w:t>pracę</w:t>
      </w:r>
      <w:r w:rsidRPr="001D46C0">
        <w:rPr>
          <w:rFonts w:ascii="Times New Roman" w:hAnsi="Times New Roman"/>
          <w:sz w:val="24"/>
          <w:szCs w:val="24"/>
        </w:rPr>
        <w:t xml:space="preserve">. Emeryci i renciści zobowiązują się do samodzielnego spłacania rat pożyczki, na konto zakładowego Funduszu Świadczeń </w:t>
      </w:r>
      <w:r>
        <w:rPr>
          <w:rFonts w:ascii="Times New Roman" w:hAnsi="Times New Roman"/>
          <w:sz w:val="24"/>
          <w:szCs w:val="24"/>
        </w:rPr>
        <w:t>S</w:t>
      </w:r>
      <w:r w:rsidRPr="001D46C0">
        <w:rPr>
          <w:rFonts w:ascii="Times New Roman" w:hAnsi="Times New Roman"/>
          <w:sz w:val="24"/>
          <w:szCs w:val="24"/>
        </w:rPr>
        <w:t>ocjalnych: 06 1020 3903 0000 1002 0115 1737.</w:t>
      </w:r>
    </w:p>
    <w:p w:rsidR="001D46C0" w:rsidRPr="001D46C0" w:rsidRDefault="001D46C0" w:rsidP="001D46C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D46C0">
        <w:rPr>
          <w:rFonts w:ascii="Times New Roman" w:hAnsi="Times New Roman"/>
          <w:sz w:val="24"/>
          <w:szCs w:val="24"/>
        </w:rPr>
        <w:t>§4</w:t>
      </w:r>
    </w:p>
    <w:p w:rsidR="001D46C0" w:rsidRPr="001D46C0" w:rsidRDefault="001D46C0" w:rsidP="001D46C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D46C0">
        <w:rPr>
          <w:rFonts w:ascii="Times New Roman" w:hAnsi="Times New Roman"/>
          <w:sz w:val="24"/>
          <w:szCs w:val="24"/>
        </w:rPr>
        <w:t>Niespłacona pożyczka podlega natychmiastowej spłacie wraz z odsetkami w przypadkach i na zasadach określonych w Regulaminie Zakładowego Funduszu Świadczeń Socjalnych.</w:t>
      </w:r>
    </w:p>
    <w:p w:rsidR="001D46C0" w:rsidRPr="001D46C0" w:rsidRDefault="001D46C0" w:rsidP="001D46C0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D46C0">
        <w:rPr>
          <w:rFonts w:ascii="Times New Roman" w:hAnsi="Times New Roman"/>
          <w:sz w:val="24"/>
          <w:szCs w:val="24"/>
        </w:rPr>
        <w:t>§5</w:t>
      </w:r>
    </w:p>
    <w:p w:rsidR="001D46C0" w:rsidRPr="001D46C0" w:rsidRDefault="001D46C0" w:rsidP="001D46C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D46C0">
        <w:rPr>
          <w:rFonts w:ascii="Times New Roman" w:hAnsi="Times New Roman"/>
          <w:sz w:val="24"/>
          <w:szCs w:val="24"/>
        </w:rPr>
        <w:t>W sprawach nie uregulowanych niniejszą umową mają zastosowanie przepisy podane w §1 umowy oraz przepisy Kodeksu Cywilnego.</w:t>
      </w:r>
    </w:p>
    <w:p w:rsidR="00165326" w:rsidRDefault="001D46C0" w:rsidP="001D46C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D46C0">
        <w:rPr>
          <w:rFonts w:ascii="Times New Roman" w:hAnsi="Times New Roman"/>
          <w:sz w:val="24"/>
          <w:szCs w:val="24"/>
        </w:rPr>
        <w:t>Umowę sporządzono w 2 jednobrzmiących egzemplarzach, po jednej dla każdej ze stron.</w:t>
      </w:r>
    </w:p>
    <w:p w:rsidR="00165326" w:rsidRDefault="0016532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D46C0" w:rsidRPr="001D46C0" w:rsidRDefault="001D46C0" w:rsidP="001D46C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1D46C0" w:rsidRPr="001D46C0" w:rsidRDefault="001D46C0" w:rsidP="001D46C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D46C0">
        <w:rPr>
          <w:rFonts w:ascii="Times New Roman" w:hAnsi="Times New Roman"/>
          <w:sz w:val="24"/>
          <w:szCs w:val="24"/>
        </w:rPr>
        <w:t>Przekładam poręczycieli:</w:t>
      </w:r>
    </w:p>
    <w:p w:rsidR="001D46C0" w:rsidRPr="001D46C0" w:rsidRDefault="001D46C0" w:rsidP="001D46C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D46C0">
        <w:rPr>
          <w:rFonts w:ascii="Times New Roman" w:hAnsi="Times New Roman"/>
          <w:sz w:val="24"/>
          <w:szCs w:val="24"/>
        </w:rPr>
        <w:t xml:space="preserve">1. </w:t>
      </w:r>
      <w:r>
        <w:rPr>
          <w:rFonts w:ascii="Times New Roman" w:hAnsi="Times New Roman"/>
          <w:sz w:val="24"/>
          <w:szCs w:val="24"/>
        </w:rPr>
        <w:t>…………………………….</w:t>
      </w:r>
    </w:p>
    <w:p w:rsidR="001D46C0" w:rsidRDefault="001D46C0" w:rsidP="001D46C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D46C0">
        <w:rPr>
          <w:rFonts w:ascii="Times New Roman" w:hAnsi="Times New Roman"/>
          <w:sz w:val="24"/>
          <w:szCs w:val="24"/>
        </w:rPr>
        <w:t xml:space="preserve">2. </w:t>
      </w:r>
      <w:r>
        <w:rPr>
          <w:rFonts w:ascii="Times New Roman" w:hAnsi="Times New Roman"/>
          <w:sz w:val="24"/>
          <w:szCs w:val="24"/>
        </w:rPr>
        <w:t>…………………………….</w:t>
      </w:r>
    </w:p>
    <w:p w:rsidR="00165326" w:rsidRPr="001D46C0" w:rsidRDefault="00165326" w:rsidP="001D46C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1D46C0" w:rsidRPr="001D46C0" w:rsidRDefault="001D46C0" w:rsidP="001D46C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D46C0">
        <w:rPr>
          <w:rFonts w:ascii="Times New Roman" w:hAnsi="Times New Roman"/>
          <w:sz w:val="24"/>
          <w:szCs w:val="24"/>
        </w:rPr>
        <w:t>W razie nieuregulowania we właściwym terminie rat pożyczki zaciągniętej przez pożyczkobiorcę zobowiązujemy się na pokrycie należnej kwoty wraz z odsetkami po połowie z naszych dochodów.</w:t>
      </w:r>
    </w:p>
    <w:p w:rsidR="001D46C0" w:rsidRDefault="001D46C0" w:rsidP="001D46C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1D46C0">
        <w:rPr>
          <w:rFonts w:ascii="Times New Roman" w:hAnsi="Times New Roman"/>
          <w:sz w:val="24"/>
          <w:szCs w:val="24"/>
        </w:rPr>
        <w:t xml:space="preserve">Równocześnie upoważniamy zakład pracy do potrącenia w/w należności z naszych wynagrodzeń za pracę.  </w:t>
      </w:r>
    </w:p>
    <w:p w:rsidR="00165326" w:rsidRPr="001D46C0" w:rsidRDefault="00165326" w:rsidP="001D46C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1D46C0" w:rsidRPr="001D46C0" w:rsidRDefault="001D46C0" w:rsidP="001D46C0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1D46C0" w:rsidRPr="001D46C0" w:rsidRDefault="001D46C0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dotted"/>
        </w:rPr>
      </w:pP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</w:p>
    <w:p w:rsidR="001D46C0" w:rsidRPr="001D46C0" w:rsidRDefault="001D46C0" w:rsidP="001D46C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1D46C0">
        <w:rPr>
          <w:rFonts w:ascii="Times New Roman" w:hAnsi="Times New Roman"/>
          <w:sz w:val="24"/>
          <w:szCs w:val="24"/>
        </w:rPr>
        <w:t>/podpis poręczyciela/</w:t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</w:rPr>
        <w:tab/>
        <w:t>/podpis poręczyciela/</w:t>
      </w:r>
    </w:p>
    <w:p w:rsidR="001D46C0" w:rsidRPr="001D46C0" w:rsidRDefault="001D46C0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1D46C0">
        <w:rPr>
          <w:rFonts w:ascii="Times New Roman" w:hAnsi="Times New Roman"/>
          <w:sz w:val="24"/>
          <w:szCs w:val="24"/>
          <w:u w:val="single"/>
        </w:rPr>
        <w:tab/>
      </w:r>
      <w:r w:rsidRPr="001D46C0">
        <w:rPr>
          <w:rFonts w:ascii="Times New Roman" w:hAnsi="Times New Roman"/>
          <w:sz w:val="24"/>
          <w:szCs w:val="24"/>
          <w:u w:val="single"/>
        </w:rPr>
        <w:tab/>
      </w:r>
      <w:r w:rsidRPr="001D46C0">
        <w:rPr>
          <w:rFonts w:ascii="Times New Roman" w:hAnsi="Times New Roman"/>
          <w:sz w:val="24"/>
          <w:szCs w:val="24"/>
          <w:u w:val="single"/>
        </w:rPr>
        <w:tab/>
      </w:r>
      <w:r w:rsidRPr="001D46C0">
        <w:rPr>
          <w:rFonts w:ascii="Times New Roman" w:hAnsi="Times New Roman"/>
          <w:sz w:val="24"/>
          <w:szCs w:val="24"/>
          <w:u w:val="single"/>
        </w:rPr>
        <w:tab/>
      </w:r>
      <w:r w:rsidRPr="001D46C0">
        <w:rPr>
          <w:rFonts w:ascii="Times New Roman" w:hAnsi="Times New Roman"/>
          <w:sz w:val="24"/>
          <w:szCs w:val="24"/>
          <w:u w:val="single"/>
        </w:rPr>
        <w:tab/>
      </w:r>
      <w:r w:rsidRPr="001D46C0">
        <w:rPr>
          <w:rFonts w:ascii="Times New Roman" w:hAnsi="Times New Roman"/>
          <w:sz w:val="24"/>
          <w:szCs w:val="24"/>
          <w:u w:val="single"/>
        </w:rPr>
        <w:tab/>
      </w:r>
      <w:r w:rsidRPr="001D46C0">
        <w:rPr>
          <w:rFonts w:ascii="Times New Roman" w:hAnsi="Times New Roman"/>
          <w:sz w:val="24"/>
          <w:szCs w:val="24"/>
          <w:u w:val="single"/>
        </w:rPr>
        <w:tab/>
      </w:r>
      <w:r w:rsidRPr="001D46C0">
        <w:rPr>
          <w:rFonts w:ascii="Times New Roman" w:hAnsi="Times New Roman"/>
          <w:sz w:val="24"/>
          <w:szCs w:val="24"/>
          <w:u w:val="single"/>
        </w:rPr>
        <w:tab/>
      </w:r>
      <w:r w:rsidRPr="001D46C0">
        <w:rPr>
          <w:rFonts w:ascii="Times New Roman" w:hAnsi="Times New Roman"/>
          <w:sz w:val="24"/>
          <w:szCs w:val="24"/>
          <w:u w:val="single"/>
        </w:rPr>
        <w:tab/>
      </w:r>
      <w:r w:rsidRPr="001D46C0">
        <w:rPr>
          <w:rFonts w:ascii="Times New Roman" w:hAnsi="Times New Roman"/>
          <w:sz w:val="24"/>
          <w:szCs w:val="24"/>
          <w:u w:val="single"/>
        </w:rPr>
        <w:tab/>
      </w:r>
      <w:r w:rsidRPr="001D46C0">
        <w:rPr>
          <w:rFonts w:ascii="Times New Roman" w:hAnsi="Times New Roman"/>
          <w:sz w:val="24"/>
          <w:szCs w:val="24"/>
          <w:u w:val="single"/>
        </w:rPr>
        <w:tab/>
      </w:r>
      <w:r w:rsidRPr="001D46C0">
        <w:rPr>
          <w:rFonts w:ascii="Times New Roman" w:hAnsi="Times New Roman"/>
          <w:sz w:val="24"/>
          <w:szCs w:val="24"/>
          <w:u w:val="single"/>
        </w:rPr>
        <w:tab/>
      </w:r>
    </w:p>
    <w:p w:rsidR="001D46C0" w:rsidRPr="001D46C0" w:rsidRDefault="001D46C0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1D46C0" w:rsidRPr="001D46C0" w:rsidRDefault="001D46C0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46C0">
        <w:rPr>
          <w:rFonts w:ascii="Times New Roman" w:hAnsi="Times New Roman"/>
          <w:sz w:val="24"/>
          <w:szCs w:val="24"/>
        </w:rPr>
        <w:t>Stwierdzam własnoręczność podpisów pożyczkobiorcy i poręczycieli oraz akceptuję niniejszą umowę.</w:t>
      </w:r>
    </w:p>
    <w:p w:rsidR="001D46C0" w:rsidRDefault="001D46C0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65326" w:rsidRDefault="00165326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65326" w:rsidRPr="001D46C0" w:rsidRDefault="00165326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D46C0" w:rsidRPr="001D46C0" w:rsidRDefault="001D46C0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dotted"/>
        </w:rPr>
      </w:pP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</w:p>
    <w:p w:rsidR="001D46C0" w:rsidRPr="001D46C0" w:rsidRDefault="001D46C0" w:rsidP="001D46C0">
      <w:pPr>
        <w:spacing w:after="0"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1D46C0">
        <w:rPr>
          <w:rFonts w:ascii="Times New Roman" w:hAnsi="Times New Roman"/>
          <w:sz w:val="24"/>
          <w:szCs w:val="24"/>
        </w:rPr>
        <w:t xml:space="preserve">      /data/</w:t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</w:rPr>
        <w:tab/>
        <w:t>/podpis dyrektora szkoły/</w:t>
      </w:r>
    </w:p>
    <w:p w:rsidR="001D46C0" w:rsidRPr="001D46C0" w:rsidRDefault="001D46C0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1D46C0">
        <w:rPr>
          <w:rFonts w:ascii="Times New Roman" w:hAnsi="Times New Roman"/>
          <w:sz w:val="24"/>
          <w:szCs w:val="24"/>
          <w:u w:val="single"/>
        </w:rPr>
        <w:tab/>
      </w:r>
      <w:r w:rsidRPr="001D46C0">
        <w:rPr>
          <w:rFonts w:ascii="Times New Roman" w:hAnsi="Times New Roman"/>
          <w:sz w:val="24"/>
          <w:szCs w:val="24"/>
          <w:u w:val="single"/>
        </w:rPr>
        <w:tab/>
      </w:r>
      <w:r w:rsidRPr="001D46C0">
        <w:rPr>
          <w:rFonts w:ascii="Times New Roman" w:hAnsi="Times New Roman"/>
          <w:sz w:val="24"/>
          <w:szCs w:val="24"/>
          <w:u w:val="single"/>
        </w:rPr>
        <w:tab/>
      </w:r>
      <w:r w:rsidRPr="001D46C0">
        <w:rPr>
          <w:rFonts w:ascii="Times New Roman" w:hAnsi="Times New Roman"/>
          <w:sz w:val="24"/>
          <w:szCs w:val="24"/>
          <w:u w:val="single"/>
        </w:rPr>
        <w:tab/>
      </w:r>
      <w:r w:rsidRPr="001D46C0">
        <w:rPr>
          <w:rFonts w:ascii="Times New Roman" w:hAnsi="Times New Roman"/>
          <w:sz w:val="24"/>
          <w:szCs w:val="24"/>
          <w:u w:val="single"/>
        </w:rPr>
        <w:tab/>
      </w:r>
      <w:r w:rsidRPr="001D46C0">
        <w:rPr>
          <w:rFonts w:ascii="Times New Roman" w:hAnsi="Times New Roman"/>
          <w:sz w:val="24"/>
          <w:szCs w:val="24"/>
          <w:u w:val="single"/>
        </w:rPr>
        <w:tab/>
      </w:r>
      <w:r w:rsidRPr="001D46C0">
        <w:rPr>
          <w:rFonts w:ascii="Times New Roman" w:hAnsi="Times New Roman"/>
          <w:sz w:val="24"/>
          <w:szCs w:val="24"/>
          <w:u w:val="single"/>
        </w:rPr>
        <w:tab/>
      </w:r>
      <w:r w:rsidRPr="001D46C0">
        <w:rPr>
          <w:rFonts w:ascii="Times New Roman" w:hAnsi="Times New Roman"/>
          <w:sz w:val="24"/>
          <w:szCs w:val="24"/>
          <w:u w:val="single"/>
        </w:rPr>
        <w:tab/>
      </w:r>
      <w:r w:rsidRPr="001D46C0">
        <w:rPr>
          <w:rFonts w:ascii="Times New Roman" w:hAnsi="Times New Roman"/>
          <w:sz w:val="24"/>
          <w:szCs w:val="24"/>
          <w:u w:val="single"/>
        </w:rPr>
        <w:tab/>
      </w:r>
      <w:r w:rsidRPr="001D46C0">
        <w:rPr>
          <w:rFonts w:ascii="Times New Roman" w:hAnsi="Times New Roman"/>
          <w:sz w:val="24"/>
          <w:szCs w:val="24"/>
          <w:u w:val="single"/>
        </w:rPr>
        <w:tab/>
      </w:r>
      <w:r w:rsidRPr="001D46C0">
        <w:rPr>
          <w:rFonts w:ascii="Times New Roman" w:hAnsi="Times New Roman"/>
          <w:sz w:val="24"/>
          <w:szCs w:val="24"/>
          <w:u w:val="single"/>
        </w:rPr>
        <w:tab/>
      </w:r>
      <w:r w:rsidRPr="001D46C0">
        <w:rPr>
          <w:rFonts w:ascii="Times New Roman" w:hAnsi="Times New Roman"/>
          <w:sz w:val="24"/>
          <w:szCs w:val="24"/>
          <w:u w:val="single"/>
        </w:rPr>
        <w:tab/>
      </w:r>
    </w:p>
    <w:p w:rsidR="001D46C0" w:rsidRDefault="001D46C0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165326" w:rsidRPr="001D46C0" w:rsidRDefault="00165326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:rsidR="001D46C0" w:rsidRPr="001D46C0" w:rsidRDefault="001D46C0" w:rsidP="001D46C0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1D46C0">
        <w:rPr>
          <w:rFonts w:ascii="Times New Roman" w:hAnsi="Times New Roman"/>
          <w:sz w:val="24"/>
          <w:szCs w:val="24"/>
        </w:rPr>
        <w:t xml:space="preserve">Podpis pożyczkobiorcy </w:t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</w:rPr>
        <w:tab/>
        <w:t xml:space="preserve">     Podpis Dyrektora </w:t>
      </w:r>
    </w:p>
    <w:p w:rsidR="001D46C0" w:rsidRPr="001D46C0" w:rsidRDefault="001D46C0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65326" w:rsidRDefault="00165326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dotted"/>
        </w:rPr>
      </w:pPr>
    </w:p>
    <w:p w:rsidR="00165326" w:rsidRDefault="00165326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dotted"/>
        </w:rPr>
      </w:pPr>
    </w:p>
    <w:p w:rsidR="001D46C0" w:rsidRPr="001D46C0" w:rsidRDefault="001D46C0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dotted"/>
        </w:rPr>
      </w:pP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</w:p>
    <w:p w:rsidR="001D46C0" w:rsidRPr="001D46C0" w:rsidRDefault="001D46C0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dotted"/>
        </w:rPr>
      </w:pPr>
    </w:p>
    <w:p w:rsidR="001D46C0" w:rsidRPr="001D46C0" w:rsidRDefault="001D46C0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dotted"/>
        </w:rPr>
      </w:pPr>
    </w:p>
    <w:p w:rsidR="001D46C0" w:rsidRPr="001D46C0" w:rsidRDefault="001D46C0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dotted"/>
        </w:rPr>
      </w:pPr>
    </w:p>
    <w:p w:rsidR="001D46C0" w:rsidRPr="001D46C0" w:rsidRDefault="001D46C0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dotted"/>
        </w:rPr>
      </w:pPr>
    </w:p>
    <w:p w:rsidR="001D46C0" w:rsidRPr="001D46C0" w:rsidRDefault="001D46C0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dotted"/>
        </w:rPr>
      </w:pPr>
    </w:p>
    <w:p w:rsidR="001D46C0" w:rsidRPr="001D46C0" w:rsidRDefault="001D46C0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dotted"/>
        </w:rPr>
      </w:pPr>
    </w:p>
    <w:p w:rsidR="001D46C0" w:rsidRPr="001D46C0" w:rsidRDefault="001D46C0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dotted"/>
        </w:rPr>
      </w:pPr>
    </w:p>
    <w:p w:rsidR="001D46C0" w:rsidRPr="001D46C0" w:rsidRDefault="001D46C0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dotted"/>
        </w:rPr>
      </w:pPr>
    </w:p>
    <w:p w:rsidR="001D46C0" w:rsidRPr="001D46C0" w:rsidRDefault="001D46C0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  <w:u w:val="dotted"/>
        </w:rPr>
      </w:pPr>
    </w:p>
    <w:p w:rsidR="001D46C0" w:rsidRPr="001D46C0" w:rsidRDefault="001D46C0" w:rsidP="001D46C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D46C0">
        <w:rPr>
          <w:rFonts w:ascii="Times New Roman" w:hAnsi="Times New Roman"/>
          <w:sz w:val="24"/>
          <w:szCs w:val="24"/>
        </w:rPr>
        <w:t xml:space="preserve">Wągrowiec, dnia </w:t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  <w:r w:rsidRPr="001D46C0">
        <w:rPr>
          <w:rFonts w:ascii="Times New Roman" w:hAnsi="Times New Roman"/>
          <w:sz w:val="24"/>
          <w:szCs w:val="24"/>
          <w:u w:val="dotted"/>
        </w:rPr>
        <w:tab/>
      </w:r>
    </w:p>
    <w:p w:rsidR="00D5036B" w:rsidRPr="00976B4C" w:rsidRDefault="00D5036B" w:rsidP="00976B4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D5036B" w:rsidRPr="00976B4C" w:rsidSect="0067492F">
      <w:footerReference w:type="default" r:id="rId7"/>
      <w:headerReference w:type="first" r:id="rId8"/>
      <w:footerReference w:type="first" r:id="rId9"/>
      <w:pgSz w:w="11906" w:h="16838"/>
      <w:pgMar w:top="1417" w:right="1417" w:bottom="1417" w:left="1417" w:header="567" w:footer="28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2CF1" w:rsidRDefault="00862CF1" w:rsidP="00A35F65">
      <w:pPr>
        <w:spacing w:after="0" w:line="240" w:lineRule="auto"/>
      </w:pPr>
      <w:r>
        <w:separator/>
      </w:r>
    </w:p>
  </w:endnote>
  <w:endnote w:type="continuationSeparator" w:id="0">
    <w:p w:rsidR="00862CF1" w:rsidRDefault="00862CF1" w:rsidP="00A35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A01" w:rsidRPr="009E1937" w:rsidRDefault="00462A01" w:rsidP="009E1937">
    <w:pPr>
      <w:pStyle w:val="Nagwek"/>
      <w:jc w:val="right"/>
      <w:rPr>
        <w:sz w:val="20"/>
        <w:szCs w:val="20"/>
      </w:rPr>
    </w:pPr>
    <w:r w:rsidRPr="009E1937">
      <w:rPr>
        <w:sz w:val="20"/>
        <w:szCs w:val="20"/>
      </w:rPr>
      <w:t xml:space="preserve">    </w:t>
    </w:r>
    <w:r w:rsidRPr="0067492F">
      <w:rPr>
        <w:rFonts w:ascii="Cambria" w:hAnsi="Cambria"/>
        <w:sz w:val="28"/>
        <w:szCs w:val="28"/>
      </w:rPr>
      <w:t xml:space="preserve">str. </w:t>
    </w:r>
    <w:r w:rsidRPr="0067492F">
      <w:rPr>
        <w:sz w:val="20"/>
        <w:szCs w:val="20"/>
      </w:rPr>
      <w:fldChar w:fldCharType="begin"/>
    </w:r>
    <w:r w:rsidRPr="0067492F">
      <w:rPr>
        <w:sz w:val="20"/>
        <w:szCs w:val="20"/>
      </w:rPr>
      <w:instrText xml:space="preserve"> PAGE    \* MERGEFORMAT </w:instrText>
    </w:r>
    <w:r w:rsidRPr="0067492F">
      <w:rPr>
        <w:sz w:val="20"/>
        <w:szCs w:val="20"/>
      </w:rPr>
      <w:fldChar w:fldCharType="separate"/>
    </w:r>
    <w:r w:rsidR="001628E3" w:rsidRPr="001628E3">
      <w:rPr>
        <w:rFonts w:ascii="Cambria" w:hAnsi="Cambria"/>
        <w:noProof/>
        <w:sz w:val="28"/>
        <w:szCs w:val="28"/>
      </w:rPr>
      <w:t>16</w:t>
    </w:r>
    <w:r w:rsidRPr="0067492F">
      <w:rPr>
        <w:sz w:val="20"/>
        <w:szCs w:val="20"/>
      </w:rPr>
      <w:fldChar w:fldCharType="end"/>
    </w:r>
  </w:p>
  <w:p w:rsidR="00462A01" w:rsidRDefault="00462A01" w:rsidP="00FE44B2">
    <w:pPr>
      <w:pStyle w:val="Nagwek"/>
      <w:jc w:val="center"/>
      <w:rPr>
        <w:b/>
        <w:sz w:val="28"/>
        <w:szCs w:val="28"/>
      </w:rPr>
    </w:pPr>
    <w:r>
      <w:rPr>
        <w:noProof/>
        <w:lang w:eastAsia="pl-PL"/>
      </w:rPr>
      <w:drawing>
        <wp:anchor distT="0" distB="0" distL="114300" distR="114300" simplePos="0" relativeHeight="251663360" behindDoc="1" locked="0" layoutInCell="1" allowOverlap="1" wp14:anchorId="5B0E014F" wp14:editId="43552D4F">
          <wp:simplePos x="0" y="0"/>
          <wp:positionH relativeFrom="leftMargin">
            <wp:posOffset>388620</wp:posOffset>
          </wp:positionH>
          <wp:positionV relativeFrom="paragraph">
            <wp:posOffset>149860</wp:posOffset>
          </wp:positionV>
          <wp:extent cx="617220" cy="617220"/>
          <wp:effectExtent l="0" t="0" r="0" b="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22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53120" behindDoc="1" locked="0" layoutInCell="1" allowOverlap="1" wp14:anchorId="35B801F9" wp14:editId="6F3071DD">
          <wp:simplePos x="0" y="0"/>
          <wp:positionH relativeFrom="column">
            <wp:posOffset>5840730</wp:posOffset>
          </wp:positionH>
          <wp:positionV relativeFrom="paragraph">
            <wp:posOffset>138430</wp:posOffset>
          </wp:positionV>
          <wp:extent cx="495300" cy="585470"/>
          <wp:effectExtent l="0" t="0" r="0" b="0"/>
          <wp:wrapNone/>
          <wp:docPr id="14" name="Obraz 2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24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55168" behindDoc="0" locked="0" layoutInCell="1" allowOverlap="1" wp14:anchorId="308D2545" wp14:editId="31DB96D1">
          <wp:simplePos x="0" y="0"/>
          <wp:positionH relativeFrom="column">
            <wp:posOffset>2828290</wp:posOffset>
          </wp:positionH>
          <wp:positionV relativeFrom="paragraph">
            <wp:posOffset>3137535</wp:posOffset>
          </wp:positionV>
          <wp:extent cx="1171575" cy="881380"/>
          <wp:effectExtent l="0" t="0" r="0" b="0"/>
          <wp:wrapNone/>
          <wp:docPr id="15" name="Obraz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6"/>
                  <pic:cNvPicPr>
                    <a:picLocks noChangeAspect="1" noChangeArrowheads="1"/>
                  </pic:cNvPicPr>
                </pic:nvPicPr>
                <pic:blipFill>
                  <a:blip r:embed="rId4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881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035A618" wp14:editId="3531BC37">
              <wp:simplePos x="0" y="0"/>
              <wp:positionH relativeFrom="column">
                <wp:posOffset>-570865</wp:posOffset>
              </wp:positionH>
              <wp:positionV relativeFrom="paragraph">
                <wp:posOffset>12065</wp:posOffset>
              </wp:positionV>
              <wp:extent cx="6915150" cy="64135"/>
              <wp:effectExtent l="19050" t="19050" r="19050" b="31115"/>
              <wp:wrapNone/>
              <wp:docPr id="13" name="Rectangl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15150" cy="64135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E6128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3C90C609" id="Rectangle 25" o:spid="_x0000_s1026" style="position:absolute;margin-left:-44.95pt;margin-top:.95pt;width:544.5pt;height:5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" fillcolor="#ffc000" strokecolor="#f2f2f2" strokeweight="3pt">
              <v:shadow on="t" color="#4e6128" opacity=".5" offset="1pt"/>
            </v:rect>
          </w:pict>
        </mc:Fallback>
      </mc:AlternateContent>
    </w:r>
  </w:p>
  <w:p w:rsidR="00462A01" w:rsidRPr="00537B66" w:rsidRDefault="00462A01" w:rsidP="009E1937">
    <w:pPr>
      <w:pStyle w:val="Nagwek"/>
      <w:jc w:val="center"/>
      <w:rPr>
        <w:rFonts w:ascii="Cambria" w:hAnsi="Cambria"/>
        <w:b/>
        <w:color w:val="0033CC"/>
        <w:sz w:val="24"/>
        <w:szCs w:val="24"/>
      </w:rPr>
    </w:pPr>
    <w:r>
      <w:rPr>
        <w:noProof/>
        <w:lang w:eastAsia="pl-PL"/>
      </w:rPr>
      <w:drawing>
        <wp:anchor distT="0" distB="0" distL="114300" distR="114300" simplePos="0" relativeHeight="251662336" behindDoc="0" locked="0" layoutInCell="1" allowOverlap="1" wp14:anchorId="500E471F" wp14:editId="4ECB527E">
          <wp:simplePos x="0" y="0"/>
          <wp:positionH relativeFrom="column">
            <wp:posOffset>2828290</wp:posOffset>
          </wp:positionH>
          <wp:positionV relativeFrom="paragraph">
            <wp:posOffset>3137535</wp:posOffset>
          </wp:positionV>
          <wp:extent cx="1171575" cy="881380"/>
          <wp:effectExtent l="0" t="0" r="0" b="0"/>
          <wp:wrapNone/>
          <wp:docPr id="16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9"/>
                  <pic:cNvPicPr>
                    <a:picLocks noChangeAspect="1" noChangeArrowheads="1"/>
                  </pic:cNvPicPr>
                </pic:nvPicPr>
                <pic:blipFill>
                  <a:blip r:embed="rId4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881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69288AA1" wp14:editId="535B410B">
          <wp:simplePos x="0" y="0"/>
          <wp:positionH relativeFrom="column">
            <wp:posOffset>2828290</wp:posOffset>
          </wp:positionH>
          <wp:positionV relativeFrom="paragraph">
            <wp:posOffset>3137535</wp:posOffset>
          </wp:positionV>
          <wp:extent cx="1171575" cy="881380"/>
          <wp:effectExtent l="0" t="0" r="0" b="0"/>
          <wp:wrapNone/>
          <wp:docPr id="17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8"/>
                  <pic:cNvPicPr>
                    <a:picLocks noChangeAspect="1" noChangeArrowheads="1"/>
                  </pic:cNvPicPr>
                </pic:nvPicPr>
                <pic:blipFill>
                  <a:blip r:embed="rId4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881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6EDB14D1" wp14:editId="65BA7D40">
          <wp:simplePos x="0" y="0"/>
          <wp:positionH relativeFrom="column">
            <wp:posOffset>2828290</wp:posOffset>
          </wp:positionH>
          <wp:positionV relativeFrom="paragraph">
            <wp:posOffset>3137535</wp:posOffset>
          </wp:positionV>
          <wp:extent cx="1171575" cy="881380"/>
          <wp:effectExtent l="0" t="0" r="0" b="0"/>
          <wp:wrapNone/>
          <wp:docPr id="18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7"/>
                  <pic:cNvPicPr>
                    <a:picLocks noChangeAspect="1" noChangeArrowheads="1"/>
                  </pic:cNvPicPr>
                </pic:nvPicPr>
                <pic:blipFill>
                  <a:blip r:embed="rId4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881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hAnsi="Cambria"/>
        <w:b/>
        <w:sz w:val="24"/>
        <w:szCs w:val="24"/>
      </w:rPr>
      <w:t xml:space="preserve">   </w:t>
    </w:r>
    <w:r w:rsidRPr="00537B66">
      <w:rPr>
        <w:rFonts w:ascii="Cambria" w:hAnsi="Cambria"/>
        <w:b/>
        <w:color w:val="0033CC"/>
        <w:sz w:val="24"/>
        <w:szCs w:val="24"/>
      </w:rPr>
      <w:t>ZESPÓŁ  SZKÓŁ  Nr  2</w:t>
    </w:r>
  </w:p>
  <w:p w:rsidR="00462A01" w:rsidRDefault="00462A01" w:rsidP="009E1937">
    <w:pPr>
      <w:pStyle w:val="Nagwek"/>
      <w:jc w:val="center"/>
      <w:rPr>
        <w:rFonts w:ascii="Georgia" w:hAnsi="Georgia"/>
        <w:i/>
        <w:color w:val="0033CC"/>
        <w:sz w:val="20"/>
        <w:szCs w:val="20"/>
      </w:rPr>
    </w:pPr>
    <w:r w:rsidRPr="00537B66">
      <w:rPr>
        <w:rFonts w:ascii="Georgia" w:hAnsi="Georgia"/>
        <w:i/>
        <w:color w:val="0033CC"/>
        <w:sz w:val="20"/>
        <w:szCs w:val="20"/>
      </w:rPr>
      <w:t xml:space="preserve">  im. ppłk. dr. Stanisława Kulińskiego</w:t>
    </w:r>
  </w:p>
  <w:p w:rsidR="00462A01" w:rsidRPr="00537B66" w:rsidRDefault="00462A01" w:rsidP="009E1937">
    <w:pPr>
      <w:pStyle w:val="Nagwek"/>
      <w:jc w:val="center"/>
      <w:rPr>
        <w:rFonts w:ascii="Georgia" w:hAnsi="Georgia"/>
        <w:i/>
        <w:color w:val="0033CC"/>
        <w:sz w:val="20"/>
        <w:szCs w:val="20"/>
      </w:rPr>
    </w:pPr>
    <w:r>
      <w:rPr>
        <w:rFonts w:ascii="Georgia" w:hAnsi="Georgia"/>
        <w:i/>
        <w:color w:val="0033CC"/>
        <w:sz w:val="20"/>
        <w:szCs w:val="20"/>
      </w:rPr>
      <w:t>w Wągrowcu</w:t>
    </w:r>
  </w:p>
  <w:p w:rsidR="00462A01" w:rsidRDefault="00462A01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A01" w:rsidRPr="00FE44B2" w:rsidRDefault="00462A01" w:rsidP="00FE44B2">
    <w:pPr>
      <w:pStyle w:val="Nagwek"/>
      <w:rPr>
        <w:rFonts w:ascii="Georgia" w:hAnsi="Georgia"/>
        <w:i/>
        <w:sz w:val="24"/>
        <w:szCs w:val="24"/>
      </w:rPr>
    </w:pPr>
    <w:r w:rsidRPr="006646F5">
      <w:t xml:space="preserve">                                                                                                                                                     </w:t>
    </w:r>
  </w:p>
  <w:p w:rsidR="00462A01" w:rsidRPr="006646F5" w:rsidRDefault="00462A01" w:rsidP="00FE44B2">
    <w:pPr>
      <w:pStyle w:val="Nagwek"/>
    </w:pPr>
  </w:p>
  <w:p w:rsidR="00462A01" w:rsidRPr="006646F5" w:rsidRDefault="00462A01" w:rsidP="00FE44B2">
    <w:pPr>
      <w:pStyle w:val="Nagwek"/>
    </w:pPr>
    <w:r w:rsidRPr="006646F5">
      <w:t xml:space="preserve">                                                                                                            </w:t>
    </w:r>
  </w:p>
  <w:p w:rsidR="00462A01" w:rsidRDefault="00462A01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2CF1" w:rsidRDefault="00862CF1" w:rsidP="00A35F65">
      <w:pPr>
        <w:spacing w:after="0" w:line="240" w:lineRule="auto"/>
      </w:pPr>
      <w:r>
        <w:separator/>
      </w:r>
    </w:p>
  </w:footnote>
  <w:footnote w:type="continuationSeparator" w:id="0">
    <w:p w:rsidR="00862CF1" w:rsidRDefault="00862CF1" w:rsidP="00A35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2A01" w:rsidRPr="00537B66" w:rsidRDefault="00462A01" w:rsidP="0055653A">
    <w:pPr>
      <w:pStyle w:val="Nagwek"/>
      <w:jc w:val="center"/>
      <w:rPr>
        <w:rFonts w:ascii="Cambria" w:hAnsi="Cambria"/>
        <w:b/>
        <w:color w:val="0033CC"/>
        <w:sz w:val="32"/>
        <w:szCs w:val="32"/>
      </w:rPr>
    </w:pPr>
    <w:r>
      <w:rPr>
        <w:noProof/>
        <w:lang w:eastAsia="pl-PL"/>
      </w:rPr>
      <w:drawing>
        <wp:anchor distT="0" distB="0" distL="114300" distR="114300" simplePos="0" relativeHeight="251661312" behindDoc="1" locked="0" layoutInCell="1" allowOverlap="1" wp14:anchorId="3E63ECAC" wp14:editId="1A7B55F5">
          <wp:simplePos x="0" y="0"/>
          <wp:positionH relativeFrom="column">
            <wp:posOffset>-617855</wp:posOffset>
          </wp:positionH>
          <wp:positionV relativeFrom="paragraph">
            <wp:posOffset>-215265</wp:posOffset>
          </wp:positionV>
          <wp:extent cx="1013460" cy="1013460"/>
          <wp:effectExtent l="0" t="0" r="0" b="0"/>
          <wp:wrapNone/>
          <wp:docPr id="19" name="Obraz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089D58D2" wp14:editId="17652857">
          <wp:simplePos x="0" y="0"/>
          <wp:positionH relativeFrom="column">
            <wp:posOffset>5468620</wp:posOffset>
          </wp:positionH>
          <wp:positionV relativeFrom="paragraph">
            <wp:posOffset>-190500</wp:posOffset>
          </wp:positionV>
          <wp:extent cx="796925" cy="941705"/>
          <wp:effectExtent l="0" t="0" r="0" b="0"/>
          <wp:wrapNone/>
          <wp:docPr id="20" name="Obraz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az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6925" cy="941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8"/>
        <w:szCs w:val="28"/>
      </w:rPr>
      <w:t xml:space="preserve">    </w:t>
    </w:r>
    <w:r w:rsidRPr="00537B66">
      <w:rPr>
        <w:rFonts w:ascii="Cambria" w:hAnsi="Cambria"/>
        <w:b/>
        <w:color w:val="0033CC"/>
        <w:sz w:val="32"/>
        <w:szCs w:val="32"/>
      </w:rPr>
      <w:t>ZESPÓŁ  SZKÓŁ  Nr  2</w:t>
    </w:r>
  </w:p>
  <w:p w:rsidR="00462A01" w:rsidRDefault="00462A01" w:rsidP="00DA1C87">
    <w:pPr>
      <w:pStyle w:val="Nagwek"/>
      <w:jc w:val="center"/>
      <w:rPr>
        <w:rFonts w:ascii="Georgia" w:hAnsi="Georgia"/>
        <w:i/>
        <w:color w:val="0033CC"/>
        <w:sz w:val="24"/>
        <w:szCs w:val="24"/>
      </w:rPr>
    </w:pPr>
    <w:r w:rsidRPr="00537B66">
      <w:rPr>
        <w:rFonts w:ascii="Georgia" w:hAnsi="Georgia"/>
        <w:i/>
        <w:color w:val="0033CC"/>
        <w:sz w:val="24"/>
        <w:szCs w:val="24"/>
      </w:rPr>
      <w:t>im. ppłk. dr. Stanisława Kulińskiego</w:t>
    </w:r>
  </w:p>
  <w:p w:rsidR="00462A01" w:rsidRPr="00DA1C87" w:rsidRDefault="00462A01" w:rsidP="00DA1C87">
    <w:pPr>
      <w:pStyle w:val="Nagwek"/>
      <w:jc w:val="center"/>
      <w:rPr>
        <w:rFonts w:ascii="Georgia" w:hAnsi="Georgia"/>
        <w:i/>
        <w:color w:val="0033CC"/>
        <w:sz w:val="24"/>
        <w:szCs w:val="24"/>
      </w:rPr>
    </w:pPr>
    <w:r>
      <w:rPr>
        <w:rFonts w:ascii="Georgia" w:hAnsi="Georgia"/>
        <w:i/>
        <w:color w:val="0033CC"/>
        <w:sz w:val="24"/>
        <w:szCs w:val="24"/>
      </w:rPr>
      <w:t>w Wągrowcu</w:t>
    </w:r>
  </w:p>
  <w:p w:rsidR="00462A01" w:rsidRDefault="00462A01" w:rsidP="0055653A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1EC93FFD" wp14:editId="29A89119">
              <wp:simplePos x="0" y="0"/>
              <wp:positionH relativeFrom="column">
                <wp:posOffset>4526915</wp:posOffset>
              </wp:positionH>
              <wp:positionV relativeFrom="paragraph">
                <wp:posOffset>165100</wp:posOffset>
              </wp:positionV>
              <wp:extent cx="1818005" cy="499745"/>
              <wp:effectExtent l="0" t="0" r="0" b="0"/>
              <wp:wrapNone/>
              <wp:docPr id="1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8005" cy="499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A01" w:rsidRPr="00FE44B2" w:rsidRDefault="00462A01" w:rsidP="0055653A">
                          <w:pPr>
                            <w:spacing w:after="0" w:line="240" w:lineRule="auto"/>
                            <w:jc w:val="right"/>
                            <w:rPr>
                              <w:lang w:val="de-AT"/>
                            </w:rPr>
                          </w:pPr>
                          <w:r w:rsidRPr="00FE44B2">
                            <w:rPr>
                              <w:lang w:val="de-AT"/>
                            </w:rPr>
                            <w:t>e-mail: zsp2@wagrowiec.pl</w:t>
                          </w:r>
                        </w:p>
                        <w:p w:rsidR="00462A01" w:rsidRPr="00FE44B2" w:rsidRDefault="00462A01" w:rsidP="0055653A">
                          <w:pPr>
                            <w:spacing w:after="0" w:line="240" w:lineRule="auto"/>
                            <w:jc w:val="right"/>
                            <w:rPr>
                              <w:lang w:val="de-AT"/>
                            </w:rPr>
                          </w:pPr>
                          <w:r w:rsidRPr="00FE44B2">
                            <w:rPr>
                              <w:lang w:val="de-AT"/>
                            </w:rPr>
                            <w:t>www.zsp2wagrowiec.pl</w:t>
                          </w:r>
                        </w:p>
                        <w:p w:rsidR="00462A01" w:rsidRPr="00FE44B2" w:rsidRDefault="00462A01" w:rsidP="0055653A">
                          <w:pPr>
                            <w:spacing w:after="0"/>
                            <w:rPr>
                              <w:lang w:val="de-A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C93FFD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356.45pt;margin-top:13pt;width:143.15pt;height:39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" stroked="f">
              <v:textbox>
                <w:txbxContent>
                  <w:p w:rsidR="00462A01" w:rsidRPr="00FE44B2" w:rsidRDefault="00462A01" w:rsidP="0055653A">
                    <w:pPr>
                      <w:spacing w:after="0" w:line="240" w:lineRule="auto"/>
                      <w:jc w:val="right"/>
                      <w:rPr>
                        <w:lang w:val="de-AT"/>
                      </w:rPr>
                    </w:pPr>
                    <w:r w:rsidRPr="00FE44B2">
                      <w:rPr>
                        <w:lang w:val="de-AT"/>
                      </w:rPr>
                      <w:t>e-mail: zsp2@wagrowiec.pl</w:t>
                    </w:r>
                  </w:p>
                  <w:p w:rsidR="00462A01" w:rsidRPr="00FE44B2" w:rsidRDefault="00462A01" w:rsidP="0055653A">
                    <w:pPr>
                      <w:spacing w:after="0" w:line="240" w:lineRule="auto"/>
                      <w:jc w:val="right"/>
                      <w:rPr>
                        <w:lang w:val="de-AT"/>
                      </w:rPr>
                    </w:pPr>
                    <w:r w:rsidRPr="00FE44B2">
                      <w:rPr>
                        <w:lang w:val="de-AT"/>
                      </w:rPr>
                      <w:t>www.zsp2wagrowiec.pl</w:t>
                    </w:r>
                  </w:p>
                  <w:p w:rsidR="00462A01" w:rsidRPr="00FE44B2" w:rsidRDefault="00462A01" w:rsidP="0055653A">
                    <w:pPr>
                      <w:spacing w:after="0"/>
                      <w:rPr>
                        <w:lang w:val="de-AT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42D32ACC" wp14:editId="3A1DAF39">
              <wp:simplePos x="0" y="0"/>
              <wp:positionH relativeFrom="column">
                <wp:posOffset>-570865</wp:posOffset>
              </wp:positionH>
              <wp:positionV relativeFrom="paragraph">
                <wp:posOffset>165100</wp:posOffset>
              </wp:positionV>
              <wp:extent cx="2552065" cy="499745"/>
              <wp:effectExtent l="0" t="0" r="0" b="0"/>
              <wp:wrapNone/>
              <wp:docPr id="11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2065" cy="499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62A01" w:rsidRDefault="00462A01" w:rsidP="0055653A">
                          <w:r w:rsidRPr="00BE02C9">
                            <w:t>62-100 Wągrow</w:t>
                          </w:r>
                          <w:r>
                            <w:t xml:space="preserve">iec, </w:t>
                          </w:r>
                          <w:r w:rsidRPr="00BE02C9">
                            <w:t xml:space="preserve">ul. </w:t>
                          </w:r>
                          <w:r w:rsidRPr="00F80010">
                            <w:t xml:space="preserve">T. Kościuszki </w:t>
                          </w:r>
                          <w:r>
                            <w:t xml:space="preserve"> 49 t</w:t>
                          </w:r>
                          <w:r w:rsidRPr="00F80010">
                            <w:t>el./fax 067 262-03-47,</w:t>
                          </w:r>
                          <w:r>
                            <w:t xml:space="preserve"> </w:t>
                          </w:r>
                          <w:r w:rsidRPr="00F80010">
                            <w:t xml:space="preserve"> 067 262-09-79</w:t>
                          </w:r>
                          <w:r w:rsidRPr="00BE02C9">
                            <w:t xml:space="preserve"> </w:t>
                          </w:r>
                        </w:p>
                        <w:p w:rsidR="00462A01" w:rsidRDefault="00462A01" w:rsidP="0055653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32ACC" id="Text Box 14" o:spid="_x0000_s1027" type="#_x0000_t202" style="position:absolute;margin-left:-44.95pt;margin-top:13pt;width:200.95pt;height:39.3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" stroked="f">
              <v:textbox>
                <w:txbxContent>
                  <w:p w:rsidR="00462A01" w:rsidRDefault="00462A01" w:rsidP="0055653A">
                    <w:r w:rsidRPr="00BE02C9">
                      <w:t>62-100 Wągrow</w:t>
                    </w:r>
                    <w:r>
                      <w:t xml:space="preserve">iec, </w:t>
                    </w:r>
                    <w:r w:rsidRPr="00BE02C9">
                      <w:t xml:space="preserve">ul. </w:t>
                    </w:r>
                    <w:r w:rsidRPr="00F80010">
                      <w:t xml:space="preserve">T. Kościuszki </w:t>
                    </w:r>
                    <w:r>
                      <w:t xml:space="preserve"> 49 t</w:t>
                    </w:r>
                    <w:r w:rsidRPr="00F80010">
                      <w:t>el./fax 067 262-03-47,</w:t>
                    </w:r>
                    <w:r>
                      <w:t xml:space="preserve"> </w:t>
                    </w:r>
                    <w:r w:rsidRPr="00F80010">
                      <w:t xml:space="preserve"> 067 262-09-79</w:t>
                    </w:r>
                    <w:r w:rsidRPr="00BE02C9">
                      <w:t xml:space="preserve"> </w:t>
                    </w:r>
                  </w:p>
                  <w:p w:rsidR="00462A01" w:rsidRDefault="00462A01" w:rsidP="0055653A"/>
                </w:txbxContent>
              </v:textbox>
            </v:shape>
          </w:pict>
        </mc:Fallback>
      </mc:AlternateContent>
    </w:r>
  </w:p>
  <w:p w:rsidR="00462A01" w:rsidRDefault="00462A01" w:rsidP="0055653A">
    <w:pPr>
      <w:pStyle w:val="Nagwek"/>
    </w:pPr>
  </w:p>
  <w:p w:rsidR="00462A01" w:rsidRDefault="00462A01" w:rsidP="0055653A">
    <w:pPr>
      <w:pStyle w:val="Nagwek"/>
    </w:pPr>
    <w:r w:rsidRPr="006646F5">
      <w:t xml:space="preserve">                                                                          </w:t>
    </w:r>
  </w:p>
  <w:p w:rsidR="00462A01" w:rsidRDefault="00462A01" w:rsidP="0055653A">
    <w:pPr>
      <w:pStyle w:val="Nagwek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FD7F2C1" wp14:editId="3A888FCF">
              <wp:simplePos x="0" y="0"/>
              <wp:positionH relativeFrom="column">
                <wp:posOffset>-570230</wp:posOffset>
              </wp:positionH>
              <wp:positionV relativeFrom="paragraph">
                <wp:posOffset>77470</wp:posOffset>
              </wp:positionV>
              <wp:extent cx="6915150" cy="147320"/>
              <wp:effectExtent l="19050" t="19050" r="19050" b="43180"/>
              <wp:wrapNone/>
              <wp:docPr id="10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15150" cy="14732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4E6128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1BCCF279" id="Rectangle 12" o:spid="_x0000_s1026" style="position:absolute;margin-left:-44.9pt;margin-top:6.1pt;width:544.5pt;height:11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" fillcolor="#ffc000" strokecolor="#f2f2f2" strokeweight="3pt">
              <v:shadow on="t" color="#4e6128" opacity=".5" offset="1pt"/>
            </v:rect>
          </w:pict>
        </mc:Fallback>
      </mc:AlternateContent>
    </w:r>
    <w:r w:rsidRPr="006646F5">
      <w:t xml:space="preserve">                                                                                                                                      </w:t>
    </w:r>
  </w:p>
  <w:p w:rsidR="00462A01" w:rsidRDefault="00462A01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323A5"/>
    <w:multiLevelType w:val="hybridMultilevel"/>
    <w:tmpl w:val="5FC43DD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D0D94"/>
    <w:multiLevelType w:val="hybridMultilevel"/>
    <w:tmpl w:val="4D4CD2D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60542"/>
    <w:multiLevelType w:val="hybridMultilevel"/>
    <w:tmpl w:val="3BD018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651FF"/>
    <w:multiLevelType w:val="hybridMultilevel"/>
    <w:tmpl w:val="F6F2285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6451BE4"/>
    <w:multiLevelType w:val="hybridMultilevel"/>
    <w:tmpl w:val="40BAA9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34A9A"/>
    <w:multiLevelType w:val="hybridMultilevel"/>
    <w:tmpl w:val="8B408A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5E59"/>
    <w:multiLevelType w:val="hybridMultilevel"/>
    <w:tmpl w:val="A1B295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83438"/>
    <w:multiLevelType w:val="hybridMultilevel"/>
    <w:tmpl w:val="CD98CAEE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67502D1"/>
    <w:multiLevelType w:val="hybridMultilevel"/>
    <w:tmpl w:val="6876F7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130E63"/>
    <w:multiLevelType w:val="hybridMultilevel"/>
    <w:tmpl w:val="A3B602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E0318"/>
    <w:multiLevelType w:val="hybridMultilevel"/>
    <w:tmpl w:val="9976BA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660CD"/>
    <w:multiLevelType w:val="hybridMultilevel"/>
    <w:tmpl w:val="C91810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16B53"/>
    <w:multiLevelType w:val="hybridMultilevel"/>
    <w:tmpl w:val="9940CB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0D6D6A"/>
    <w:multiLevelType w:val="hybridMultilevel"/>
    <w:tmpl w:val="7CDA54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3D5C9A"/>
    <w:multiLevelType w:val="hybridMultilevel"/>
    <w:tmpl w:val="77BAA65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41783"/>
    <w:multiLevelType w:val="hybridMultilevel"/>
    <w:tmpl w:val="68CCD7A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6D20A98"/>
    <w:multiLevelType w:val="hybridMultilevel"/>
    <w:tmpl w:val="31C6E0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4702C3"/>
    <w:multiLevelType w:val="hybridMultilevel"/>
    <w:tmpl w:val="4E1E51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8C1033"/>
    <w:multiLevelType w:val="hybridMultilevel"/>
    <w:tmpl w:val="2F6A40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7D1FE2"/>
    <w:multiLevelType w:val="hybridMultilevel"/>
    <w:tmpl w:val="5DC0FD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C243AD"/>
    <w:multiLevelType w:val="hybridMultilevel"/>
    <w:tmpl w:val="1952B60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821A6"/>
    <w:multiLevelType w:val="hybridMultilevel"/>
    <w:tmpl w:val="36B2CB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092908"/>
    <w:multiLevelType w:val="hybridMultilevel"/>
    <w:tmpl w:val="2146FC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4435D"/>
    <w:multiLevelType w:val="hybridMultilevel"/>
    <w:tmpl w:val="31AE61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747243"/>
    <w:multiLevelType w:val="hybridMultilevel"/>
    <w:tmpl w:val="984034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791594"/>
    <w:multiLevelType w:val="hybridMultilevel"/>
    <w:tmpl w:val="130AA7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8"/>
  </w:num>
  <w:num w:numId="4">
    <w:abstractNumId w:val="21"/>
  </w:num>
  <w:num w:numId="5">
    <w:abstractNumId w:val="15"/>
  </w:num>
  <w:num w:numId="6">
    <w:abstractNumId w:val="2"/>
  </w:num>
  <w:num w:numId="7">
    <w:abstractNumId w:val="16"/>
  </w:num>
  <w:num w:numId="8">
    <w:abstractNumId w:val="9"/>
  </w:num>
  <w:num w:numId="9">
    <w:abstractNumId w:val="5"/>
  </w:num>
  <w:num w:numId="10">
    <w:abstractNumId w:val="14"/>
  </w:num>
  <w:num w:numId="11">
    <w:abstractNumId w:val="0"/>
  </w:num>
  <w:num w:numId="12">
    <w:abstractNumId w:val="20"/>
  </w:num>
  <w:num w:numId="13">
    <w:abstractNumId w:val="3"/>
  </w:num>
  <w:num w:numId="14">
    <w:abstractNumId w:val="12"/>
  </w:num>
  <w:num w:numId="15">
    <w:abstractNumId w:val="10"/>
  </w:num>
  <w:num w:numId="16">
    <w:abstractNumId w:val="22"/>
  </w:num>
  <w:num w:numId="17">
    <w:abstractNumId w:val="1"/>
  </w:num>
  <w:num w:numId="18">
    <w:abstractNumId w:val="25"/>
  </w:num>
  <w:num w:numId="19">
    <w:abstractNumId w:val="17"/>
  </w:num>
  <w:num w:numId="20">
    <w:abstractNumId w:val="4"/>
  </w:num>
  <w:num w:numId="21">
    <w:abstractNumId w:val="7"/>
  </w:num>
  <w:num w:numId="22">
    <w:abstractNumId w:val="6"/>
  </w:num>
  <w:num w:numId="23">
    <w:abstractNumId w:val="18"/>
  </w:num>
  <w:num w:numId="24">
    <w:abstractNumId w:val="19"/>
  </w:num>
  <w:num w:numId="25">
    <w:abstractNumId w:val="23"/>
  </w:num>
  <w:num w:numId="26">
    <w:abstractNumId w:val="2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de7722,#8bd03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2CD"/>
    <w:rsid w:val="000450D0"/>
    <w:rsid w:val="000465D1"/>
    <w:rsid w:val="000805BA"/>
    <w:rsid w:val="00083AD1"/>
    <w:rsid w:val="00091429"/>
    <w:rsid w:val="000927E2"/>
    <w:rsid w:val="000A3FED"/>
    <w:rsid w:val="000F02E3"/>
    <w:rsid w:val="0011535A"/>
    <w:rsid w:val="00131F6D"/>
    <w:rsid w:val="001455B5"/>
    <w:rsid w:val="00145BE8"/>
    <w:rsid w:val="00157E1A"/>
    <w:rsid w:val="001628E3"/>
    <w:rsid w:val="00165326"/>
    <w:rsid w:val="00170CD2"/>
    <w:rsid w:val="0017116F"/>
    <w:rsid w:val="00171B26"/>
    <w:rsid w:val="001C70EE"/>
    <w:rsid w:val="001D46C0"/>
    <w:rsid w:val="001E3C80"/>
    <w:rsid w:val="001F3127"/>
    <w:rsid w:val="001F5036"/>
    <w:rsid w:val="001F7491"/>
    <w:rsid w:val="00247A0D"/>
    <w:rsid w:val="002B4FFF"/>
    <w:rsid w:val="002F37B7"/>
    <w:rsid w:val="00335BDA"/>
    <w:rsid w:val="003458A4"/>
    <w:rsid w:val="00353524"/>
    <w:rsid w:val="00385F62"/>
    <w:rsid w:val="003945ED"/>
    <w:rsid w:val="00397E0A"/>
    <w:rsid w:val="003E0807"/>
    <w:rsid w:val="00406974"/>
    <w:rsid w:val="0042332C"/>
    <w:rsid w:val="00433099"/>
    <w:rsid w:val="00462A01"/>
    <w:rsid w:val="004A0075"/>
    <w:rsid w:val="004A2A54"/>
    <w:rsid w:val="004B4081"/>
    <w:rsid w:val="004B7C30"/>
    <w:rsid w:val="004C36FA"/>
    <w:rsid w:val="004E626C"/>
    <w:rsid w:val="004F651D"/>
    <w:rsid w:val="004F7954"/>
    <w:rsid w:val="005260B0"/>
    <w:rsid w:val="00537B66"/>
    <w:rsid w:val="0055653A"/>
    <w:rsid w:val="0056085B"/>
    <w:rsid w:val="0058423A"/>
    <w:rsid w:val="005B5BD3"/>
    <w:rsid w:val="005C1B74"/>
    <w:rsid w:val="005C7829"/>
    <w:rsid w:val="005F5296"/>
    <w:rsid w:val="00604054"/>
    <w:rsid w:val="00612A52"/>
    <w:rsid w:val="0062215C"/>
    <w:rsid w:val="0062539A"/>
    <w:rsid w:val="00633545"/>
    <w:rsid w:val="006338F3"/>
    <w:rsid w:val="006352E1"/>
    <w:rsid w:val="0064282B"/>
    <w:rsid w:val="0065537B"/>
    <w:rsid w:val="006646F5"/>
    <w:rsid w:val="0066649B"/>
    <w:rsid w:val="0067492F"/>
    <w:rsid w:val="006B0332"/>
    <w:rsid w:val="006B2140"/>
    <w:rsid w:val="007103FF"/>
    <w:rsid w:val="007171F5"/>
    <w:rsid w:val="00743787"/>
    <w:rsid w:val="007904AD"/>
    <w:rsid w:val="007A3170"/>
    <w:rsid w:val="007B4EF2"/>
    <w:rsid w:val="007D5DD2"/>
    <w:rsid w:val="007F3E35"/>
    <w:rsid w:val="00805BB4"/>
    <w:rsid w:val="00813A76"/>
    <w:rsid w:val="0083146C"/>
    <w:rsid w:val="00853E88"/>
    <w:rsid w:val="00862CF1"/>
    <w:rsid w:val="00887EFF"/>
    <w:rsid w:val="008E5966"/>
    <w:rsid w:val="008E608C"/>
    <w:rsid w:val="008F000E"/>
    <w:rsid w:val="008F04D7"/>
    <w:rsid w:val="0090050C"/>
    <w:rsid w:val="00905D1D"/>
    <w:rsid w:val="00906C4E"/>
    <w:rsid w:val="00912BF3"/>
    <w:rsid w:val="009324E5"/>
    <w:rsid w:val="009368C9"/>
    <w:rsid w:val="00946F7A"/>
    <w:rsid w:val="009611AD"/>
    <w:rsid w:val="00963C94"/>
    <w:rsid w:val="00976B4C"/>
    <w:rsid w:val="009837F6"/>
    <w:rsid w:val="009905B1"/>
    <w:rsid w:val="0099072C"/>
    <w:rsid w:val="009C1608"/>
    <w:rsid w:val="009E1937"/>
    <w:rsid w:val="00A04FF1"/>
    <w:rsid w:val="00A35F65"/>
    <w:rsid w:val="00A446B9"/>
    <w:rsid w:val="00A60E20"/>
    <w:rsid w:val="00A921D8"/>
    <w:rsid w:val="00AA275C"/>
    <w:rsid w:val="00AA4F71"/>
    <w:rsid w:val="00AA65CE"/>
    <w:rsid w:val="00AD3D03"/>
    <w:rsid w:val="00AE58A5"/>
    <w:rsid w:val="00AF30F8"/>
    <w:rsid w:val="00B4325D"/>
    <w:rsid w:val="00B73699"/>
    <w:rsid w:val="00B903B2"/>
    <w:rsid w:val="00BD0ADB"/>
    <w:rsid w:val="00BE02C9"/>
    <w:rsid w:val="00BE15FE"/>
    <w:rsid w:val="00C000EC"/>
    <w:rsid w:val="00C2350D"/>
    <w:rsid w:val="00C24900"/>
    <w:rsid w:val="00C373D6"/>
    <w:rsid w:val="00C721A7"/>
    <w:rsid w:val="00C80CB0"/>
    <w:rsid w:val="00C92632"/>
    <w:rsid w:val="00C95D62"/>
    <w:rsid w:val="00D107DD"/>
    <w:rsid w:val="00D20A56"/>
    <w:rsid w:val="00D36608"/>
    <w:rsid w:val="00D41C1A"/>
    <w:rsid w:val="00D47A43"/>
    <w:rsid w:val="00D5036B"/>
    <w:rsid w:val="00DA1C87"/>
    <w:rsid w:val="00DB00B1"/>
    <w:rsid w:val="00DB42A5"/>
    <w:rsid w:val="00E04682"/>
    <w:rsid w:val="00E6418D"/>
    <w:rsid w:val="00E64B0D"/>
    <w:rsid w:val="00EB1761"/>
    <w:rsid w:val="00EC41FC"/>
    <w:rsid w:val="00F064D6"/>
    <w:rsid w:val="00F10A76"/>
    <w:rsid w:val="00F52BA8"/>
    <w:rsid w:val="00F80010"/>
    <w:rsid w:val="00F84A71"/>
    <w:rsid w:val="00FB0DA7"/>
    <w:rsid w:val="00FB5BCC"/>
    <w:rsid w:val="00FB5E85"/>
    <w:rsid w:val="00FD6E7B"/>
    <w:rsid w:val="00FD72CD"/>
    <w:rsid w:val="00FD79CF"/>
    <w:rsid w:val="00FE44B2"/>
    <w:rsid w:val="00FE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de7722,#8bd030"/>
    </o:shapedefaults>
    <o:shapelayout v:ext="edit">
      <o:idmap v:ext="edit" data="1"/>
    </o:shapelayout>
  </w:shapeDefaults>
  <w:decimalSymbol w:val=","/>
  <w:listSeparator w:val=";"/>
  <w15:docId w15:val="{891DF6A4-68B9-46FA-A8CC-739ED359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000EC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35F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35F65"/>
  </w:style>
  <w:style w:type="paragraph" w:styleId="Stopka">
    <w:name w:val="footer"/>
    <w:basedOn w:val="Normalny"/>
    <w:link w:val="StopkaZnak"/>
    <w:uiPriority w:val="99"/>
    <w:unhideWhenUsed/>
    <w:rsid w:val="00A35F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35F65"/>
  </w:style>
  <w:style w:type="paragraph" w:styleId="Tekstdymka">
    <w:name w:val="Balloon Text"/>
    <w:basedOn w:val="Normalny"/>
    <w:link w:val="TekstdymkaZnak"/>
    <w:uiPriority w:val="99"/>
    <w:semiHidden/>
    <w:unhideWhenUsed/>
    <w:rsid w:val="00A35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A35F65"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unhideWhenUsed/>
    <w:rsid w:val="00A35F65"/>
    <w:rPr>
      <w:color w:val="0000FF"/>
      <w:u w:val="single"/>
    </w:rPr>
  </w:style>
  <w:style w:type="paragraph" w:customStyle="1" w:styleId="Default">
    <w:name w:val="Default"/>
    <w:rsid w:val="008F000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BE15FE"/>
    <w:pPr>
      <w:ind w:left="720"/>
      <w:contextualSpacing/>
    </w:pPr>
  </w:style>
  <w:style w:type="table" w:styleId="Tabela-Siatka">
    <w:name w:val="Table Grid"/>
    <w:basedOn w:val="Standardowy"/>
    <w:uiPriority w:val="59"/>
    <w:rsid w:val="0090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upload.wikimedia.org/wikipedia/commons/7/7f/POL_powiat_w%C4%85growiecki_COA.svg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upload.wikimedia.org/wikipedia/commons/7/7f/POL_powiat_w%C4%85growiecki_COA.svg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Temp\Paier%20firmowy%20-%202020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Paier firmowy - 2020</Template>
  <TotalTime>2</TotalTime>
  <Pages>16</Pages>
  <Words>3998</Words>
  <Characters>23988</Characters>
  <Application>Microsoft Office Word</Application>
  <DocSecurity>0</DocSecurity>
  <Lines>199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27931</CharactersWithSpaces>
  <SharedDoc>false</SharedDoc>
  <HLinks>
    <vt:vector size="12" baseType="variant">
      <vt:variant>
        <vt:i4>5898367</vt:i4>
      </vt:variant>
      <vt:variant>
        <vt:i4>-1</vt:i4>
      </vt:variant>
      <vt:variant>
        <vt:i4>2060</vt:i4>
      </vt:variant>
      <vt:variant>
        <vt:i4>4</vt:i4>
      </vt:variant>
      <vt:variant>
        <vt:lpwstr>http://upload.wikimedia.org/wikipedia/commons/7/7f/POL_powiat_w%C4%85growiecki_COA.svg</vt:lpwstr>
      </vt:variant>
      <vt:variant>
        <vt:lpwstr/>
      </vt:variant>
      <vt:variant>
        <vt:i4>5898367</vt:i4>
      </vt:variant>
      <vt:variant>
        <vt:i4>-1</vt:i4>
      </vt:variant>
      <vt:variant>
        <vt:i4>2052</vt:i4>
      </vt:variant>
      <vt:variant>
        <vt:i4>4</vt:i4>
      </vt:variant>
      <vt:variant>
        <vt:lpwstr>http://upload.wikimedia.org/wikipedia/commons/7/7f/POL_powiat_w%C4%85growiecki_COA.svg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ZSP2 Wągrowiec</cp:lastModifiedBy>
  <cp:revision>3</cp:revision>
  <cp:lastPrinted>2022-04-04T08:24:00Z</cp:lastPrinted>
  <dcterms:created xsi:type="dcterms:W3CDTF">2022-04-29T09:53:00Z</dcterms:created>
  <dcterms:modified xsi:type="dcterms:W3CDTF">2022-04-29T09:55:00Z</dcterms:modified>
</cp:coreProperties>
</file>